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D068F" w14:textId="77777777" w:rsidR="009B0F57" w:rsidRPr="00A956D8" w:rsidRDefault="009B0F57" w:rsidP="009B0F57">
      <w:pPr>
        <w:jc w:val="center"/>
        <w:rPr>
          <w:rFonts w:ascii="仿宋_GB2312" w:eastAsia="仿宋_GB2312"/>
          <w:b/>
          <w:sz w:val="32"/>
          <w:szCs w:val="32"/>
        </w:rPr>
      </w:pPr>
    </w:p>
    <w:p w14:paraId="70E146F5" w14:textId="77777777" w:rsidR="009B0F57" w:rsidRPr="00A956D8" w:rsidRDefault="009B0F57" w:rsidP="009B0F57">
      <w:pPr>
        <w:jc w:val="center"/>
        <w:rPr>
          <w:rFonts w:ascii="仿宋_GB2312" w:eastAsia="仿宋_GB2312"/>
          <w:b/>
          <w:sz w:val="32"/>
          <w:szCs w:val="32"/>
        </w:rPr>
      </w:pPr>
    </w:p>
    <w:p w14:paraId="0D6C08E3" w14:textId="77777777" w:rsidR="009B0F57" w:rsidRPr="00A956D8" w:rsidRDefault="009B0F57" w:rsidP="009B0F57">
      <w:pPr>
        <w:jc w:val="center"/>
        <w:rPr>
          <w:rFonts w:ascii="仿宋_GB2312" w:eastAsia="仿宋_GB2312"/>
          <w:b/>
          <w:sz w:val="32"/>
          <w:szCs w:val="32"/>
        </w:rPr>
      </w:pPr>
    </w:p>
    <w:p w14:paraId="049DA4E4" w14:textId="77777777" w:rsidR="009B0F57" w:rsidRPr="00A956D8" w:rsidRDefault="009B0F57" w:rsidP="009B0F57">
      <w:pPr>
        <w:jc w:val="center"/>
        <w:rPr>
          <w:rFonts w:ascii="仿宋_GB2312" w:eastAsia="仿宋_GB2312"/>
          <w:b/>
          <w:sz w:val="32"/>
          <w:szCs w:val="32"/>
        </w:rPr>
      </w:pPr>
    </w:p>
    <w:p w14:paraId="2ECB69B0" w14:textId="77777777" w:rsidR="009B0F57" w:rsidRPr="00A956D8" w:rsidRDefault="009B0F57" w:rsidP="009B0F57">
      <w:pPr>
        <w:jc w:val="center"/>
        <w:rPr>
          <w:rFonts w:ascii="仿宋_GB2312" w:eastAsia="仿宋_GB2312"/>
          <w:b/>
          <w:sz w:val="32"/>
          <w:szCs w:val="32"/>
        </w:rPr>
      </w:pPr>
    </w:p>
    <w:p w14:paraId="4CA25AE1" w14:textId="77777777" w:rsidR="009B0F57" w:rsidRPr="00A956D8" w:rsidRDefault="009B0F57" w:rsidP="009B0F57">
      <w:pPr>
        <w:jc w:val="center"/>
        <w:rPr>
          <w:rFonts w:ascii="仿宋_GB2312" w:eastAsia="仿宋_GB2312"/>
          <w:b/>
          <w:sz w:val="32"/>
          <w:szCs w:val="32"/>
        </w:rPr>
      </w:pPr>
    </w:p>
    <w:p w14:paraId="0B8550B1" w14:textId="77777777" w:rsidR="009B0F57" w:rsidRPr="00A37C07" w:rsidRDefault="009B0F57" w:rsidP="009B0F57">
      <w:pPr>
        <w:jc w:val="center"/>
        <w:rPr>
          <w:rFonts w:asciiTheme="minorEastAsia" w:eastAsiaTheme="minorEastAsia" w:hAnsiTheme="minorEastAsia"/>
          <w:b/>
          <w:sz w:val="48"/>
          <w:szCs w:val="48"/>
        </w:rPr>
      </w:pPr>
      <w:r w:rsidRPr="00A37C07">
        <w:rPr>
          <w:rFonts w:asciiTheme="minorEastAsia" w:eastAsiaTheme="minorEastAsia" w:hAnsiTheme="minorEastAsia" w:hint="eastAsia"/>
          <w:b/>
          <w:sz w:val="48"/>
          <w:szCs w:val="48"/>
        </w:rPr>
        <w:t>产品需求规格说明书</w:t>
      </w:r>
    </w:p>
    <w:p w14:paraId="14755FCF" w14:textId="77777777" w:rsidR="009B0F57" w:rsidRPr="00A37C07" w:rsidRDefault="009B0F57" w:rsidP="009B0F57">
      <w:pPr>
        <w:jc w:val="center"/>
        <w:rPr>
          <w:rFonts w:ascii="仿宋_GB2312" w:eastAsia="仿宋_GB2312"/>
          <w:b/>
          <w:sz w:val="32"/>
          <w:szCs w:val="32"/>
        </w:rPr>
      </w:pPr>
    </w:p>
    <w:p w14:paraId="75E942F1" w14:textId="77777777" w:rsidR="009B0F57" w:rsidRPr="00A37C07" w:rsidRDefault="009B0F57" w:rsidP="009B0F57">
      <w:pPr>
        <w:jc w:val="center"/>
        <w:rPr>
          <w:rFonts w:ascii="仿宋_GB2312" w:eastAsia="仿宋_GB2312"/>
          <w:b/>
          <w:sz w:val="32"/>
          <w:szCs w:val="32"/>
        </w:rPr>
      </w:pPr>
    </w:p>
    <w:p w14:paraId="10BA00FA" w14:textId="77777777" w:rsidR="009B0F57" w:rsidRPr="00A37C07" w:rsidRDefault="009B0F57" w:rsidP="009B0F57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14:paraId="4AC4402D" w14:textId="77777777" w:rsidR="009B0F57" w:rsidRPr="00A37C07" w:rsidRDefault="009B0F57" w:rsidP="009B0F57">
      <w:pPr>
        <w:jc w:val="center"/>
        <w:rPr>
          <w:rFonts w:ascii="仿宋_GB2312" w:eastAsia="仿宋_GB2312"/>
          <w:b/>
          <w:sz w:val="28"/>
          <w:szCs w:val="28"/>
        </w:rPr>
      </w:pPr>
    </w:p>
    <w:p w14:paraId="65DED184" w14:textId="77777777" w:rsidR="009B0F57" w:rsidRPr="00A37C07" w:rsidRDefault="009B0F57" w:rsidP="009B0F57">
      <w:pPr>
        <w:jc w:val="center"/>
        <w:rPr>
          <w:rFonts w:ascii="仿宋_GB2312" w:eastAsia="仿宋_GB2312"/>
          <w:b/>
          <w:sz w:val="28"/>
          <w:szCs w:val="28"/>
        </w:rPr>
      </w:pPr>
      <w:r w:rsidRPr="00A37C07">
        <w:rPr>
          <w:rFonts w:asciiTheme="minorEastAsia" w:eastAsiaTheme="minorEastAsia" w:hAnsiTheme="minorEastAsia" w:hint="eastAsia"/>
          <w:b/>
          <w:sz w:val="44"/>
          <w:szCs w:val="44"/>
        </w:rPr>
        <w:t>版本：V</w:t>
      </w:r>
      <w:r w:rsidR="0097461E" w:rsidRPr="00A37C07">
        <w:rPr>
          <w:rFonts w:asciiTheme="minorEastAsia" w:eastAsiaTheme="minorEastAsia" w:hAnsiTheme="minorEastAsia" w:hint="eastAsia"/>
          <w:b/>
          <w:sz w:val="44"/>
          <w:szCs w:val="44"/>
        </w:rPr>
        <w:t>1</w:t>
      </w:r>
      <w:r w:rsidR="00D63260">
        <w:rPr>
          <w:rFonts w:asciiTheme="minorEastAsia" w:eastAsiaTheme="minorEastAsia" w:hAnsiTheme="minorEastAsia" w:hint="eastAsia"/>
          <w:b/>
          <w:sz w:val="44"/>
          <w:szCs w:val="44"/>
        </w:rPr>
        <w:t>.</w:t>
      </w:r>
      <w:r w:rsidR="00AB198B">
        <w:rPr>
          <w:rFonts w:asciiTheme="minorEastAsia" w:eastAsiaTheme="minorEastAsia" w:hAnsiTheme="minorEastAsia" w:hint="eastAsia"/>
          <w:b/>
          <w:sz w:val="44"/>
          <w:szCs w:val="44"/>
        </w:rPr>
        <w:t>0</w:t>
      </w:r>
    </w:p>
    <w:p w14:paraId="3018A69F" w14:textId="77777777" w:rsidR="009B0F57" w:rsidRPr="00A37C07" w:rsidRDefault="009B0F57" w:rsidP="009B0F57">
      <w:pPr>
        <w:jc w:val="center"/>
        <w:rPr>
          <w:rFonts w:ascii="仿宋_GB2312" w:eastAsia="仿宋_GB2312"/>
          <w:b/>
          <w:sz w:val="28"/>
          <w:szCs w:val="28"/>
        </w:rPr>
      </w:pPr>
    </w:p>
    <w:p w14:paraId="3CBCEA4B" w14:textId="77777777" w:rsidR="009B0F57" w:rsidRPr="00A37C07" w:rsidRDefault="009B0F57" w:rsidP="009B0F57">
      <w:pPr>
        <w:jc w:val="center"/>
        <w:rPr>
          <w:rFonts w:ascii="仿宋_GB2312" w:eastAsia="仿宋_GB2312"/>
          <w:b/>
          <w:sz w:val="28"/>
          <w:szCs w:val="28"/>
        </w:rPr>
      </w:pPr>
    </w:p>
    <w:p w14:paraId="3675127E" w14:textId="77777777" w:rsidR="009B0F57" w:rsidRPr="00A37C07" w:rsidRDefault="009B0F57" w:rsidP="009B0F57">
      <w:pPr>
        <w:jc w:val="center"/>
        <w:rPr>
          <w:rFonts w:ascii="仿宋_GB2312" w:eastAsia="仿宋_GB2312"/>
          <w:b/>
          <w:sz w:val="28"/>
          <w:szCs w:val="28"/>
        </w:rPr>
      </w:pPr>
    </w:p>
    <w:p w14:paraId="44533E0B" w14:textId="77777777" w:rsidR="009B0F57" w:rsidRPr="00A37C07" w:rsidRDefault="009B0F57" w:rsidP="009B0F57">
      <w:pPr>
        <w:jc w:val="center"/>
        <w:rPr>
          <w:rFonts w:ascii="仿宋_GB2312" w:eastAsia="仿宋_GB2312"/>
          <w:b/>
          <w:sz w:val="28"/>
          <w:szCs w:val="28"/>
        </w:rPr>
      </w:pPr>
    </w:p>
    <w:p w14:paraId="488016C5" w14:textId="77777777" w:rsidR="009B0F57" w:rsidRPr="00A37C07" w:rsidRDefault="009B0F57" w:rsidP="009B0F57">
      <w:pPr>
        <w:jc w:val="center"/>
        <w:rPr>
          <w:rFonts w:ascii="仿宋_GB2312" w:eastAsia="仿宋_GB2312"/>
          <w:b/>
          <w:sz w:val="28"/>
          <w:szCs w:val="28"/>
        </w:rPr>
      </w:pPr>
    </w:p>
    <w:p w14:paraId="74F6572F" w14:textId="77777777" w:rsidR="009B0F57" w:rsidRPr="00A37C07" w:rsidRDefault="009B0F57" w:rsidP="009B0F57">
      <w:pPr>
        <w:jc w:val="center"/>
        <w:rPr>
          <w:rFonts w:ascii="仿宋_GB2312" w:eastAsia="仿宋_GB2312"/>
          <w:b/>
          <w:sz w:val="28"/>
          <w:szCs w:val="28"/>
        </w:rPr>
      </w:pPr>
    </w:p>
    <w:p w14:paraId="297B9B30" w14:textId="77777777" w:rsidR="009B0F57" w:rsidRPr="00A37C07" w:rsidRDefault="009B0F57" w:rsidP="009B0F57">
      <w:pPr>
        <w:jc w:val="center"/>
        <w:rPr>
          <w:rFonts w:ascii="仿宋_GB2312" w:eastAsia="仿宋_GB2312"/>
          <w:b/>
          <w:sz w:val="28"/>
          <w:szCs w:val="28"/>
        </w:rPr>
      </w:pPr>
    </w:p>
    <w:p w14:paraId="05FD56AF" w14:textId="77777777" w:rsidR="009B0F57" w:rsidRPr="00A37C07" w:rsidRDefault="009B0F57" w:rsidP="009B0F57">
      <w:pPr>
        <w:jc w:val="center"/>
        <w:rPr>
          <w:rFonts w:ascii="仿宋_GB2312" w:eastAsia="仿宋_GB2312"/>
          <w:b/>
          <w:sz w:val="28"/>
          <w:szCs w:val="28"/>
        </w:rPr>
      </w:pPr>
    </w:p>
    <w:p w14:paraId="62F32DAC" w14:textId="77777777" w:rsidR="009B0F57" w:rsidRPr="00A37C07" w:rsidRDefault="009B0F57" w:rsidP="009B0F57">
      <w:pPr>
        <w:jc w:val="center"/>
        <w:rPr>
          <w:rFonts w:ascii="仿宋_GB2312" w:eastAsia="仿宋_GB2312"/>
          <w:b/>
          <w:sz w:val="28"/>
          <w:szCs w:val="28"/>
        </w:rPr>
      </w:pPr>
    </w:p>
    <w:p w14:paraId="262BFEDF" w14:textId="77777777" w:rsidR="009B0F57" w:rsidRPr="00A37C07" w:rsidRDefault="009B0F57" w:rsidP="009B0F57">
      <w:pPr>
        <w:jc w:val="center"/>
        <w:rPr>
          <w:rFonts w:ascii="仿宋_GB2312" w:eastAsia="仿宋_GB2312"/>
          <w:b/>
          <w:sz w:val="28"/>
          <w:szCs w:val="28"/>
        </w:rPr>
      </w:pPr>
    </w:p>
    <w:p w14:paraId="00DD6D42" w14:textId="77777777" w:rsidR="009B0F57" w:rsidRPr="00A37C07" w:rsidRDefault="009B0F57" w:rsidP="009B0F57">
      <w:pPr>
        <w:rPr>
          <w:rFonts w:ascii="仿宋_GB2312" w:eastAsia="仿宋_GB2312"/>
          <w:b/>
          <w:sz w:val="28"/>
          <w:szCs w:val="28"/>
        </w:rPr>
      </w:pPr>
    </w:p>
    <w:p w14:paraId="49B531F3" w14:textId="77777777" w:rsidR="009B0F57" w:rsidRPr="00A37C07" w:rsidRDefault="009B0F57" w:rsidP="009B0F57">
      <w:pPr>
        <w:jc w:val="center"/>
        <w:rPr>
          <w:rFonts w:ascii="仿宋_GB2312" w:eastAsia="仿宋_GB2312"/>
          <w:b/>
          <w:sz w:val="32"/>
          <w:szCs w:val="32"/>
        </w:rPr>
      </w:pPr>
    </w:p>
    <w:p w14:paraId="474A213A" w14:textId="77777777" w:rsidR="009B0F57" w:rsidRPr="00A37C07" w:rsidRDefault="009B0F57" w:rsidP="009B0F57">
      <w:pPr>
        <w:jc w:val="center"/>
        <w:rPr>
          <w:rFonts w:ascii="仿宋_GB2312" w:eastAsia="仿宋_GB2312"/>
          <w:b/>
          <w:sz w:val="32"/>
          <w:szCs w:val="32"/>
        </w:rPr>
      </w:pPr>
    </w:p>
    <w:p w14:paraId="01E98D3C" w14:textId="77777777" w:rsidR="009B0F57" w:rsidRPr="00A37C07" w:rsidRDefault="009B0F57" w:rsidP="009B0F57">
      <w:pPr>
        <w:jc w:val="center"/>
        <w:rPr>
          <w:rFonts w:ascii="仿宋_GB2312" w:eastAsia="仿宋_GB2312"/>
          <w:b/>
          <w:sz w:val="32"/>
          <w:szCs w:val="32"/>
        </w:rPr>
      </w:pPr>
    </w:p>
    <w:p w14:paraId="77DBDE22" w14:textId="77777777" w:rsidR="009B0F57" w:rsidRPr="00A37C07" w:rsidRDefault="009B0F57" w:rsidP="009B0F57">
      <w:pPr>
        <w:jc w:val="center"/>
        <w:rPr>
          <w:rFonts w:ascii="仿宋_GB2312" w:eastAsia="仿宋_GB2312"/>
          <w:b/>
          <w:sz w:val="32"/>
          <w:szCs w:val="32"/>
        </w:rPr>
      </w:pPr>
    </w:p>
    <w:p w14:paraId="48E5A60E" w14:textId="77777777" w:rsidR="009B0F57" w:rsidRPr="00A37C07" w:rsidRDefault="009B0F57" w:rsidP="009B0F57">
      <w:pPr>
        <w:jc w:val="center"/>
        <w:rPr>
          <w:rFonts w:ascii="仿宋_GB2312" w:eastAsia="仿宋_GB2312"/>
          <w:b/>
          <w:sz w:val="32"/>
          <w:szCs w:val="32"/>
        </w:rPr>
      </w:pPr>
    </w:p>
    <w:p w14:paraId="2D2040A0" w14:textId="77777777" w:rsidR="009B0F57" w:rsidRPr="00A37C07" w:rsidRDefault="009B0F57" w:rsidP="009B0F57">
      <w:pPr>
        <w:jc w:val="center"/>
        <w:rPr>
          <w:rFonts w:ascii="仿宋_GB2312" w:eastAsia="仿宋_GB2312"/>
          <w:b/>
          <w:sz w:val="32"/>
          <w:szCs w:val="32"/>
        </w:rPr>
      </w:pPr>
    </w:p>
    <w:p w14:paraId="495C1649" w14:textId="77777777" w:rsidR="009B0F57" w:rsidRPr="00A37C07" w:rsidRDefault="009B0F57" w:rsidP="009B0F57">
      <w:pPr>
        <w:jc w:val="center"/>
        <w:rPr>
          <w:rFonts w:ascii="仿宋_GB2312" w:eastAsia="仿宋_GB2312"/>
          <w:b/>
          <w:sz w:val="32"/>
          <w:szCs w:val="32"/>
        </w:rPr>
      </w:pPr>
    </w:p>
    <w:p w14:paraId="6CCFD864" w14:textId="77777777" w:rsidR="00663344" w:rsidRPr="00A37C07" w:rsidRDefault="00663344" w:rsidP="009B0F57">
      <w:pPr>
        <w:jc w:val="center"/>
        <w:rPr>
          <w:rFonts w:ascii="仿宋_GB2312" w:eastAsia="仿宋_GB2312"/>
          <w:b/>
          <w:sz w:val="32"/>
          <w:szCs w:val="32"/>
        </w:rPr>
      </w:pPr>
    </w:p>
    <w:p w14:paraId="7CAD676A" w14:textId="77777777" w:rsidR="009B0F57" w:rsidRPr="00A37C07" w:rsidRDefault="009B0F57" w:rsidP="009B0F57">
      <w:pPr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A37C07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文档变更记录</w:t>
      </w:r>
    </w:p>
    <w:tbl>
      <w:tblPr>
        <w:tblW w:w="8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1"/>
        <w:gridCol w:w="1276"/>
        <w:gridCol w:w="1418"/>
        <w:gridCol w:w="2976"/>
        <w:gridCol w:w="1134"/>
        <w:gridCol w:w="1079"/>
      </w:tblGrid>
      <w:tr w:rsidR="009B0F57" w:rsidRPr="00A37C07" w14:paraId="42E596D3" w14:textId="77777777" w:rsidTr="00CB0EE7">
        <w:trPr>
          <w:cantSplit/>
          <w:jc w:val="center"/>
        </w:trPr>
        <w:tc>
          <w:tcPr>
            <w:tcW w:w="711" w:type="dxa"/>
            <w:shd w:val="clear" w:color="auto" w:fill="DBE5F1" w:themeFill="accent1" w:themeFillTint="33"/>
            <w:vAlign w:val="center"/>
          </w:tcPr>
          <w:p w14:paraId="23654DB6" w14:textId="77777777" w:rsidR="009B0F57" w:rsidRPr="00A37C07" w:rsidRDefault="009B0F57" w:rsidP="00D447E5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A37C07">
              <w:rPr>
                <w:rFonts w:asciiTheme="minorEastAsia" w:eastAsiaTheme="minorEastAsia" w:hAnsiTheme="minorEastAsia" w:hint="eastAsia"/>
                <w:szCs w:val="21"/>
              </w:rPr>
              <w:t>版本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006310DE" w14:textId="77777777" w:rsidR="009B0F57" w:rsidRPr="00A37C07" w:rsidRDefault="009B0F57" w:rsidP="00D447E5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A37C07">
              <w:rPr>
                <w:rFonts w:asciiTheme="minorEastAsia" w:eastAsiaTheme="minorEastAsia" w:hAnsiTheme="minorEastAsia" w:hint="eastAsia"/>
                <w:szCs w:val="21"/>
              </w:rPr>
              <w:t>修订人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14:paraId="738ACEA4" w14:textId="77777777" w:rsidR="009B0F57" w:rsidRPr="00A37C07" w:rsidRDefault="009B0F57" w:rsidP="00D447E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A37C07">
              <w:rPr>
                <w:rFonts w:asciiTheme="minorEastAsia" w:eastAsiaTheme="minorEastAsia" w:hAnsiTheme="minorEastAsia" w:hint="eastAsia"/>
                <w:szCs w:val="21"/>
              </w:rPr>
              <w:t>修订日期</w:t>
            </w:r>
          </w:p>
        </w:tc>
        <w:tc>
          <w:tcPr>
            <w:tcW w:w="2976" w:type="dxa"/>
            <w:shd w:val="clear" w:color="auto" w:fill="DBE5F1" w:themeFill="accent1" w:themeFillTint="33"/>
            <w:vAlign w:val="center"/>
          </w:tcPr>
          <w:p w14:paraId="2F265A0C" w14:textId="77777777" w:rsidR="009B0F57" w:rsidRPr="00A37C07" w:rsidRDefault="009B0F57" w:rsidP="00D447E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A37C07">
              <w:rPr>
                <w:rFonts w:asciiTheme="minorEastAsia" w:eastAsiaTheme="minorEastAsia" w:hAnsiTheme="minorEastAsia" w:hint="eastAsia"/>
                <w:szCs w:val="21"/>
              </w:rPr>
              <w:t>修订内容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6D5958F2" w14:textId="77777777" w:rsidR="009B0F57" w:rsidRPr="00A37C07" w:rsidRDefault="009B0F57" w:rsidP="00D447E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A37C07">
              <w:rPr>
                <w:rFonts w:asciiTheme="minorEastAsia" w:eastAsiaTheme="minorEastAsia" w:hAnsiTheme="minorEastAsia" w:hint="eastAsia"/>
                <w:szCs w:val="21"/>
              </w:rPr>
              <w:t>审核人</w:t>
            </w:r>
          </w:p>
        </w:tc>
        <w:tc>
          <w:tcPr>
            <w:tcW w:w="1079" w:type="dxa"/>
            <w:shd w:val="clear" w:color="auto" w:fill="DBE5F1" w:themeFill="accent1" w:themeFillTint="33"/>
            <w:vAlign w:val="center"/>
          </w:tcPr>
          <w:p w14:paraId="17B62CE9" w14:textId="77777777" w:rsidR="009B0F57" w:rsidRPr="00A37C07" w:rsidRDefault="009B0F57" w:rsidP="00D447E5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A37C07">
              <w:rPr>
                <w:rFonts w:asciiTheme="minorEastAsia" w:eastAsiaTheme="minorEastAsia" w:hAnsiTheme="minorEastAsia" w:hint="eastAsia"/>
                <w:szCs w:val="21"/>
              </w:rPr>
              <w:t>批准人</w:t>
            </w:r>
          </w:p>
        </w:tc>
      </w:tr>
      <w:tr w:rsidR="009B0F57" w:rsidRPr="00A37C07" w14:paraId="047BE808" w14:textId="77777777" w:rsidTr="00CB0EE7">
        <w:trPr>
          <w:cantSplit/>
          <w:jc w:val="center"/>
        </w:trPr>
        <w:tc>
          <w:tcPr>
            <w:tcW w:w="711" w:type="dxa"/>
            <w:vAlign w:val="center"/>
          </w:tcPr>
          <w:p w14:paraId="7CD7EE9F" w14:textId="77777777" w:rsidR="009B0F57" w:rsidRPr="00A37C07" w:rsidRDefault="009B0F57" w:rsidP="00D447E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A37C07">
              <w:rPr>
                <w:rFonts w:asciiTheme="minorEastAsia" w:eastAsiaTheme="minorEastAsia" w:hAnsiTheme="minorEastAsia" w:hint="eastAsia"/>
                <w:szCs w:val="21"/>
              </w:rPr>
              <w:t>V1.0</w:t>
            </w:r>
          </w:p>
        </w:tc>
        <w:tc>
          <w:tcPr>
            <w:tcW w:w="1276" w:type="dxa"/>
            <w:vAlign w:val="center"/>
          </w:tcPr>
          <w:p w14:paraId="02EA3F07" w14:textId="77777777" w:rsidR="00CA437F" w:rsidRPr="00A37C07" w:rsidRDefault="00AB198B" w:rsidP="00CA437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林茂盛</w:t>
            </w:r>
          </w:p>
        </w:tc>
        <w:tc>
          <w:tcPr>
            <w:tcW w:w="1418" w:type="dxa"/>
            <w:vAlign w:val="center"/>
          </w:tcPr>
          <w:p w14:paraId="6F80AD5B" w14:textId="77777777" w:rsidR="009B0F57" w:rsidRPr="00A37C07" w:rsidRDefault="00AB198B" w:rsidP="00D447E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2017-05-01</w:t>
            </w:r>
          </w:p>
        </w:tc>
        <w:tc>
          <w:tcPr>
            <w:tcW w:w="2976" w:type="dxa"/>
            <w:vAlign w:val="center"/>
          </w:tcPr>
          <w:p w14:paraId="368776A5" w14:textId="77777777" w:rsidR="009B0F57" w:rsidRPr="00A37C07" w:rsidRDefault="009B0F57" w:rsidP="00DD16DA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A37C07">
              <w:rPr>
                <w:rFonts w:asciiTheme="minorEastAsia" w:eastAsiaTheme="minorEastAsia" w:hAnsiTheme="minorEastAsia" w:hint="eastAsia"/>
                <w:szCs w:val="21"/>
              </w:rPr>
              <w:t>初建文档</w:t>
            </w:r>
          </w:p>
        </w:tc>
        <w:tc>
          <w:tcPr>
            <w:tcW w:w="1134" w:type="dxa"/>
            <w:vAlign w:val="center"/>
          </w:tcPr>
          <w:p w14:paraId="05DF68CB" w14:textId="77777777" w:rsidR="009B0F57" w:rsidRPr="00A37C07" w:rsidRDefault="009B0F57" w:rsidP="00D447E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79" w:type="dxa"/>
            <w:vAlign w:val="center"/>
          </w:tcPr>
          <w:p w14:paraId="66C3E6D8" w14:textId="77777777" w:rsidR="009B0F57" w:rsidRPr="00A37C07" w:rsidRDefault="009B0F57" w:rsidP="00D447E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2FB3" w:rsidRPr="00A37C07" w14:paraId="2A57CA49" w14:textId="77777777" w:rsidTr="00CB0EE7">
        <w:trPr>
          <w:cantSplit/>
          <w:jc w:val="center"/>
        </w:trPr>
        <w:tc>
          <w:tcPr>
            <w:tcW w:w="711" w:type="dxa"/>
            <w:vAlign w:val="center"/>
          </w:tcPr>
          <w:p w14:paraId="20811C2D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422B6B4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2C7CE64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6" w:type="dxa"/>
            <w:vAlign w:val="center"/>
          </w:tcPr>
          <w:p w14:paraId="1645923F" w14:textId="77777777" w:rsidR="00BC2FB3" w:rsidRPr="00A37C07" w:rsidRDefault="00BC2FB3" w:rsidP="00BC2FB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06082C0B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79" w:type="dxa"/>
            <w:vAlign w:val="center"/>
          </w:tcPr>
          <w:p w14:paraId="028E5B78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2FB3" w:rsidRPr="00A37C07" w14:paraId="6F67A99F" w14:textId="77777777" w:rsidTr="00CB0EE7">
        <w:trPr>
          <w:cantSplit/>
          <w:jc w:val="center"/>
        </w:trPr>
        <w:tc>
          <w:tcPr>
            <w:tcW w:w="711" w:type="dxa"/>
            <w:vAlign w:val="center"/>
          </w:tcPr>
          <w:p w14:paraId="04F81523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C4F9630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4418B4C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6" w:type="dxa"/>
            <w:vAlign w:val="center"/>
          </w:tcPr>
          <w:p w14:paraId="7189D6F8" w14:textId="77777777" w:rsidR="00BC2FB3" w:rsidRPr="00A37C07" w:rsidRDefault="00BC2FB3" w:rsidP="00BC2FB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5008EBAB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79" w:type="dxa"/>
            <w:vAlign w:val="center"/>
          </w:tcPr>
          <w:p w14:paraId="0145D777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2FB3" w:rsidRPr="00A37C07" w14:paraId="336400D4" w14:textId="77777777" w:rsidTr="00CB0EE7">
        <w:trPr>
          <w:cantSplit/>
          <w:jc w:val="center"/>
        </w:trPr>
        <w:tc>
          <w:tcPr>
            <w:tcW w:w="711" w:type="dxa"/>
            <w:vAlign w:val="center"/>
          </w:tcPr>
          <w:p w14:paraId="76E33E35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6D66FF8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B92222E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6" w:type="dxa"/>
            <w:vAlign w:val="center"/>
          </w:tcPr>
          <w:p w14:paraId="60363B8A" w14:textId="77777777" w:rsidR="00BC2FB3" w:rsidRPr="00A37C07" w:rsidRDefault="00BC2FB3" w:rsidP="00BC2FB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1B970EA7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79" w:type="dxa"/>
            <w:vAlign w:val="center"/>
          </w:tcPr>
          <w:p w14:paraId="0D19D744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2FB3" w:rsidRPr="00A37C07" w14:paraId="553C2A7D" w14:textId="77777777" w:rsidTr="00CB0EE7">
        <w:trPr>
          <w:cantSplit/>
          <w:jc w:val="center"/>
        </w:trPr>
        <w:tc>
          <w:tcPr>
            <w:tcW w:w="711" w:type="dxa"/>
            <w:vAlign w:val="center"/>
          </w:tcPr>
          <w:p w14:paraId="1E80968A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61BF796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9F60BF6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6" w:type="dxa"/>
            <w:vAlign w:val="center"/>
          </w:tcPr>
          <w:p w14:paraId="2F35A75F" w14:textId="77777777" w:rsidR="00BC2FB3" w:rsidRPr="00A37C07" w:rsidRDefault="00BC2FB3" w:rsidP="00BC2FB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3862BA88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79" w:type="dxa"/>
            <w:vAlign w:val="center"/>
          </w:tcPr>
          <w:p w14:paraId="3E9AD723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2FB3" w:rsidRPr="00A37C07" w14:paraId="6F9CA54A" w14:textId="77777777" w:rsidTr="00CB0EE7">
        <w:trPr>
          <w:cantSplit/>
          <w:jc w:val="center"/>
        </w:trPr>
        <w:tc>
          <w:tcPr>
            <w:tcW w:w="711" w:type="dxa"/>
            <w:vAlign w:val="center"/>
          </w:tcPr>
          <w:p w14:paraId="0036CFE9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1D2D098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F9944D8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6" w:type="dxa"/>
            <w:vAlign w:val="center"/>
          </w:tcPr>
          <w:p w14:paraId="55F2CA5D" w14:textId="77777777" w:rsidR="00BC2FB3" w:rsidRPr="00A37C07" w:rsidRDefault="00BC2FB3" w:rsidP="00BC2FB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5E4A3EF4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79" w:type="dxa"/>
            <w:vAlign w:val="center"/>
          </w:tcPr>
          <w:p w14:paraId="615E096E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2FB3" w:rsidRPr="00A37C07" w14:paraId="2E6D3A45" w14:textId="77777777" w:rsidTr="00CB0EE7">
        <w:trPr>
          <w:cantSplit/>
          <w:jc w:val="center"/>
        </w:trPr>
        <w:tc>
          <w:tcPr>
            <w:tcW w:w="711" w:type="dxa"/>
            <w:vAlign w:val="center"/>
          </w:tcPr>
          <w:p w14:paraId="677DEA09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48859AC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DE505BB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6" w:type="dxa"/>
            <w:vAlign w:val="center"/>
          </w:tcPr>
          <w:p w14:paraId="3619C681" w14:textId="77777777" w:rsidR="00BC2FB3" w:rsidRPr="00A37C07" w:rsidRDefault="00BC2FB3" w:rsidP="00BC2FB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15E1081A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79" w:type="dxa"/>
            <w:vAlign w:val="center"/>
          </w:tcPr>
          <w:p w14:paraId="75007AA0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2FB3" w:rsidRPr="00A37C07" w14:paraId="4DDD1223" w14:textId="77777777" w:rsidTr="00CB0EE7">
        <w:trPr>
          <w:cantSplit/>
          <w:jc w:val="center"/>
        </w:trPr>
        <w:tc>
          <w:tcPr>
            <w:tcW w:w="711" w:type="dxa"/>
            <w:vAlign w:val="center"/>
          </w:tcPr>
          <w:p w14:paraId="2F614382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1678EEB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CE2AC28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6" w:type="dxa"/>
            <w:vAlign w:val="center"/>
          </w:tcPr>
          <w:p w14:paraId="5EF34BC1" w14:textId="77777777" w:rsidR="00BC2FB3" w:rsidRPr="00A37C07" w:rsidRDefault="00BC2FB3" w:rsidP="00BC2FB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36AE010F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79" w:type="dxa"/>
            <w:vAlign w:val="center"/>
          </w:tcPr>
          <w:p w14:paraId="4C6B5D09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2FB3" w:rsidRPr="00A37C07" w14:paraId="2CDE1719" w14:textId="77777777" w:rsidTr="00CB0EE7">
        <w:trPr>
          <w:cantSplit/>
          <w:jc w:val="center"/>
        </w:trPr>
        <w:tc>
          <w:tcPr>
            <w:tcW w:w="711" w:type="dxa"/>
            <w:vAlign w:val="center"/>
          </w:tcPr>
          <w:p w14:paraId="350DA9D3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838C6B6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52C23C2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6" w:type="dxa"/>
            <w:vAlign w:val="center"/>
          </w:tcPr>
          <w:p w14:paraId="6964BC0A" w14:textId="77777777" w:rsidR="00BC2FB3" w:rsidRPr="00A37C07" w:rsidRDefault="00BC2FB3" w:rsidP="00BC2FB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588EC16B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79" w:type="dxa"/>
            <w:vAlign w:val="center"/>
          </w:tcPr>
          <w:p w14:paraId="779F1463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2FB3" w:rsidRPr="00A37C07" w14:paraId="7B654643" w14:textId="77777777" w:rsidTr="00CB0EE7">
        <w:trPr>
          <w:cantSplit/>
          <w:jc w:val="center"/>
        </w:trPr>
        <w:tc>
          <w:tcPr>
            <w:tcW w:w="711" w:type="dxa"/>
            <w:vAlign w:val="center"/>
          </w:tcPr>
          <w:p w14:paraId="5F28DABE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D5CA1DC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5BA51E9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76" w:type="dxa"/>
            <w:vAlign w:val="center"/>
          </w:tcPr>
          <w:p w14:paraId="77E51B14" w14:textId="77777777" w:rsidR="00BC2FB3" w:rsidRPr="00A37C07" w:rsidRDefault="00BC2FB3" w:rsidP="00BC2FB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 w14:paraId="2B4CBA64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79" w:type="dxa"/>
            <w:vAlign w:val="center"/>
          </w:tcPr>
          <w:p w14:paraId="39974600" w14:textId="77777777" w:rsidR="00BC2FB3" w:rsidRPr="00A37C07" w:rsidRDefault="00BC2FB3" w:rsidP="00BC2FB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7745777D" w14:textId="77777777" w:rsidR="009B0F57" w:rsidRPr="00A37C07" w:rsidRDefault="009B0F57" w:rsidP="009B0F57">
      <w:pPr>
        <w:rPr>
          <w:rFonts w:ascii="仿宋_GB2312" w:eastAsia="仿宋_GB2312"/>
          <w:b/>
          <w:sz w:val="28"/>
          <w:szCs w:val="28"/>
        </w:rPr>
      </w:pPr>
    </w:p>
    <w:p w14:paraId="3F06000E" w14:textId="77777777" w:rsidR="009B0F57" w:rsidRPr="00A37C07" w:rsidRDefault="009B0F57" w:rsidP="009B0F57">
      <w:pPr>
        <w:rPr>
          <w:rFonts w:asciiTheme="minorEastAsia" w:eastAsiaTheme="minorEastAsia" w:hAnsiTheme="minorEastAsia"/>
          <w:bCs/>
          <w:szCs w:val="21"/>
        </w:rPr>
      </w:pPr>
      <w:r w:rsidRPr="00A37C07">
        <w:rPr>
          <w:rFonts w:asciiTheme="minorEastAsia" w:eastAsiaTheme="minorEastAsia" w:hAnsiTheme="minorEastAsia" w:hint="eastAsia"/>
          <w:bCs/>
          <w:szCs w:val="21"/>
        </w:rPr>
        <w:t>说明：</w:t>
      </w:r>
    </w:p>
    <w:p w14:paraId="643CE67C" w14:textId="77777777" w:rsidR="009B0F57" w:rsidRPr="00A37C07" w:rsidRDefault="009B0F57" w:rsidP="009B0F57">
      <w:pPr>
        <w:pStyle w:val="aa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Cs/>
          <w:szCs w:val="21"/>
        </w:rPr>
      </w:pPr>
      <w:r w:rsidRPr="00A37C07">
        <w:rPr>
          <w:rFonts w:asciiTheme="minorEastAsia" w:eastAsiaTheme="minorEastAsia" w:hAnsiTheme="minorEastAsia" w:hint="eastAsia"/>
          <w:bCs/>
          <w:szCs w:val="21"/>
        </w:rPr>
        <w:t>修订日期格式统一为：</w:t>
      </w:r>
      <w:proofErr w:type="spellStart"/>
      <w:r w:rsidRPr="00A37C07">
        <w:rPr>
          <w:rFonts w:asciiTheme="minorEastAsia" w:eastAsiaTheme="minorEastAsia" w:hAnsiTheme="minorEastAsia" w:hint="eastAsia"/>
          <w:bCs/>
          <w:szCs w:val="21"/>
        </w:rPr>
        <w:t>yyyy</w:t>
      </w:r>
      <w:proofErr w:type="spellEnd"/>
      <w:r w:rsidRPr="00A37C07">
        <w:rPr>
          <w:rFonts w:asciiTheme="minorEastAsia" w:eastAsiaTheme="minorEastAsia" w:hAnsiTheme="minorEastAsia" w:hint="eastAsia"/>
          <w:bCs/>
          <w:szCs w:val="21"/>
        </w:rPr>
        <w:t>-mm-</w:t>
      </w:r>
      <w:proofErr w:type="spellStart"/>
      <w:r w:rsidRPr="00A37C07">
        <w:rPr>
          <w:rFonts w:asciiTheme="minorEastAsia" w:eastAsiaTheme="minorEastAsia" w:hAnsiTheme="minorEastAsia" w:hint="eastAsia"/>
          <w:bCs/>
          <w:szCs w:val="21"/>
        </w:rPr>
        <w:t>dd</w:t>
      </w:r>
      <w:proofErr w:type="spellEnd"/>
    </w:p>
    <w:p w14:paraId="0F63153E" w14:textId="77777777" w:rsidR="009B0F57" w:rsidRPr="00A37C07" w:rsidRDefault="009B0F57" w:rsidP="009B0F57">
      <w:pPr>
        <w:pStyle w:val="aa"/>
        <w:numPr>
          <w:ilvl w:val="0"/>
          <w:numId w:val="1"/>
        </w:numPr>
        <w:ind w:firstLineChars="0"/>
        <w:rPr>
          <w:rFonts w:ascii="仿宋_GB2312" w:eastAsia="仿宋_GB2312"/>
          <w:bCs/>
          <w:sz w:val="28"/>
          <w:szCs w:val="28"/>
        </w:rPr>
      </w:pPr>
      <w:r w:rsidRPr="00A37C07">
        <w:rPr>
          <w:rFonts w:asciiTheme="minorEastAsia" w:eastAsiaTheme="minorEastAsia" w:hAnsiTheme="minorEastAsia" w:hint="eastAsia"/>
          <w:bCs/>
          <w:szCs w:val="21"/>
        </w:rPr>
        <w:t>修订内容中简要记录每次修订涉及的章节及内容。</w:t>
      </w:r>
    </w:p>
    <w:p w14:paraId="6732981B" w14:textId="77777777" w:rsidR="009B0F57" w:rsidRPr="00A37C07" w:rsidRDefault="009B0F57" w:rsidP="009B0F57">
      <w:pPr>
        <w:rPr>
          <w:rFonts w:ascii="仿宋_GB2312" w:eastAsia="仿宋_GB2312"/>
          <w:bCs/>
          <w:sz w:val="28"/>
        </w:rPr>
      </w:pPr>
    </w:p>
    <w:sdt>
      <w:sdtPr>
        <w:rPr>
          <w:rFonts w:ascii="黑体" w:eastAsia="黑体" w:hAnsi="黑体"/>
          <w:sz w:val="28"/>
          <w:szCs w:val="28"/>
          <w:lang w:val="zh-CN"/>
        </w:rPr>
        <w:id w:val="18790292"/>
        <w:docPartObj>
          <w:docPartGallery w:val="Table of Contents"/>
          <w:docPartUnique/>
        </w:docPartObj>
      </w:sdtPr>
      <w:sdtEndPr>
        <w:rPr>
          <w:rFonts w:hint="eastAsia"/>
          <w:lang w:val="en-US"/>
        </w:rPr>
      </w:sdtEndPr>
      <w:sdtContent>
        <w:p w14:paraId="1B022093" w14:textId="77777777" w:rsidR="009B0F57" w:rsidRPr="003B2E9F" w:rsidRDefault="009B0F57" w:rsidP="00F5361A">
          <w:pPr>
            <w:pageBreakBefore/>
            <w:spacing w:afterLines="50" w:after="120"/>
            <w:jc w:val="center"/>
            <w:rPr>
              <w:rFonts w:ascii="黑体" w:eastAsia="黑体" w:hAnsi="黑体"/>
              <w:sz w:val="28"/>
              <w:szCs w:val="28"/>
            </w:rPr>
          </w:pPr>
          <w:r w:rsidRPr="003B2E9F">
            <w:rPr>
              <w:rFonts w:ascii="黑体" w:eastAsia="黑体" w:hAnsi="黑体" w:hint="eastAsia"/>
              <w:b/>
              <w:sz w:val="28"/>
              <w:szCs w:val="28"/>
              <w:lang w:val="zh-CN"/>
            </w:rPr>
            <w:t>目录</w:t>
          </w:r>
        </w:p>
        <w:p w14:paraId="3BA855EF" w14:textId="77777777" w:rsidR="00175F85" w:rsidRDefault="008E1BF7">
          <w:pPr>
            <w:pStyle w:val="12"/>
            <w:rPr>
              <w:rFonts w:asciiTheme="minorHAnsi" w:eastAsiaTheme="minorEastAsia" w:hAnsiTheme="minorHAnsi"/>
              <w:kern w:val="2"/>
              <w:sz w:val="21"/>
              <w:szCs w:val="22"/>
            </w:rPr>
          </w:pPr>
          <w:r w:rsidRPr="003B2E9F">
            <w:rPr>
              <w:rFonts w:hint="eastAsia"/>
            </w:rPr>
            <w:fldChar w:fldCharType="begin"/>
          </w:r>
          <w:r w:rsidR="009B0F57" w:rsidRPr="003B2E9F">
            <w:rPr>
              <w:rFonts w:hint="eastAsia"/>
            </w:rPr>
            <w:instrText xml:space="preserve"> TOC \o "1-3" \h \z \u </w:instrText>
          </w:r>
          <w:r w:rsidRPr="003B2E9F">
            <w:rPr>
              <w:rFonts w:hint="eastAsia"/>
            </w:rPr>
            <w:fldChar w:fldCharType="separate"/>
          </w:r>
          <w:hyperlink w:anchor="_Toc482162957" w:history="1">
            <w:r w:rsidR="00175F85" w:rsidRPr="00AA6785">
              <w:rPr>
                <w:rStyle w:val="af7"/>
              </w:rPr>
              <w:t>1.</w:t>
            </w:r>
            <w:r w:rsidR="00175F85">
              <w:rPr>
                <w:rFonts w:asciiTheme="minorHAnsi" w:eastAsiaTheme="minorEastAsia" w:hAnsiTheme="minorHAnsi"/>
                <w:kern w:val="2"/>
                <w:sz w:val="21"/>
                <w:szCs w:val="22"/>
              </w:rPr>
              <w:tab/>
            </w:r>
            <w:r w:rsidR="00175F85" w:rsidRPr="00AA6785">
              <w:rPr>
                <w:rStyle w:val="af7"/>
                <w:rFonts w:hint="eastAsia"/>
              </w:rPr>
              <w:t>引言</w:t>
            </w:r>
            <w:r w:rsidR="00175F85">
              <w:rPr>
                <w:webHidden/>
              </w:rPr>
              <w:tab/>
            </w:r>
            <w:r w:rsidR="00175F85">
              <w:rPr>
                <w:webHidden/>
              </w:rPr>
              <w:fldChar w:fldCharType="begin"/>
            </w:r>
            <w:r w:rsidR="00175F85">
              <w:rPr>
                <w:webHidden/>
              </w:rPr>
              <w:instrText xml:space="preserve"> PAGEREF _Toc482162957 \h </w:instrText>
            </w:r>
            <w:r w:rsidR="00175F85">
              <w:rPr>
                <w:webHidden/>
              </w:rPr>
            </w:r>
            <w:r w:rsidR="00175F85">
              <w:rPr>
                <w:webHidden/>
              </w:rPr>
              <w:fldChar w:fldCharType="separate"/>
            </w:r>
            <w:r w:rsidR="00712A0C">
              <w:rPr>
                <w:webHidden/>
              </w:rPr>
              <w:t>5</w:t>
            </w:r>
            <w:r w:rsidR="00175F85">
              <w:rPr>
                <w:webHidden/>
              </w:rPr>
              <w:fldChar w:fldCharType="end"/>
            </w:r>
          </w:hyperlink>
        </w:p>
        <w:p w14:paraId="43F583F2" w14:textId="77777777" w:rsidR="00175F85" w:rsidRDefault="00C5282E">
          <w:pPr>
            <w:pStyle w:val="23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58" w:history="1">
            <w:r w:rsidR="00175F85" w:rsidRPr="00AA6785">
              <w:rPr>
                <w:rStyle w:val="af7"/>
                <w:noProof/>
              </w:rPr>
              <w:t>1.1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读者对象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_Toc482162958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5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3CD3B7C0" w14:textId="77777777" w:rsidR="00175F85" w:rsidRDefault="00C5282E">
          <w:pPr>
            <w:pStyle w:val="23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59" w:history="1">
            <w:r w:rsidR="00175F85" w:rsidRPr="00AA6785">
              <w:rPr>
                <w:rStyle w:val="af7"/>
                <w:rFonts w:asciiTheme="minorEastAsia" w:hAnsiTheme="minorEastAsia"/>
                <w:noProof/>
              </w:rPr>
              <w:t>1.2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说明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_Toc482162959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5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213D1C9D" w14:textId="77777777" w:rsidR="00175F85" w:rsidRDefault="00C5282E">
          <w:pPr>
            <w:pStyle w:val="31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60" w:history="1">
            <w:r w:rsidR="00175F85" w:rsidRPr="00AA6785">
              <w:rPr>
                <w:rStyle w:val="af7"/>
                <w:noProof/>
              </w:rPr>
              <w:t>1.2.1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说明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_Toc482162960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5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407F8109" w14:textId="77777777" w:rsidR="00175F85" w:rsidRDefault="00C5282E">
          <w:pPr>
            <w:pStyle w:val="23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61" w:history="1">
            <w:r w:rsidR="00175F85" w:rsidRPr="00AA6785">
              <w:rPr>
                <w:rStyle w:val="af7"/>
                <w:noProof/>
              </w:rPr>
              <w:t>1.4</w:t>
            </w:r>
            <w:r w:rsidR="00175F85" w:rsidRPr="00AA6785">
              <w:rPr>
                <w:rStyle w:val="af7"/>
                <w:rFonts w:hint="eastAsia"/>
                <w:noProof/>
              </w:rPr>
              <w:t>参考资料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_Toc482162961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5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7686137A" w14:textId="77777777" w:rsidR="00175F85" w:rsidRDefault="00C5282E">
          <w:pPr>
            <w:pStyle w:val="12"/>
            <w:rPr>
              <w:rFonts w:asciiTheme="minorHAnsi" w:eastAsiaTheme="minorEastAsia" w:hAnsiTheme="minorHAnsi"/>
              <w:kern w:val="2"/>
              <w:sz w:val="21"/>
              <w:szCs w:val="22"/>
            </w:rPr>
          </w:pPr>
          <w:hyperlink w:anchor="_Toc482162962" w:history="1">
            <w:r w:rsidR="00175F85" w:rsidRPr="00AA6785">
              <w:rPr>
                <w:rStyle w:val="af7"/>
                <w:rFonts w:ascii="仿宋_GB2312" w:eastAsia="仿宋_GB2312"/>
              </w:rPr>
              <w:t>2.</w:t>
            </w:r>
            <w:r w:rsidR="00175F85">
              <w:rPr>
                <w:rFonts w:asciiTheme="minorHAnsi" w:eastAsiaTheme="minorEastAsia" w:hAnsiTheme="minorHAnsi"/>
                <w:kern w:val="2"/>
                <w:sz w:val="21"/>
                <w:szCs w:val="22"/>
              </w:rPr>
              <w:tab/>
            </w:r>
            <w:r w:rsidR="00175F85" w:rsidRPr="00AA6785">
              <w:rPr>
                <w:rStyle w:val="af7"/>
                <w:rFonts w:hint="eastAsia"/>
              </w:rPr>
              <w:t>系统需求概述</w:t>
            </w:r>
            <w:r w:rsidR="00175F85">
              <w:rPr>
                <w:webHidden/>
              </w:rPr>
              <w:tab/>
            </w:r>
            <w:r w:rsidR="00175F85">
              <w:rPr>
                <w:webHidden/>
              </w:rPr>
              <w:fldChar w:fldCharType="begin"/>
            </w:r>
            <w:r w:rsidR="00175F85">
              <w:rPr>
                <w:webHidden/>
              </w:rPr>
              <w:instrText xml:space="preserve"> PAGEREF _Toc482162962 \h </w:instrText>
            </w:r>
            <w:r w:rsidR="00175F85">
              <w:rPr>
                <w:webHidden/>
              </w:rPr>
            </w:r>
            <w:r w:rsidR="00175F85">
              <w:rPr>
                <w:webHidden/>
              </w:rPr>
              <w:fldChar w:fldCharType="separate"/>
            </w:r>
            <w:r w:rsidR="00712A0C">
              <w:rPr>
                <w:webHidden/>
              </w:rPr>
              <w:t>5</w:t>
            </w:r>
            <w:r w:rsidR="00175F85">
              <w:rPr>
                <w:webHidden/>
              </w:rPr>
              <w:fldChar w:fldCharType="end"/>
            </w:r>
          </w:hyperlink>
        </w:p>
        <w:p w14:paraId="10A62E07" w14:textId="77777777" w:rsidR="00175F85" w:rsidRDefault="00C5282E">
          <w:pPr>
            <w:pStyle w:val="23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63" w:history="1">
            <w:r w:rsidR="00175F85" w:rsidRPr="00AA6785">
              <w:rPr>
                <w:rStyle w:val="af7"/>
                <w:noProof/>
              </w:rPr>
              <w:t>2.1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系统标识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_Toc482162963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5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52407C03" w14:textId="77777777" w:rsidR="00175F85" w:rsidRDefault="00C5282E">
          <w:pPr>
            <w:pStyle w:val="23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64" w:history="1">
            <w:r w:rsidR="00175F85" w:rsidRPr="00AA6785">
              <w:rPr>
                <w:rStyle w:val="af7"/>
                <w:noProof/>
              </w:rPr>
              <w:t>2.2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系统背景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_Toc482162964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5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0EE26525" w14:textId="77777777" w:rsidR="00175F85" w:rsidRDefault="00C5282E">
          <w:pPr>
            <w:pStyle w:val="23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65" w:history="1">
            <w:r w:rsidR="00175F85" w:rsidRPr="00AA6785">
              <w:rPr>
                <w:rStyle w:val="af7"/>
                <w:noProof/>
              </w:rPr>
              <w:t>2.3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业务分析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_Toc482162965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6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1E4EFF0E" w14:textId="77777777" w:rsidR="00175F85" w:rsidRDefault="00C5282E">
          <w:pPr>
            <w:pStyle w:val="31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66" w:history="1">
            <w:r w:rsidR="00175F85" w:rsidRPr="00AA6785">
              <w:rPr>
                <w:rStyle w:val="af7"/>
                <w:noProof/>
              </w:rPr>
              <w:t>2.3.1</w:t>
            </w:r>
            <w:r w:rsidR="00175F85" w:rsidRPr="00AA6785">
              <w:rPr>
                <w:rStyle w:val="af7"/>
                <w:rFonts w:hint="eastAsia"/>
                <w:noProof/>
              </w:rPr>
              <w:t>业务部门组织结构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_Toc482162966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6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579B81EB" w14:textId="77777777" w:rsidR="00175F85" w:rsidRDefault="00C5282E">
          <w:pPr>
            <w:pStyle w:val="31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67" w:history="1">
            <w:r w:rsidR="00175F85" w:rsidRPr="00AA6785">
              <w:rPr>
                <w:rStyle w:val="af7"/>
                <w:noProof/>
              </w:rPr>
              <w:t>2.3.2</w:t>
            </w:r>
            <w:r w:rsidR="00175F85" w:rsidRPr="00AA6785">
              <w:rPr>
                <w:rStyle w:val="af7"/>
                <w:rFonts w:hint="eastAsia"/>
                <w:noProof/>
              </w:rPr>
              <w:t>主要业务流程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_Toc482162967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6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03D3F94E" w14:textId="77777777" w:rsidR="00175F85" w:rsidRDefault="00C5282E">
          <w:pPr>
            <w:pStyle w:val="31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68" w:history="1">
            <w:r w:rsidR="00175F85" w:rsidRPr="00AA6785">
              <w:rPr>
                <w:rStyle w:val="af7"/>
                <w:noProof/>
              </w:rPr>
              <w:t>2.3.3</w:t>
            </w:r>
            <w:r w:rsidR="00175F85" w:rsidRPr="00AA6785">
              <w:rPr>
                <w:rStyle w:val="af7"/>
                <w:rFonts w:hint="eastAsia"/>
                <w:noProof/>
              </w:rPr>
              <w:t>需要解决的问题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_Toc482162968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7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760FCC25" w14:textId="77777777" w:rsidR="00175F85" w:rsidRDefault="00C5282E">
          <w:pPr>
            <w:pStyle w:val="31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69" w:history="1">
            <w:r w:rsidR="00175F85" w:rsidRPr="00AA6785">
              <w:rPr>
                <w:rStyle w:val="af7"/>
                <w:noProof/>
              </w:rPr>
              <w:t>2.3.4</w:t>
            </w:r>
            <w:r w:rsidR="00175F85" w:rsidRPr="00AA6785">
              <w:rPr>
                <w:rStyle w:val="af7"/>
                <w:rFonts w:hint="eastAsia"/>
                <w:noProof/>
              </w:rPr>
              <w:t>用户特点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_Toc482162969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7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5717AB17" w14:textId="77777777" w:rsidR="00175F85" w:rsidRDefault="00C5282E">
          <w:pPr>
            <w:pStyle w:val="23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70" w:history="1">
            <w:r w:rsidR="00175F85" w:rsidRPr="00AA6785">
              <w:rPr>
                <w:rStyle w:val="af7"/>
                <w:noProof/>
              </w:rPr>
              <w:t>2.5</w:t>
            </w:r>
            <w:r w:rsidR="00175F85" w:rsidRPr="00AA6785">
              <w:rPr>
                <w:rStyle w:val="af7"/>
                <w:rFonts w:hint="eastAsia"/>
                <w:noProof/>
              </w:rPr>
              <w:t>限制与约束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_Toc482162970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8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420B70BD" w14:textId="77777777" w:rsidR="00175F85" w:rsidRDefault="00C5282E">
          <w:pPr>
            <w:pStyle w:val="31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71" w:history="1">
            <w:r w:rsidR="00175F85" w:rsidRPr="00AA6785">
              <w:rPr>
                <w:rStyle w:val="af7"/>
                <w:noProof/>
              </w:rPr>
              <w:t>2.5.1</w:t>
            </w:r>
            <w:r w:rsidR="00175F85" w:rsidRPr="00AA6785">
              <w:rPr>
                <w:rStyle w:val="af7"/>
                <w:rFonts w:hint="eastAsia"/>
                <w:noProof/>
              </w:rPr>
              <w:t>硬件设备说明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_Toc482162971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8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4BF0E544" w14:textId="77777777" w:rsidR="00175F85" w:rsidRDefault="00C5282E">
          <w:pPr>
            <w:pStyle w:val="31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72" w:history="1">
            <w:r w:rsidR="00175F85" w:rsidRPr="00AA6785">
              <w:rPr>
                <w:rStyle w:val="af7"/>
                <w:noProof/>
              </w:rPr>
              <w:t>2.5.2</w:t>
            </w:r>
            <w:r w:rsidR="00175F85" w:rsidRPr="00AA6785">
              <w:rPr>
                <w:rStyle w:val="af7"/>
                <w:rFonts w:hint="eastAsia"/>
                <w:noProof/>
              </w:rPr>
              <w:t>开发技术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_Toc482162972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8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73983D0A" w14:textId="77777777" w:rsidR="00175F85" w:rsidRDefault="00C5282E">
          <w:pPr>
            <w:pStyle w:val="31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73" w:history="1">
            <w:r w:rsidR="00175F85" w:rsidRPr="00AA6785">
              <w:rPr>
                <w:rStyle w:val="af7"/>
                <w:noProof/>
              </w:rPr>
              <w:t>2.5.3</w:t>
            </w:r>
            <w:r w:rsidR="00175F85" w:rsidRPr="00AA6785">
              <w:rPr>
                <w:rStyle w:val="af7"/>
                <w:rFonts w:hint="eastAsia"/>
                <w:noProof/>
              </w:rPr>
              <w:t>网络要求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_Toc482162973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8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326A9295" w14:textId="77777777" w:rsidR="00175F85" w:rsidRDefault="00C5282E">
          <w:pPr>
            <w:pStyle w:val="31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74" w:history="1">
            <w:r w:rsidR="00175F85" w:rsidRPr="00AA6785">
              <w:rPr>
                <w:rStyle w:val="af7"/>
                <w:noProof/>
              </w:rPr>
              <w:t>2.5.4</w:t>
            </w:r>
            <w:r w:rsidR="00175F85" w:rsidRPr="00AA6785">
              <w:rPr>
                <w:rStyle w:val="af7"/>
                <w:rFonts w:hint="eastAsia"/>
                <w:noProof/>
              </w:rPr>
              <w:t>项目约束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_Toc482162974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8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3D8631F9" w14:textId="77777777" w:rsidR="00175F85" w:rsidRDefault="00C5282E">
          <w:pPr>
            <w:pStyle w:val="12"/>
            <w:rPr>
              <w:rFonts w:asciiTheme="minorHAnsi" w:eastAsiaTheme="minorEastAsia" w:hAnsiTheme="minorHAnsi"/>
              <w:kern w:val="2"/>
              <w:sz w:val="21"/>
              <w:szCs w:val="22"/>
            </w:rPr>
          </w:pPr>
          <w:hyperlink w:anchor="_Toc482162975" w:history="1">
            <w:r w:rsidR="00175F85" w:rsidRPr="00AA6785">
              <w:rPr>
                <w:rStyle w:val="af7"/>
              </w:rPr>
              <w:t>3.</w:t>
            </w:r>
            <w:r w:rsidR="00175F85">
              <w:rPr>
                <w:rFonts w:asciiTheme="minorHAnsi" w:eastAsiaTheme="minorEastAsia" w:hAnsiTheme="minorHAnsi"/>
                <w:kern w:val="2"/>
                <w:sz w:val="21"/>
                <w:szCs w:val="22"/>
              </w:rPr>
              <w:tab/>
            </w:r>
            <w:r w:rsidR="00175F85" w:rsidRPr="00AA6785">
              <w:rPr>
                <w:rStyle w:val="af7"/>
                <w:rFonts w:hint="eastAsia"/>
              </w:rPr>
              <w:t>详细功能需求</w:t>
            </w:r>
            <w:r w:rsidR="00175F85">
              <w:rPr>
                <w:webHidden/>
              </w:rPr>
              <w:tab/>
            </w:r>
            <w:r w:rsidR="00175F85">
              <w:rPr>
                <w:webHidden/>
              </w:rPr>
              <w:fldChar w:fldCharType="begin"/>
            </w:r>
            <w:r w:rsidR="00175F85">
              <w:rPr>
                <w:webHidden/>
              </w:rPr>
              <w:instrText xml:space="preserve"> PAGEREF _Toc482162975 \h </w:instrText>
            </w:r>
            <w:r w:rsidR="00175F85">
              <w:rPr>
                <w:webHidden/>
              </w:rPr>
            </w:r>
            <w:r w:rsidR="00175F85">
              <w:rPr>
                <w:webHidden/>
              </w:rPr>
              <w:fldChar w:fldCharType="separate"/>
            </w:r>
            <w:r w:rsidR="00712A0C">
              <w:rPr>
                <w:webHidden/>
              </w:rPr>
              <w:t>8</w:t>
            </w:r>
            <w:r w:rsidR="00175F85">
              <w:rPr>
                <w:webHidden/>
              </w:rPr>
              <w:fldChar w:fldCharType="end"/>
            </w:r>
          </w:hyperlink>
        </w:p>
        <w:p w14:paraId="6038011C" w14:textId="77777777" w:rsidR="00175F85" w:rsidRDefault="00C5282E">
          <w:pPr>
            <w:pStyle w:val="23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76" w:history="1">
            <w:r w:rsidR="00175F85" w:rsidRPr="00AA6785">
              <w:rPr>
                <w:rStyle w:val="af7"/>
                <w:noProof/>
              </w:rPr>
              <w:t>3.1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功能列表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_Toc482162976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8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5F8F7F57" w14:textId="77777777" w:rsidR="00175F85" w:rsidRDefault="00C5282E">
          <w:pPr>
            <w:pStyle w:val="23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77" w:history="1">
            <w:r w:rsidR="00175F85" w:rsidRPr="00AA6785">
              <w:rPr>
                <w:rStyle w:val="af7"/>
                <w:noProof/>
              </w:rPr>
              <w:t>3.2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录入功能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_Toc482162977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9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1F15033A" w14:textId="77777777" w:rsidR="00175F85" w:rsidRDefault="00C5282E">
          <w:pPr>
            <w:pStyle w:val="31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78" w:history="1">
            <w:r w:rsidR="00175F85" w:rsidRPr="00AA6785">
              <w:rPr>
                <w:rStyle w:val="af7"/>
                <w:noProof/>
              </w:rPr>
              <w:t>3.2.1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功能概述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_Toc482162978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9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04297AA7" w14:textId="77777777" w:rsidR="00175F85" w:rsidRDefault="00C5282E">
          <w:pPr>
            <w:pStyle w:val="31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79" w:history="1">
            <w:r w:rsidR="00175F85" w:rsidRPr="00AA6785">
              <w:rPr>
                <w:rStyle w:val="af7"/>
                <w:noProof/>
              </w:rPr>
              <w:t>3.2.2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功能点说明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_Toc482162979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9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4652FD15" w14:textId="77777777" w:rsidR="00175F85" w:rsidRDefault="00C5282E">
          <w:pPr>
            <w:pStyle w:val="31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86" w:history="1">
            <w:r w:rsidR="00175F85" w:rsidRPr="00AA6785">
              <w:rPr>
                <w:rStyle w:val="af7"/>
                <w:noProof/>
              </w:rPr>
              <w:t>3.2.3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接口需求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_Toc482162986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9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78C3F31B" w14:textId="77777777" w:rsidR="00175F85" w:rsidRDefault="00C5282E">
          <w:pPr>
            <w:pStyle w:val="23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91" w:history="1">
            <w:r w:rsidR="00175F85" w:rsidRPr="00AA6785">
              <w:rPr>
                <w:rStyle w:val="af7"/>
                <w:noProof/>
              </w:rPr>
              <w:t>3.3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列表功能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_Toc482162991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9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105242E8" w14:textId="77777777" w:rsidR="00175F85" w:rsidRDefault="00C5282E">
          <w:pPr>
            <w:pStyle w:val="31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92" w:history="1">
            <w:r w:rsidR="00175F85" w:rsidRPr="00AA6785">
              <w:rPr>
                <w:rStyle w:val="af7"/>
                <w:noProof/>
              </w:rPr>
              <w:t>3.3.1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功能概述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_Toc482162992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9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3EDD6791" w14:textId="77777777" w:rsidR="00175F85" w:rsidRDefault="00C5282E">
          <w:pPr>
            <w:pStyle w:val="31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2993" w:history="1">
            <w:r w:rsidR="00175F85" w:rsidRPr="00AA6785">
              <w:rPr>
                <w:rStyle w:val="af7"/>
                <w:noProof/>
              </w:rPr>
              <w:t>3.3.2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功能点说明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_Toc482162993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10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4EDB02BC" w14:textId="77777777" w:rsidR="00175F85" w:rsidRDefault="00C5282E">
          <w:pPr>
            <w:pStyle w:val="23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3004" w:history="1">
            <w:r w:rsidR="00175F85" w:rsidRPr="00AA6785">
              <w:rPr>
                <w:rStyle w:val="af7"/>
                <w:noProof/>
              </w:rPr>
              <w:t>3.4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详情功能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_Toc482163004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10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4304D710" w14:textId="77777777" w:rsidR="00175F85" w:rsidRDefault="00C5282E">
          <w:pPr>
            <w:pStyle w:val="31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3005" w:history="1">
            <w:r w:rsidR="00175F85" w:rsidRPr="00AA6785">
              <w:rPr>
                <w:rStyle w:val="af7"/>
                <w:noProof/>
              </w:rPr>
              <w:t>3.4.1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功能概述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_Toc482163005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10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2BBB68D1" w14:textId="77777777" w:rsidR="00175F85" w:rsidRDefault="00C5282E">
          <w:pPr>
            <w:pStyle w:val="31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3006" w:history="1">
            <w:r w:rsidR="00175F85" w:rsidRPr="00AA6785">
              <w:rPr>
                <w:rStyle w:val="af7"/>
                <w:noProof/>
              </w:rPr>
              <w:t>3.4.2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功能点说明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_Toc482163006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10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4FB0D1E6" w14:textId="77777777" w:rsidR="00175F85" w:rsidRDefault="00C5282E">
          <w:pPr>
            <w:pStyle w:val="31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3013" w:history="1">
            <w:r w:rsidR="00175F85" w:rsidRPr="00AA6785">
              <w:rPr>
                <w:rStyle w:val="af7"/>
                <w:noProof/>
              </w:rPr>
              <w:t>3.4.3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接口需求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_Toc482163013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11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4D713254" w14:textId="77777777" w:rsidR="00175F85" w:rsidRDefault="00C5282E">
          <w:pPr>
            <w:pStyle w:val="23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3018" w:history="1">
            <w:r w:rsidR="00175F85" w:rsidRPr="00AA6785">
              <w:rPr>
                <w:rStyle w:val="af7"/>
                <w:noProof/>
              </w:rPr>
              <w:t>3.5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搜索功能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_Toc482163018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11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0AA4AF30" w14:textId="77777777" w:rsidR="00175F85" w:rsidRDefault="00C5282E">
          <w:pPr>
            <w:pStyle w:val="31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3019" w:history="1">
            <w:r w:rsidR="00175F85" w:rsidRPr="00AA6785">
              <w:rPr>
                <w:rStyle w:val="af7"/>
                <w:noProof/>
              </w:rPr>
              <w:t>3.5.1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功能概述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_Toc482163019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11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6AE182C7" w14:textId="77777777" w:rsidR="00175F85" w:rsidRDefault="00C5282E">
          <w:pPr>
            <w:pStyle w:val="31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3020" w:history="1">
            <w:r w:rsidR="00175F85" w:rsidRPr="00AA6785">
              <w:rPr>
                <w:rStyle w:val="af7"/>
                <w:noProof/>
              </w:rPr>
              <w:t>3.5.2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功能点说明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_Toc482163020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11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6862EAED" w14:textId="77777777" w:rsidR="00175F85" w:rsidRDefault="00C5282E">
          <w:pPr>
            <w:pStyle w:val="31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3027" w:history="1">
            <w:r w:rsidR="00175F85" w:rsidRPr="00AA6785">
              <w:rPr>
                <w:rStyle w:val="af7"/>
                <w:noProof/>
              </w:rPr>
              <w:t>3.5.3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接口需求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_Toc482163027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12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35DB6FD3" w14:textId="77777777" w:rsidR="00175F85" w:rsidRDefault="00C5282E">
          <w:pPr>
            <w:pStyle w:val="23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3032" w:history="1">
            <w:r w:rsidR="00175F85" w:rsidRPr="00AA6785">
              <w:rPr>
                <w:rStyle w:val="af7"/>
                <w:noProof/>
              </w:rPr>
              <w:t>3.6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搜索结果展示功能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_Toc482163032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12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3E5DB071" w14:textId="77777777" w:rsidR="00175F85" w:rsidRDefault="00C5282E">
          <w:pPr>
            <w:pStyle w:val="31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3033" w:history="1">
            <w:r w:rsidR="00175F85" w:rsidRPr="00AA6785">
              <w:rPr>
                <w:rStyle w:val="af7"/>
                <w:noProof/>
              </w:rPr>
              <w:t>3.6.1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功能概述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_Toc482163033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12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2B46C122" w14:textId="77777777" w:rsidR="00175F85" w:rsidRDefault="00C5282E">
          <w:pPr>
            <w:pStyle w:val="31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3034" w:history="1">
            <w:r w:rsidR="00175F85" w:rsidRPr="00AA6785">
              <w:rPr>
                <w:rStyle w:val="af7"/>
                <w:noProof/>
              </w:rPr>
              <w:t>3.6.2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功能点说明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_Toc482163034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12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546C0646" w14:textId="77777777" w:rsidR="00175F85" w:rsidRDefault="00C5282E">
          <w:pPr>
            <w:pStyle w:val="31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3041" w:history="1">
            <w:r w:rsidR="00175F85" w:rsidRPr="00AA6785">
              <w:rPr>
                <w:rStyle w:val="af7"/>
                <w:noProof/>
              </w:rPr>
              <w:t>3.6.3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接口需求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_Toc482163041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13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4F398BDD" w14:textId="77777777" w:rsidR="00175F85" w:rsidRDefault="00C5282E">
          <w:pPr>
            <w:pStyle w:val="12"/>
            <w:rPr>
              <w:rFonts w:asciiTheme="minorHAnsi" w:eastAsiaTheme="minorEastAsia" w:hAnsiTheme="minorHAnsi"/>
              <w:kern w:val="2"/>
              <w:sz w:val="21"/>
              <w:szCs w:val="22"/>
            </w:rPr>
          </w:pPr>
          <w:hyperlink w:anchor="_Toc482163046" w:history="1">
            <w:r w:rsidR="00175F85" w:rsidRPr="00AA6785">
              <w:rPr>
                <w:rStyle w:val="af7"/>
              </w:rPr>
              <w:t>4.</w:t>
            </w:r>
            <w:r w:rsidR="00175F85">
              <w:rPr>
                <w:rFonts w:asciiTheme="minorHAnsi" w:eastAsiaTheme="minorEastAsia" w:hAnsiTheme="minorHAnsi"/>
                <w:kern w:val="2"/>
                <w:sz w:val="21"/>
                <w:szCs w:val="22"/>
              </w:rPr>
              <w:tab/>
            </w:r>
            <w:r w:rsidR="00175F85" w:rsidRPr="00AA6785">
              <w:rPr>
                <w:rStyle w:val="af7"/>
                <w:rFonts w:hint="eastAsia"/>
              </w:rPr>
              <w:t>非功能性需求</w:t>
            </w:r>
            <w:r w:rsidR="00175F85">
              <w:rPr>
                <w:webHidden/>
              </w:rPr>
              <w:tab/>
            </w:r>
            <w:r w:rsidR="00175F85">
              <w:rPr>
                <w:webHidden/>
              </w:rPr>
              <w:fldChar w:fldCharType="begin"/>
            </w:r>
            <w:r w:rsidR="00175F85">
              <w:rPr>
                <w:webHidden/>
              </w:rPr>
              <w:instrText xml:space="preserve"> PAGEREF _Toc482163046 \h </w:instrText>
            </w:r>
            <w:r w:rsidR="00175F85">
              <w:rPr>
                <w:webHidden/>
              </w:rPr>
            </w:r>
            <w:r w:rsidR="00175F85">
              <w:rPr>
                <w:webHidden/>
              </w:rPr>
              <w:fldChar w:fldCharType="separate"/>
            </w:r>
            <w:r w:rsidR="00712A0C">
              <w:rPr>
                <w:webHidden/>
              </w:rPr>
              <w:t>13</w:t>
            </w:r>
            <w:r w:rsidR="00175F85">
              <w:rPr>
                <w:webHidden/>
              </w:rPr>
              <w:fldChar w:fldCharType="end"/>
            </w:r>
          </w:hyperlink>
        </w:p>
        <w:p w14:paraId="6DB76E5B" w14:textId="77777777" w:rsidR="00175F85" w:rsidRDefault="00C5282E">
          <w:pPr>
            <w:pStyle w:val="23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3052" w:history="1">
            <w:r w:rsidR="00175F85" w:rsidRPr="00AA6785">
              <w:rPr>
                <w:rStyle w:val="af7"/>
                <w:noProof/>
              </w:rPr>
              <w:t>4.1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性能需求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_Toc482163052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13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3111876E" w14:textId="77777777" w:rsidR="00175F85" w:rsidRDefault="00C5282E">
          <w:pPr>
            <w:pStyle w:val="23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3053" w:history="1">
            <w:r w:rsidR="00175F85" w:rsidRPr="00AA6785">
              <w:rPr>
                <w:rStyle w:val="af7"/>
                <w:noProof/>
              </w:rPr>
              <w:t>4.2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安全性需求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_Toc482163053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13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08854FDF" w14:textId="77777777" w:rsidR="00175F85" w:rsidRDefault="00C5282E">
          <w:pPr>
            <w:pStyle w:val="23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3054" w:history="1">
            <w:r w:rsidR="00175F85" w:rsidRPr="00AA6785">
              <w:rPr>
                <w:rStyle w:val="af7"/>
                <w:noProof/>
              </w:rPr>
              <w:t>4.3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可维护性需求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_Toc482163054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13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7D55C75E" w14:textId="77777777" w:rsidR="00175F85" w:rsidRDefault="00C5282E">
          <w:pPr>
            <w:pStyle w:val="23"/>
            <w:tabs>
              <w:tab w:val="left" w:pos="126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82163055" w:history="1">
            <w:r w:rsidR="00175F85" w:rsidRPr="00AA6785">
              <w:rPr>
                <w:rStyle w:val="af7"/>
                <w:rFonts w:ascii="宋体" w:hAnsi="宋体"/>
                <w:noProof/>
              </w:rPr>
              <w:t>4.4</w:t>
            </w:r>
            <w:r w:rsidR="00175F85">
              <w:rPr>
                <w:noProof/>
                <w:kern w:val="2"/>
                <w:sz w:val="21"/>
              </w:rPr>
              <w:tab/>
            </w:r>
            <w:r w:rsidR="00175F85" w:rsidRPr="00AA6785">
              <w:rPr>
                <w:rStyle w:val="af7"/>
                <w:rFonts w:hint="eastAsia"/>
                <w:noProof/>
              </w:rPr>
              <w:t>可用性需求</w:t>
            </w:r>
            <w:r w:rsidR="00175F85">
              <w:rPr>
                <w:noProof/>
                <w:webHidden/>
              </w:rPr>
              <w:tab/>
            </w:r>
            <w:r w:rsidR="00175F85">
              <w:rPr>
                <w:noProof/>
                <w:webHidden/>
              </w:rPr>
              <w:fldChar w:fldCharType="begin"/>
            </w:r>
            <w:r w:rsidR="00175F85">
              <w:rPr>
                <w:noProof/>
                <w:webHidden/>
              </w:rPr>
              <w:instrText xml:space="preserve"> PAGEREF _Toc482163055 \h </w:instrText>
            </w:r>
            <w:r w:rsidR="00175F85">
              <w:rPr>
                <w:noProof/>
                <w:webHidden/>
              </w:rPr>
            </w:r>
            <w:r w:rsidR="00175F85">
              <w:rPr>
                <w:noProof/>
                <w:webHidden/>
              </w:rPr>
              <w:fldChar w:fldCharType="separate"/>
            </w:r>
            <w:r w:rsidR="00712A0C">
              <w:rPr>
                <w:noProof/>
                <w:webHidden/>
              </w:rPr>
              <w:t>13</w:t>
            </w:r>
            <w:r w:rsidR="00175F85">
              <w:rPr>
                <w:noProof/>
                <w:webHidden/>
              </w:rPr>
              <w:fldChar w:fldCharType="end"/>
            </w:r>
          </w:hyperlink>
        </w:p>
        <w:p w14:paraId="5ECE6B8A" w14:textId="77777777" w:rsidR="009B0F57" w:rsidRPr="001E103F" w:rsidRDefault="008E1BF7" w:rsidP="009B0F57">
          <w:pPr>
            <w:rPr>
              <w:rFonts w:ascii="黑体" w:eastAsia="黑体" w:hAnsi="黑体"/>
              <w:sz w:val="28"/>
              <w:szCs w:val="28"/>
            </w:rPr>
          </w:pPr>
          <w:r w:rsidRPr="003B2E9F">
            <w:rPr>
              <w:rFonts w:ascii="黑体" w:eastAsia="黑体" w:hAnsi="黑体" w:hint="eastAsia"/>
              <w:sz w:val="28"/>
              <w:szCs w:val="28"/>
            </w:rPr>
            <w:fldChar w:fldCharType="end"/>
          </w:r>
        </w:p>
      </w:sdtContent>
    </w:sdt>
    <w:p w14:paraId="300079DB" w14:textId="77777777" w:rsidR="009B0F57" w:rsidRPr="00A37C07" w:rsidRDefault="009B0F57" w:rsidP="009B0F57">
      <w:pPr>
        <w:pStyle w:val="1"/>
        <w:pageBreakBefore/>
        <w:ind w:left="284"/>
      </w:pPr>
      <w:bookmarkStart w:id="0" w:name="_Toc482162957"/>
      <w:r w:rsidRPr="00A37C07">
        <w:rPr>
          <w:rFonts w:hint="eastAsia"/>
        </w:rPr>
        <w:lastRenderedPageBreak/>
        <w:t>引言</w:t>
      </w:r>
      <w:bookmarkEnd w:id="0"/>
    </w:p>
    <w:p w14:paraId="1D4F8F8B" w14:textId="77777777" w:rsidR="009B0F57" w:rsidRPr="00A37C07" w:rsidRDefault="009B0F57" w:rsidP="009B0F57">
      <w:pPr>
        <w:pStyle w:val="2"/>
        <w:ind w:left="601"/>
      </w:pPr>
      <w:bookmarkStart w:id="1" w:name="_Toc482162958"/>
      <w:r w:rsidRPr="00A37C07">
        <w:rPr>
          <w:rFonts w:hint="eastAsia"/>
        </w:rPr>
        <w:t>读者对象</w:t>
      </w:r>
      <w:bookmarkEnd w:id="1"/>
    </w:p>
    <w:p w14:paraId="104277D4" w14:textId="77777777" w:rsidR="009B0F57" w:rsidRPr="00A37C07" w:rsidRDefault="009B0F57" w:rsidP="00DD16DA">
      <w:pPr>
        <w:ind w:firstLineChars="200" w:firstLine="420"/>
        <w:rPr>
          <w:rFonts w:asciiTheme="minorEastAsia" w:eastAsiaTheme="minorEastAsia" w:hAnsiTheme="minorEastAsia"/>
        </w:rPr>
      </w:pPr>
      <w:r w:rsidRPr="00A37C07">
        <w:rPr>
          <w:rFonts w:asciiTheme="minorEastAsia" w:eastAsiaTheme="minorEastAsia" w:hAnsiTheme="minorEastAsia" w:hint="eastAsia"/>
        </w:rPr>
        <w:t>本需求规格说明书的读者对象为</w:t>
      </w:r>
      <w:r w:rsidR="00C963F8">
        <w:rPr>
          <w:rFonts w:asciiTheme="minorEastAsia" w:eastAsiaTheme="minorEastAsia" w:hAnsiTheme="minorEastAsia" w:hint="eastAsia"/>
        </w:rPr>
        <w:t>老师</w:t>
      </w:r>
      <w:r w:rsidR="00C963F8">
        <w:rPr>
          <w:rFonts w:asciiTheme="minorEastAsia" w:eastAsiaTheme="minorEastAsia" w:hAnsiTheme="minorEastAsia"/>
        </w:rPr>
        <w:t>及</w:t>
      </w:r>
      <w:r w:rsidR="00C963F8">
        <w:rPr>
          <w:rFonts w:asciiTheme="minorEastAsia" w:eastAsiaTheme="minorEastAsia" w:hAnsiTheme="minorEastAsia" w:hint="eastAsia"/>
        </w:rPr>
        <w:t>第九组</w:t>
      </w:r>
      <w:r w:rsidRPr="00A37C07">
        <w:rPr>
          <w:rFonts w:asciiTheme="minorEastAsia" w:eastAsiaTheme="minorEastAsia" w:hAnsiTheme="minorEastAsia" w:hint="eastAsia"/>
        </w:rPr>
        <w:t>成员。</w:t>
      </w:r>
    </w:p>
    <w:p w14:paraId="60FBB98F" w14:textId="77777777" w:rsidR="00934C44" w:rsidRPr="00934C44" w:rsidRDefault="009B0F57" w:rsidP="00C963F8">
      <w:pPr>
        <w:pStyle w:val="2"/>
        <w:ind w:left="601"/>
        <w:rPr>
          <w:rFonts w:asciiTheme="minorEastAsia" w:eastAsiaTheme="minorEastAsia" w:hAnsiTheme="minorEastAsia"/>
          <w:bCs w:val="0"/>
          <w:szCs w:val="21"/>
        </w:rPr>
      </w:pPr>
      <w:bookmarkStart w:id="2" w:name="_Toc482162959"/>
      <w:r w:rsidRPr="00A37C07">
        <w:rPr>
          <w:rFonts w:hint="eastAsia"/>
        </w:rPr>
        <w:t>说明</w:t>
      </w:r>
      <w:bookmarkEnd w:id="2"/>
    </w:p>
    <w:p w14:paraId="340A8FF9" w14:textId="77777777" w:rsidR="0046570E" w:rsidRPr="00A37C07" w:rsidRDefault="0046570E" w:rsidP="0046570E">
      <w:pPr>
        <w:pStyle w:val="3"/>
      </w:pPr>
      <w:bookmarkStart w:id="3" w:name="_Toc482162960"/>
      <w:r w:rsidRPr="00A37C07">
        <w:rPr>
          <w:rFonts w:hint="eastAsia"/>
        </w:rPr>
        <w:t>说明</w:t>
      </w:r>
      <w:bookmarkEnd w:id="3"/>
    </w:p>
    <w:p w14:paraId="144201F3" w14:textId="77777777" w:rsidR="0098047E" w:rsidRPr="00A37C07" w:rsidRDefault="0098047E" w:rsidP="0046570E">
      <w:pPr>
        <w:ind w:firstLineChars="200" w:firstLine="360"/>
        <w:rPr>
          <w:rFonts w:asciiTheme="minorEastAsia" w:eastAsiaTheme="minorEastAsia" w:hAnsiTheme="minorEastAsia"/>
          <w:bCs/>
          <w:sz w:val="18"/>
          <w:szCs w:val="18"/>
        </w:rPr>
      </w:pPr>
      <w:r w:rsidRPr="00A37C07">
        <w:rPr>
          <w:rFonts w:asciiTheme="minorEastAsia" w:eastAsiaTheme="minorEastAsia" w:hAnsiTheme="minorEastAsia" w:hint="eastAsia"/>
          <w:bCs/>
          <w:sz w:val="18"/>
          <w:szCs w:val="18"/>
        </w:rPr>
        <w:t>注意：</w:t>
      </w:r>
      <w:r w:rsidR="009B0F57" w:rsidRPr="00A37C07">
        <w:rPr>
          <w:rFonts w:asciiTheme="minorEastAsia" w:eastAsiaTheme="minorEastAsia" w:hAnsiTheme="minorEastAsia" w:hint="eastAsia"/>
          <w:bCs/>
          <w:sz w:val="18"/>
          <w:szCs w:val="18"/>
        </w:rPr>
        <w:t>本次开发内容，包括但不止以下开发内容：</w:t>
      </w:r>
    </w:p>
    <w:tbl>
      <w:tblPr>
        <w:tblW w:w="0" w:type="auto"/>
        <w:tblInd w:w="103" w:type="dxa"/>
        <w:tblLook w:val="04A0" w:firstRow="1" w:lastRow="0" w:firstColumn="1" w:lastColumn="0" w:noHBand="0" w:noVBand="1"/>
      </w:tblPr>
      <w:tblGrid>
        <w:gridCol w:w="416"/>
        <w:gridCol w:w="2016"/>
        <w:gridCol w:w="2616"/>
        <w:gridCol w:w="616"/>
      </w:tblGrid>
      <w:tr w:rsidR="009B0F57" w:rsidRPr="00A37C07" w14:paraId="27EF7F84" w14:textId="77777777" w:rsidTr="00957991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14:paraId="43518D7C" w14:textId="77777777" w:rsidR="009B0F57" w:rsidRPr="00A37C07" w:rsidRDefault="009B0F57" w:rsidP="00D447E5"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37C07">
              <w:rPr>
                <w:rFonts w:ascii="宋体" w:hAnsi="宋体" w:cs="宋体" w:hint="eastAsia"/>
                <w:kern w:val="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538ED5"/>
            <w:vAlign w:val="center"/>
            <w:hideMark/>
          </w:tcPr>
          <w:p w14:paraId="2AADAF75" w14:textId="77777777" w:rsidR="009B0F57" w:rsidRPr="00A37C07" w:rsidRDefault="009B0F57" w:rsidP="00D447E5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37C0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标题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14:paraId="6430D413" w14:textId="77777777" w:rsidR="009B0F57" w:rsidRPr="00A37C07" w:rsidRDefault="009B0F57" w:rsidP="00D447E5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37C0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开发内容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14:paraId="4044BC10" w14:textId="77777777" w:rsidR="009B0F57" w:rsidRPr="00A37C07" w:rsidRDefault="009B0F57" w:rsidP="00D447E5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A37C0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9B0F57" w:rsidRPr="00A37C07" w14:paraId="427A8BC4" w14:textId="77777777" w:rsidTr="00957991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BAC4B" w14:textId="77777777" w:rsidR="009B0F57" w:rsidRPr="00A37C07" w:rsidRDefault="006118B1" w:rsidP="00D447E5">
            <w:pPr>
              <w:widowControl/>
              <w:spacing w:line="240" w:lineRule="auto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37C07">
              <w:rPr>
                <w:rFonts w:ascii="宋体" w:hAnsi="宋体" w:cs="宋体" w:hint="eastAsia"/>
                <w:kern w:val="0"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D7BB5" w14:textId="77777777" w:rsidR="009B0F57" w:rsidRPr="00A37C07" w:rsidRDefault="00110818" w:rsidP="00D447E5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10818">
              <w:rPr>
                <w:rFonts w:ascii="宋体" w:hAnsi="宋体" w:cs="宋体" w:hint="eastAsia"/>
                <w:kern w:val="0"/>
                <w:sz w:val="20"/>
                <w:szCs w:val="20"/>
              </w:rPr>
              <w:t>可以查看书籍信息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FAD04" w14:textId="77777777" w:rsidR="009B0F57" w:rsidRPr="00A37C07" w:rsidRDefault="00110818" w:rsidP="006118B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10818">
              <w:rPr>
                <w:rFonts w:ascii="宋体" w:hAnsi="宋体" w:cs="宋体" w:hint="eastAsia"/>
                <w:kern w:val="0"/>
                <w:sz w:val="20"/>
                <w:szCs w:val="20"/>
              </w:rPr>
              <w:t>包括实体书与电子书的信息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D3942" w14:textId="77777777" w:rsidR="009B0F57" w:rsidRPr="00A37C07" w:rsidRDefault="009B0F57" w:rsidP="00D447E5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37C07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F57" w:rsidRPr="00A37C07" w14:paraId="79A9981E" w14:textId="77777777" w:rsidTr="00957991">
        <w:trPr>
          <w:trHeight w:val="5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7250C288" w14:textId="77777777" w:rsidR="009B0F57" w:rsidRPr="00A37C07" w:rsidRDefault="00110818" w:rsidP="00D447E5">
            <w:pPr>
              <w:widowControl/>
              <w:spacing w:line="240" w:lineRule="auto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  <w:r w:rsidR="006118B1" w:rsidRPr="00A37C07">
              <w:rPr>
                <w:rFonts w:ascii="宋体" w:hAnsi="宋体" w:cs="宋体" w:hint="eastAsia"/>
                <w:kern w:val="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1F43BD91" w14:textId="77777777" w:rsidR="009B0F57" w:rsidRPr="00A37C07" w:rsidRDefault="00110818" w:rsidP="00D447E5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10818">
              <w:rPr>
                <w:rFonts w:ascii="宋体" w:hAnsi="宋体" w:cs="宋体" w:hint="eastAsia"/>
                <w:kern w:val="0"/>
                <w:sz w:val="20"/>
                <w:szCs w:val="20"/>
              </w:rPr>
              <w:t>图书的增删改查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04CC155B" w14:textId="77777777" w:rsidR="009B0F57" w:rsidRPr="00A37C07" w:rsidRDefault="00110818" w:rsidP="00D447E5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10818">
              <w:rPr>
                <w:rFonts w:ascii="宋体" w:hAnsi="宋体" w:cs="宋体" w:hint="eastAsia"/>
                <w:kern w:val="0"/>
                <w:sz w:val="20"/>
                <w:szCs w:val="20"/>
              </w:rPr>
              <w:t>图书的增删改查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07F2" w14:textId="77777777" w:rsidR="009B0F57" w:rsidRPr="00A37C07" w:rsidRDefault="009B0F57" w:rsidP="00D447E5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9B0F57" w:rsidRPr="00A37C07" w14:paraId="71215057" w14:textId="77777777" w:rsidTr="00957991">
        <w:trPr>
          <w:trHeight w:val="5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7A3DA27E" w14:textId="77777777" w:rsidR="009B0F57" w:rsidRPr="00A37C07" w:rsidRDefault="00110818" w:rsidP="006118B1">
            <w:pPr>
              <w:widowControl/>
              <w:spacing w:line="240" w:lineRule="auto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  <w:r w:rsidR="006118B1" w:rsidRPr="00A37C07">
              <w:rPr>
                <w:rFonts w:ascii="宋体" w:hAnsi="宋体" w:cs="宋体" w:hint="eastAsia"/>
                <w:kern w:val="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298FB5AF" w14:textId="77777777" w:rsidR="009B0F57" w:rsidRPr="00A37C07" w:rsidRDefault="00110818" w:rsidP="006118B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10818">
              <w:rPr>
                <w:rFonts w:ascii="宋体" w:hAnsi="宋体" w:cs="宋体" w:hint="eastAsia"/>
                <w:kern w:val="0"/>
                <w:sz w:val="20"/>
                <w:szCs w:val="20"/>
              </w:rPr>
              <w:t>书籍的阅读管理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0939C26F" w14:textId="77777777" w:rsidR="009B0F57" w:rsidRPr="00A37C07" w:rsidRDefault="001E47F0" w:rsidP="00D447E5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10818">
              <w:rPr>
                <w:rFonts w:ascii="宋体" w:hAnsi="宋体" w:cs="宋体" w:hint="eastAsia"/>
                <w:kern w:val="0"/>
                <w:sz w:val="20"/>
                <w:szCs w:val="20"/>
              </w:rPr>
              <w:t>书籍的阅读管理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4D739" w14:textId="77777777" w:rsidR="009B0F57" w:rsidRPr="00A37C07" w:rsidRDefault="009B0F57" w:rsidP="00D447E5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37C07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118B1" w:rsidRPr="00A37C07" w14:paraId="4489328E" w14:textId="77777777" w:rsidTr="00957991">
        <w:trPr>
          <w:trHeight w:val="5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26140102" w14:textId="77777777" w:rsidR="006118B1" w:rsidRPr="00A37C07" w:rsidRDefault="001E47F0" w:rsidP="006118B1">
            <w:pPr>
              <w:widowControl/>
              <w:spacing w:line="240" w:lineRule="auto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  <w:r w:rsidR="006118B1" w:rsidRPr="00A37C07">
              <w:rPr>
                <w:rFonts w:ascii="宋体" w:hAnsi="宋体" w:cs="宋体" w:hint="eastAsia"/>
                <w:kern w:val="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687776AD" w14:textId="77777777" w:rsidR="006118B1" w:rsidRPr="00A37C07" w:rsidRDefault="001E47F0" w:rsidP="006118B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E47F0">
              <w:rPr>
                <w:rFonts w:ascii="宋体" w:hAnsi="宋体" w:cs="宋体" w:hint="eastAsia"/>
                <w:kern w:val="0"/>
                <w:sz w:val="20"/>
                <w:szCs w:val="20"/>
              </w:rPr>
              <w:t>图书的查找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4A10B997" w14:textId="77777777" w:rsidR="006118B1" w:rsidRPr="00A37C07" w:rsidRDefault="001E47F0" w:rsidP="006118B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E47F0">
              <w:rPr>
                <w:rFonts w:ascii="宋体" w:hAnsi="宋体" w:cs="宋体" w:hint="eastAsia"/>
                <w:kern w:val="0"/>
                <w:sz w:val="20"/>
                <w:szCs w:val="20"/>
              </w:rPr>
              <w:t>图书的查找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CC186" w14:textId="77777777" w:rsidR="006118B1" w:rsidRPr="00A37C07" w:rsidRDefault="006118B1" w:rsidP="006118B1">
            <w:pPr>
              <w:widowControl/>
              <w:spacing w:line="240" w:lineRule="auto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6118B1" w:rsidRPr="00A37C07" w14:paraId="66385542" w14:textId="77777777" w:rsidTr="00957991">
        <w:trPr>
          <w:trHeight w:val="5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5E655B9C" w14:textId="77777777" w:rsidR="006118B1" w:rsidRPr="00A37C07" w:rsidRDefault="001E47F0" w:rsidP="006118B1">
            <w:pPr>
              <w:widowControl/>
              <w:spacing w:line="240" w:lineRule="auto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A37C07">
              <w:rPr>
                <w:rFonts w:ascii="宋体" w:hAnsi="宋体" w:cs="宋体" w:hint="eastAsia"/>
                <w:kern w:val="0"/>
                <w:sz w:val="20"/>
                <w:szCs w:val="20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71784A55" w14:textId="77777777" w:rsidR="006118B1" w:rsidRPr="00A37C07" w:rsidRDefault="001E47F0" w:rsidP="006118B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E47F0">
              <w:rPr>
                <w:rFonts w:ascii="宋体" w:hAnsi="宋体" w:cs="宋体" w:hint="eastAsia"/>
                <w:kern w:val="0"/>
                <w:sz w:val="20"/>
                <w:szCs w:val="20"/>
              </w:rPr>
              <w:t>图书</w:t>
            </w:r>
            <w:r w:rsidR="000F02C5">
              <w:rPr>
                <w:rFonts w:ascii="宋体" w:hAnsi="宋体" w:cs="宋体" w:hint="eastAsia"/>
                <w:kern w:val="0"/>
                <w:sz w:val="20"/>
                <w:szCs w:val="20"/>
              </w:rPr>
              <w:t>的各种信息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列表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2EC896D7" w14:textId="77777777" w:rsidR="006118B1" w:rsidRPr="00A37C07" w:rsidRDefault="000F02C5" w:rsidP="00D447E5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图书的各种信息</w:t>
            </w:r>
            <w:r w:rsidR="001E47F0">
              <w:rPr>
                <w:rFonts w:ascii="宋体" w:hAnsi="宋体" w:cs="宋体" w:hint="eastAsia"/>
                <w:kern w:val="0"/>
                <w:sz w:val="20"/>
                <w:szCs w:val="20"/>
              </w:rPr>
              <w:t>列表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F889A" w14:textId="77777777" w:rsidR="006118B1" w:rsidRPr="00A37C07" w:rsidRDefault="006118B1" w:rsidP="00D447E5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14:paraId="1A2BB299" w14:textId="77777777" w:rsidR="004752E8" w:rsidRPr="00A37C07" w:rsidRDefault="004752E8" w:rsidP="007B0B81">
      <w:pPr>
        <w:pStyle w:val="2"/>
        <w:numPr>
          <w:ilvl w:val="0"/>
          <w:numId w:val="0"/>
        </w:numPr>
        <w:ind w:left="737" w:hanging="680"/>
      </w:pPr>
      <w:bookmarkStart w:id="4" w:name="_Toc339477848"/>
      <w:bookmarkStart w:id="5" w:name="_Toc482162961"/>
      <w:r w:rsidRPr="00A37C07">
        <w:rPr>
          <w:rFonts w:hint="eastAsia"/>
        </w:rPr>
        <w:t>1.4</w:t>
      </w:r>
      <w:r w:rsidRPr="00A37C07">
        <w:rPr>
          <w:rFonts w:hint="eastAsia"/>
        </w:rPr>
        <w:t>参考资料</w:t>
      </w:r>
      <w:bookmarkEnd w:id="4"/>
      <w:bookmarkEnd w:id="5"/>
    </w:p>
    <w:p w14:paraId="196F6775" w14:textId="77777777" w:rsidR="009B0F57" w:rsidRPr="00A37C07" w:rsidRDefault="004752E8" w:rsidP="00DD16DA">
      <w:pPr>
        <w:ind w:firstLineChars="200" w:firstLine="420"/>
        <w:rPr>
          <w:rFonts w:asciiTheme="minorEastAsia" w:eastAsiaTheme="minorEastAsia" w:hAnsiTheme="minorEastAsia"/>
          <w:bCs/>
          <w:szCs w:val="21"/>
        </w:rPr>
      </w:pPr>
      <w:r w:rsidRPr="00A37C07">
        <w:rPr>
          <w:rFonts w:asciiTheme="minorEastAsia" w:eastAsiaTheme="minorEastAsia" w:hAnsiTheme="minorEastAsia" w:hint="eastAsia"/>
          <w:bCs/>
          <w:szCs w:val="21"/>
        </w:rPr>
        <w:t>无</w:t>
      </w:r>
    </w:p>
    <w:p w14:paraId="61E0BF1B" w14:textId="77777777" w:rsidR="009B0F57" w:rsidRPr="00A37C07" w:rsidRDefault="009B0F57" w:rsidP="009B0F57">
      <w:pPr>
        <w:pStyle w:val="1"/>
        <w:spacing w:line="440" w:lineRule="exact"/>
        <w:ind w:left="284"/>
        <w:rPr>
          <w:rFonts w:ascii="仿宋_GB2312" w:eastAsia="仿宋_GB2312"/>
          <w:bCs w:val="0"/>
          <w:szCs w:val="28"/>
        </w:rPr>
      </w:pPr>
      <w:bookmarkStart w:id="6" w:name="_Toc482162962"/>
      <w:r w:rsidRPr="00A37C07">
        <w:rPr>
          <w:rFonts w:ascii="黑体" w:hAnsi="黑体" w:hint="eastAsia"/>
          <w:szCs w:val="28"/>
        </w:rPr>
        <w:t>系统需求概述</w:t>
      </w:r>
      <w:bookmarkEnd w:id="6"/>
    </w:p>
    <w:p w14:paraId="06105337" w14:textId="77777777" w:rsidR="009B0F57" w:rsidRPr="00A37C07" w:rsidRDefault="009B0F57" w:rsidP="009B0F57">
      <w:pPr>
        <w:pStyle w:val="2"/>
        <w:ind w:left="601"/>
      </w:pPr>
      <w:bookmarkStart w:id="7" w:name="_Toc328043277"/>
      <w:bookmarkStart w:id="8" w:name="_Toc328043462"/>
      <w:bookmarkStart w:id="9" w:name="_Toc329184254"/>
      <w:bookmarkStart w:id="10" w:name="_Toc329803004"/>
      <w:bookmarkStart w:id="11" w:name="_Toc352656442"/>
      <w:bookmarkStart w:id="12" w:name="_Toc352697572"/>
      <w:bookmarkStart w:id="13" w:name="_Toc352710140"/>
      <w:bookmarkStart w:id="14" w:name="_Toc352745300"/>
      <w:bookmarkStart w:id="15" w:name="_Toc352752297"/>
      <w:bookmarkStart w:id="16" w:name="_Toc353177011"/>
      <w:bookmarkStart w:id="17" w:name="_Toc353196555"/>
      <w:bookmarkStart w:id="18" w:name="_Toc353464669"/>
      <w:bookmarkStart w:id="19" w:name="_Toc353468668"/>
      <w:bookmarkStart w:id="20" w:name="_Toc353870559"/>
      <w:bookmarkStart w:id="21" w:name="_Toc355798480"/>
      <w:bookmarkStart w:id="22" w:name="_Toc355798656"/>
      <w:bookmarkStart w:id="23" w:name="_Toc355799752"/>
      <w:bookmarkStart w:id="24" w:name="_Toc355800280"/>
      <w:bookmarkStart w:id="25" w:name="_Toc328043278"/>
      <w:bookmarkStart w:id="26" w:name="_Toc328043463"/>
      <w:bookmarkStart w:id="27" w:name="_Toc329184255"/>
      <w:bookmarkStart w:id="28" w:name="_Toc329803005"/>
      <w:bookmarkStart w:id="29" w:name="_Toc352656443"/>
      <w:bookmarkStart w:id="30" w:name="_Toc352697573"/>
      <w:bookmarkStart w:id="31" w:name="_Toc352710141"/>
      <w:bookmarkStart w:id="32" w:name="_Toc352745301"/>
      <w:bookmarkStart w:id="33" w:name="_Toc352752298"/>
      <w:bookmarkStart w:id="34" w:name="_Toc353177012"/>
      <w:bookmarkStart w:id="35" w:name="_Toc353196556"/>
      <w:bookmarkStart w:id="36" w:name="_Toc353464670"/>
      <w:bookmarkStart w:id="37" w:name="_Toc353468669"/>
      <w:bookmarkStart w:id="38" w:name="_Toc353870560"/>
      <w:bookmarkStart w:id="39" w:name="_Toc355798481"/>
      <w:bookmarkStart w:id="40" w:name="_Toc355798657"/>
      <w:bookmarkStart w:id="41" w:name="_Toc355799753"/>
      <w:bookmarkStart w:id="42" w:name="_Toc355800281"/>
      <w:bookmarkStart w:id="43" w:name="_Toc482162963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A37C07">
        <w:rPr>
          <w:rFonts w:hint="eastAsia"/>
        </w:rPr>
        <w:t>系统标识</w:t>
      </w:r>
      <w:bookmarkEnd w:id="43"/>
    </w:p>
    <w:p w14:paraId="3B5527BE" w14:textId="77777777" w:rsidR="009B0F57" w:rsidRPr="00A37C07" w:rsidRDefault="009B0F57" w:rsidP="009B0F57">
      <w:pPr>
        <w:ind w:firstLine="420"/>
        <w:rPr>
          <w:rFonts w:asciiTheme="minorEastAsia" w:eastAsiaTheme="minorEastAsia" w:hAnsiTheme="minorEastAsia"/>
        </w:rPr>
      </w:pPr>
      <w:r w:rsidRPr="00A37C07">
        <w:rPr>
          <w:rFonts w:asciiTheme="minorEastAsia" w:eastAsiaTheme="minorEastAsia" w:hAnsiTheme="minorEastAsia" w:hint="eastAsia"/>
        </w:rPr>
        <w:t>系统全称:</w:t>
      </w:r>
      <w:r w:rsidR="00C963F8">
        <w:rPr>
          <w:rFonts w:asciiTheme="minorEastAsia" w:eastAsiaTheme="minorEastAsia" w:hAnsiTheme="minorEastAsia" w:hint="eastAsia"/>
        </w:rPr>
        <w:t>家庭图书管理</w:t>
      </w:r>
      <w:r w:rsidR="00C963F8">
        <w:rPr>
          <w:rFonts w:asciiTheme="minorEastAsia" w:eastAsiaTheme="minorEastAsia" w:hAnsiTheme="minorEastAsia"/>
        </w:rPr>
        <w:t>系统</w:t>
      </w:r>
    </w:p>
    <w:p w14:paraId="4CE277CB" w14:textId="77777777" w:rsidR="00166B9A" w:rsidRPr="00A37C07" w:rsidRDefault="00166B9A" w:rsidP="00166B9A">
      <w:pPr>
        <w:pStyle w:val="2"/>
      </w:pPr>
      <w:bookmarkStart w:id="44" w:name="_Toc339477853"/>
      <w:bookmarkStart w:id="45" w:name="_Toc482162964"/>
      <w:r w:rsidRPr="00A37C07">
        <w:rPr>
          <w:rFonts w:hint="eastAsia"/>
        </w:rPr>
        <w:t>系统背景</w:t>
      </w:r>
      <w:bookmarkEnd w:id="44"/>
      <w:bookmarkEnd w:id="45"/>
    </w:p>
    <w:p w14:paraId="271A836F" w14:textId="77777777" w:rsidR="00D3596B" w:rsidRPr="00A37C07" w:rsidRDefault="00D3596B" w:rsidP="00D3596B">
      <w:pPr>
        <w:ind w:firstLine="420"/>
      </w:pPr>
      <w:bookmarkStart w:id="46" w:name="_Toc328043282"/>
      <w:bookmarkStart w:id="47" w:name="_Toc328043467"/>
      <w:bookmarkStart w:id="48" w:name="_Toc329184259"/>
      <w:bookmarkStart w:id="49" w:name="_Toc329803009"/>
      <w:bookmarkStart w:id="50" w:name="_Toc352656446"/>
      <w:bookmarkStart w:id="51" w:name="_Toc352697576"/>
      <w:bookmarkStart w:id="52" w:name="_Toc352710144"/>
      <w:bookmarkStart w:id="53" w:name="_Toc352745304"/>
      <w:bookmarkStart w:id="54" w:name="_Toc352752301"/>
      <w:bookmarkStart w:id="55" w:name="_Toc353177015"/>
      <w:bookmarkStart w:id="56" w:name="_Toc353196559"/>
      <w:bookmarkStart w:id="57" w:name="_Toc353464673"/>
      <w:bookmarkStart w:id="58" w:name="_Toc353468672"/>
      <w:bookmarkStart w:id="59" w:name="_Toc353870563"/>
      <w:bookmarkStart w:id="60" w:name="_Toc339477854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 w:rsidRPr="00A37C07">
        <w:rPr>
          <w:rFonts w:hint="eastAsia"/>
        </w:rPr>
        <w:t>系统背景：</w:t>
      </w:r>
      <w:r w:rsidR="00C963F8">
        <w:rPr>
          <w:rFonts w:hint="eastAsia"/>
        </w:rPr>
        <w:t>为</w:t>
      </w:r>
      <w:r w:rsidR="00C963F8">
        <w:t>学</w:t>
      </w:r>
      <w:r w:rsidR="00C963F8">
        <w:rPr>
          <w:rFonts w:hint="eastAsia"/>
        </w:rPr>
        <w:t>好</w:t>
      </w:r>
      <w:r w:rsidR="00C963F8">
        <w:rPr>
          <w:rFonts w:hint="eastAsia"/>
        </w:rPr>
        <w:t>2017</w:t>
      </w:r>
      <w:r w:rsidR="00C963F8">
        <w:rPr>
          <w:rFonts w:hint="eastAsia"/>
        </w:rPr>
        <w:t>年上半年</w:t>
      </w:r>
      <w:r w:rsidR="00C963F8">
        <w:t>Java</w:t>
      </w:r>
      <w:r w:rsidR="00C963F8">
        <w:t>课程的</w:t>
      </w:r>
      <w:r w:rsidR="00C963F8">
        <w:rPr>
          <w:rFonts w:hint="eastAsia"/>
        </w:rPr>
        <w:t>知识</w:t>
      </w:r>
      <w:r w:rsidR="00C963F8">
        <w:t>内容，</w:t>
      </w:r>
      <w:r w:rsidR="00C963F8">
        <w:rPr>
          <w:rFonts w:hint="eastAsia"/>
        </w:rPr>
        <w:t>巩固</w:t>
      </w:r>
      <w:r w:rsidR="00C963F8">
        <w:t>课上</w:t>
      </w:r>
      <w:r w:rsidR="00C963F8">
        <w:rPr>
          <w:rFonts w:hint="eastAsia"/>
        </w:rPr>
        <w:t>学到的知识</w:t>
      </w:r>
      <w:r w:rsidR="00C963F8">
        <w:t>，</w:t>
      </w:r>
      <w:r w:rsidR="00C963F8">
        <w:rPr>
          <w:rFonts w:hint="eastAsia"/>
        </w:rPr>
        <w:t>完成</w:t>
      </w:r>
      <w:r w:rsidR="00C963F8">
        <w:t>期</w:t>
      </w:r>
      <w:r w:rsidR="00C963F8">
        <w:lastRenderedPageBreak/>
        <w:t>中作业</w:t>
      </w:r>
      <w:r w:rsidR="00654A70">
        <w:rPr>
          <w:rFonts w:hint="eastAsia"/>
        </w:rPr>
        <w:t>并</w:t>
      </w:r>
      <w:r w:rsidR="00654A70">
        <w:t>将书本的理论</w:t>
      </w:r>
      <w:r w:rsidR="00654A70">
        <w:rPr>
          <w:rFonts w:hint="eastAsia"/>
        </w:rPr>
        <w:t>知识</w:t>
      </w:r>
      <w:r w:rsidR="00654A70">
        <w:t>转化为</w:t>
      </w:r>
      <w:r w:rsidR="00654A70">
        <w:rPr>
          <w:rFonts w:hint="eastAsia"/>
        </w:rPr>
        <w:t>实战经验，</w:t>
      </w:r>
      <w:r w:rsidR="00654A70">
        <w:t>提高自己的</w:t>
      </w:r>
      <w:r w:rsidR="00654A70">
        <w:rPr>
          <w:rFonts w:hint="eastAsia"/>
        </w:rPr>
        <w:t>能力</w:t>
      </w:r>
      <w:r w:rsidR="00654A70">
        <w:t>。</w:t>
      </w:r>
    </w:p>
    <w:p w14:paraId="3F310740" w14:textId="77777777" w:rsidR="00D3596B" w:rsidRPr="00A37C07" w:rsidRDefault="00654A70" w:rsidP="00DD3842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选择“</w:t>
      </w:r>
      <w:r>
        <w:rPr>
          <w:rFonts w:asciiTheme="minorEastAsia" w:hAnsiTheme="minorEastAsia"/>
          <w:szCs w:val="21"/>
        </w:rPr>
        <w:t>企业文书信息管理工具</w:t>
      </w:r>
      <w:r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/>
          <w:szCs w:val="21"/>
        </w:rPr>
        <w:t>还是“</w:t>
      </w:r>
      <w:r>
        <w:rPr>
          <w:rFonts w:asciiTheme="minorEastAsia" w:hAnsiTheme="minorEastAsia" w:hint="eastAsia"/>
          <w:szCs w:val="21"/>
        </w:rPr>
        <w:t>家庭</w:t>
      </w:r>
      <w:r>
        <w:rPr>
          <w:rFonts w:asciiTheme="minorEastAsia" w:hAnsiTheme="minorEastAsia"/>
          <w:szCs w:val="21"/>
        </w:rPr>
        <w:t>图书</w:t>
      </w:r>
      <w:r>
        <w:rPr>
          <w:rFonts w:asciiTheme="minorEastAsia" w:hAnsiTheme="minorEastAsia" w:hint="eastAsia"/>
          <w:szCs w:val="21"/>
        </w:rPr>
        <w:t>信息管理</w:t>
      </w:r>
      <w:r>
        <w:rPr>
          <w:rFonts w:asciiTheme="minorEastAsia" w:hAnsiTheme="minorEastAsia"/>
          <w:szCs w:val="21"/>
        </w:rPr>
        <w:t>工具”</w:t>
      </w:r>
      <w:r w:rsidR="00D3596B" w:rsidRPr="00A37C07">
        <w:rPr>
          <w:rFonts w:asciiTheme="minorEastAsia" w:hAnsiTheme="minorEastAsia" w:hint="eastAsia"/>
          <w:szCs w:val="21"/>
        </w:rPr>
        <w:t>还在讨论中。</w:t>
      </w:r>
    </w:p>
    <w:p w14:paraId="56EFF87E" w14:textId="77777777" w:rsidR="00D3596B" w:rsidRPr="00A37C07" w:rsidRDefault="00654A70" w:rsidP="00DD3842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两个方案</w:t>
      </w:r>
      <w:r>
        <w:rPr>
          <w:rFonts w:asciiTheme="minorEastAsia" w:hAnsiTheme="minorEastAsia"/>
          <w:szCs w:val="21"/>
        </w:rPr>
        <w:t>需要</w:t>
      </w:r>
      <w:r>
        <w:rPr>
          <w:rFonts w:asciiTheme="minorEastAsia" w:hAnsiTheme="minorEastAsia" w:hint="eastAsia"/>
          <w:szCs w:val="21"/>
        </w:rPr>
        <w:t>开发</w:t>
      </w:r>
      <w:r>
        <w:rPr>
          <w:rFonts w:asciiTheme="minorEastAsia" w:hAnsiTheme="minorEastAsia"/>
          <w:szCs w:val="21"/>
        </w:rPr>
        <w:t>的工作</w:t>
      </w:r>
      <w:r>
        <w:rPr>
          <w:rFonts w:asciiTheme="minorEastAsia" w:hAnsiTheme="minorEastAsia" w:hint="eastAsia"/>
          <w:szCs w:val="21"/>
        </w:rPr>
        <w:t>内容</w:t>
      </w:r>
      <w:r>
        <w:rPr>
          <w:rFonts w:asciiTheme="minorEastAsia" w:hAnsiTheme="minorEastAsia"/>
          <w:szCs w:val="21"/>
        </w:rPr>
        <w:t>以及当前组内成员的时间安排</w:t>
      </w:r>
      <w:r>
        <w:rPr>
          <w:rFonts w:asciiTheme="minorEastAsia" w:hAnsiTheme="minorEastAsia" w:hint="eastAsia"/>
          <w:szCs w:val="21"/>
        </w:rPr>
        <w:t>。</w:t>
      </w:r>
    </w:p>
    <w:p w14:paraId="4F1CD63C" w14:textId="77777777" w:rsidR="00D3596B" w:rsidRPr="00A37C07" w:rsidRDefault="00D3596B" w:rsidP="00DD3842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A37C07">
        <w:rPr>
          <w:rFonts w:asciiTheme="minorEastAsia" w:hAnsiTheme="minorEastAsia" w:hint="eastAsia"/>
          <w:szCs w:val="21"/>
        </w:rPr>
        <w:t>测试过程中，</w:t>
      </w:r>
      <w:r w:rsidR="00654A70">
        <w:rPr>
          <w:rFonts w:asciiTheme="minorEastAsia" w:hAnsiTheme="minorEastAsia" w:hint="eastAsia"/>
          <w:szCs w:val="21"/>
        </w:rPr>
        <w:t>负责</w:t>
      </w:r>
      <w:r w:rsidR="00654A70">
        <w:rPr>
          <w:rFonts w:asciiTheme="minorEastAsia" w:hAnsiTheme="minorEastAsia"/>
          <w:szCs w:val="21"/>
        </w:rPr>
        <w:t>测试的同学</w:t>
      </w:r>
      <w:r w:rsidR="00654A70">
        <w:rPr>
          <w:rFonts w:asciiTheme="minorEastAsia" w:hAnsiTheme="minorEastAsia" w:hint="eastAsia"/>
          <w:szCs w:val="21"/>
        </w:rPr>
        <w:t>提出很多改进意见，保证系统上线</w:t>
      </w:r>
      <w:r w:rsidRPr="00A37C07">
        <w:rPr>
          <w:rFonts w:asciiTheme="minorEastAsia" w:hAnsiTheme="minorEastAsia" w:hint="eastAsia"/>
          <w:szCs w:val="21"/>
        </w:rPr>
        <w:t>质量</w:t>
      </w:r>
      <w:r w:rsidR="00654A70">
        <w:rPr>
          <w:rFonts w:asciiTheme="minorEastAsia" w:hAnsiTheme="minorEastAsia" w:hint="eastAsia"/>
          <w:szCs w:val="21"/>
        </w:rPr>
        <w:t>。</w:t>
      </w:r>
    </w:p>
    <w:p w14:paraId="20539B2F" w14:textId="77777777" w:rsidR="00D3596B" w:rsidRPr="00A37C07" w:rsidRDefault="00654A70" w:rsidP="00DD3842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将理论</w:t>
      </w:r>
      <w:r>
        <w:rPr>
          <w:rFonts w:asciiTheme="minorEastAsia" w:hAnsiTheme="minorEastAsia"/>
          <w:szCs w:val="21"/>
        </w:rPr>
        <w:t>转化为时间，全面提升组内成员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能力。</w:t>
      </w:r>
    </w:p>
    <w:p w14:paraId="42751651" w14:textId="77777777" w:rsidR="00D3596B" w:rsidRPr="00A37C07" w:rsidRDefault="00D3596B" w:rsidP="00D3596B">
      <w:pPr>
        <w:pStyle w:val="aa"/>
        <w:ind w:left="142" w:firstLineChars="134" w:firstLine="281"/>
        <w:rPr>
          <w:rFonts w:asciiTheme="minorEastAsia" w:hAnsiTheme="minorEastAsia"/>
          <w:szCs w:val="21"/>
        </w:rPr>
      </w:pPr>
      <w:r w:rsidRPr="00A37C07">
        <w:rPr>
          <w:rFonts w:asciiTheme="minorEastAsia" w:hAnsiTheme="minorEastAsia" w:hint="eastAsia"/>
          <w:szCs w:val="21"/>
        </w:rPr>
        <w:t>基于以上原因，需要展开</w:t>
      </w:r>
      <w:r w:rsidR="00C963F8">
        <w:rPr>
          <w:rFonts w:asciiTheme="minorEastAsia" w:hAnsiTheme="minorEastAsia" w:hint="eastAsia"/>
          <w:szCs w:val="21"/>
        </w:rPr>
        <w:t>家庭图书管理</w:t>
      </w:r>
      <w:r w:rsidR="00C963F8">
        <w:rPr>
          <w:rFonts w:asciiTheme="minorEastAsia" w:hAnsiTheme="minorEastAsia"/>
          <w:szCs w:val="21"/>
        </w:rPr>
        <w:t>系统</w:t>
      </w:r>
      <w:r w:rsidRPr="00A37C07">
        <w:rPr>
          <w:rFonts w:asciiTheme="minorEastAsia" w:hAnsiTheme="minorEastAsia" w:hint="eastAsia"/>
          <w:szCs w:val="21"/>
        </w:rPr>
        <w:t>的开发</w:t>
      </w:r>
      <w:r w:rsidR="00C963F8">
        <w:rPr>
          <w:rFonts w:asciiTheme="minorEastAsia" w:hAnsiTheme="minorEastAsia" w:hint="eastAsia"/>
          <w:szCs w:val="21"/>
        </w:rPr>
        <w:t>工作</w:t>
      </w:r>
      <w:r w:rsidRPr="00A37C07">
        <w:rPr>
          <w:rFonts w:asciiTheme="minorEastAsia" w:hAnsiTheme="minorEastAsia" w:hint="eastAsia"/>
          <w:szCs w:val="21"/>
        </w:rPr>
        <w:t>。</w:t>
      </w:r>
    </w:p>
    <w:p w14:paraId="20E5FCC4" w14:textId="77777777" w:rsidR="00166B9A" w:rsidRPr="00A37C07" w:rsidRDefault="00166B9A" w:rsidP="00166B9A">
      <w:pPr>
        <w:pStyle w:val="2"/>
      </w:pPr>
      <w:bookmarkStart w:id="61" w:name="_Toc482162965"/>
      <w:r w:rsidRPr="00A37C07">
        <w:rPr>
          <w:rFonts w:hint="eastAsia"/>
        </w:rPr>
        <w:t>业务分析</w:t>
      </w:r>
      <w:bookmarkEnd w:id="60"/>
      <w:bookmarkEnd w:id="61"/>
    </w:p>
    <w:p w14:paraId="321EAECA" w14:textId="77777777" w:rsidR="00742B17" w:rsidRPr="00A37C07" w:rsidRDefault="00166B9A" w:rsidP="00166B9A">
      <w:pPr>
        <w:pStyle w:val="3"/>
        <w:numPr>
          <w:ilvl w:val="0"/>
          <w:numId w:val="0"/>
        </w:numPr>
        <w:ind w:left="170"/>
        <w:rPr>
          <w:noProof/>
        </w:rPr>
      </w:pPr>
      <w:bookmarkStart w:id="62" w:name="_Toc355798485"/>
      <w:bookmarkStart w:id="63" w:name="_Toc355798661"/>
      <w:bookmarkStart w:id="64" w:name="_Toc355799757"/>
      <w:bookmarkStart w:id="65" w:name="_Toc355800285"/>
      <w:bookmarkStart w:id="66" w:name="_Toc328043284"/>
      <w:bookmarkStart w:id="67" w:name="_Toc328043469"/>
      <w:bookmarkStart w:id="68" w:name="_Toc329184261"/>
      <w:bookmarkStart w:id="69" w:name="_Toc329803011"/>
      <w:bookmarkStart w:id="70" w:name="_Toc352656448"/>
      <w:bookmarkStart w:id="71" w:name="_Toc352697578"/>
      <w:bookmarkStart w:id="72" w:name="_Toc352710146"/>
      <w:bookmarkStart w:id="73" w:name="_Toc352745306"/>
      <w:bookmarkStart w:id="74" w:name="_Toc352752303"/>
      <w:bookmarkStart w:id="75" w:name="_Toc353177017"/>
      <w:bookmarkStart w:id="76" w:name="_Toc353196561"/>
      <w:bookmarkStart w:id="77" w:name="_Toc353464675"/>
      <w:bookmarkStart w:id="78" w:name="_Toc353468674"/>
      <w:bookmarkStart w:id="79" w:name="_Toc353870565"/>
      <w:bookmarkStart w:id="80" w:name="_Toc355798487"/>
      <w:bookmarkStart w:id="81" w:name="_Toc355798663"/>
      <w:bookmarkStart w:id="82" w:name="_Toc355799759"/>
      <w:bookmarkStart w:id="83" w:name="_Toc355800287"/>
      <w:bookmarkStart w:id="84" w:name="_Toc482162966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 w:rsidRPr="00A37C07">
        <w:rPr>
          <w:rFonts w:hint="eastAsia"/>
        </w:rPr>
        <w:t>2.3.1</w:t>
      </w:r>
      <w:r w:rsidR="009B0F57" w:rsidRPr="00A37C07">
        <w:rPr>
          <w:rFonts w:hint="eastAsia"/>
        </w:rPr>
        <w:t>业务部门组织结构</w:t>
      </w:r>
      <w:bookmarkEnd w:id="84"/>
    </w:p>
    <w:p w14:paraId="5E244F14" w14:textId="77777777" w:rsidR="008712F4" w:rsidRPr="008712F4" w:rsidRDefault="00943C24" w:rsidP="00F13D69">
      <w:r w:rsidRPr="00A37C07">
        <w:rPr>
          <w:rFonts w:hint="eastAsia"/>
        </w:rPr>
        <w:t>现在的</w:t>
      </w:r>
      <w:r w:rsidR="008712F4">
        <w:rPr>
          <w:rFonts w:hint="eastAsia"/>
        </w:rPr>
        <w:t>组内成员的</w:t>
      </w:r>
      <w:r w:rsidR="008712F4">
        <w:t>分工如下</w:t>
      </w:r>
    </w:p>
    <w:p w14:paraId="31FA87FC" w14:textId="77777777" w:rsidR="008712F4" w:rsidRDefault="008712F4" w:rsidP="00F13D69">
      <w:r>
        <w:rPr>
          <w:noProof/>
        </w:rPr>
        <w:drawing>
          <wp:anchor distT="0" distB="0" distL="114300" distR="114300" simplePos="0" relativeHeight="251667456" behindDoc="0" locked="0" layoutInCell="1" allowOverlap="1" wp14:anchorId="302E2433" wp14:editId="752F80C1">
            <wp:simplePos x="0" y="0"/>
            <wp:positionH relativeFrom="column">
              <wp:posOffset>1905</wp:posOffset>
            </wp:positionH>
            <wp:positionV relativeFrom="paragraph">
              <wp:posOffset>246058</wp:posOffset>
            </wp:positionV>
            <wp:extent cx="5278120" cy="2703839"/>
            <wp:effectExtent l="0" t="0" r="0" b="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03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3FA097" w14:textId="77777777" w:rsidR="008712F4" w:rsidRDefault="008712F4" w:rsidP="00F13D69"/>
    <w:p w14:paraId="6B00BD16" w14:textId="77777777" w:rsidR="008712F4" w:rsidRDefault="008712F4" w:rsidP="00F13D69"/>
    <w:p w14:paraId="1662D521" w14:textId="77777777" w:rsidR="008712F4" w:rsidRDefault="008712F4" w:rsidP="00F13D69"/>
    <w:p w14:paraId="68970843" w14:textId="77777777" w:rsidR="008712F4" w:rsidRDefault="008712F4" w:rsidP="00F13D69"/>
    <w:p w14:paraId="0524D1CD" w14:textId="77777777" w:rsidR="008712F4" w:rsidRDefault="008712F4" w:rsidP="00F13D69"/>
    <w:p w14:paraId="709168AE" w14:textId="77777777" w:rsidR="008712F4" w:rsidRDefault="008712F4" w:rsidP="00F13D69"/>
    <w:p w14:paraId="1569D8CB" w14:textId="77777777" w:rsidR="008712F4" w:rsidRDefault="008712F4" w:rsidP="00F13D69"/>
    <w:p w14:paraId="18AEA7B5" w14:textId="77777777" w:rsidR="008712F4" w:rsidRDefault="008712F4" w:rsidP="00F13D69"/>
    <w:p w14:paraId="7F649AEC" w14:textId="77777777" w:rsidR="008712F4" w:rsidRDefault="008712F4" w:rsidP="00F13D69"/>
    <w:p w14:paraId="51985D93" w14:textId="77777777" w:rsidR="008712F4" w:rsidRDefault="008712F4" w:rsidP="00F13D69"/>
    <w:p w14:paraId="5D4AA465" w14:textId="77777777" w:rsidR="008712F4" w:rsidRPr="00FE57F6" w:rsidRDefault="008712F4" w:rsidP="00F13D69"/>
    <w:p w14:paraId="1391A849" w14:textId="77777777" w:rsidR="009106C1" w:rsidRPr="00A37C07" w:rsidRDefault="00166B9A" w:rsidP="00663344">
      <w:pPr>
        <w:pStyle w:val="3"/>
        <w:numPr>
          <w:ilvl w:val="0"/>
          <w:numId w:val="0"/>
        </w:numPr>
        <w:ind w:left="170"/>
      </w:pPr>
      <w:bookmarkStart w:id="85" w:name="_Toc482162967"/>
      <w:r w:rsidRPr="00A37C07">
        <w:rPr>
          <w:rFonts w:hint="eastAsia"/>
        </w:rPr>
        <w:t>2.3.2</w:t>
      </w:r>
      <w:r w:rsidR="009B0F57" w:rsidRPr="00A37C07">
        <w:rPr>
          <w:rFonts w:hint="eastAsia"/>
        </w:rPr>
        <w:t>主要业务流程</w:t>
      </w:r>
      <w:bookmarkEnd w:id="85"/>
    </w:p>
    <w:p w14:paraId="55F1BA15" w14:textId="77777777" w:rsidR="00F13D69" w:rsidRDefault="00084D9D" w:rsidP="006C2414">
      <w:r>
        <w:rPr>
          <w:rFonts w:hint="eastAsia"/>
        </w:rPr>
        <w:t>业务流程概况：</w:t>
      </w:r>
      <w:bookmarkStart w:id="86" w:name="_GoBack"/>
      <w:bookmarkEnd w:id="86"/>
    </w:p>
    <w:p w14:paraId="357C8EFF" w14:textId="77777777" w:rsidR="008E271A" w:rsidRDefault="008E271A" w:rsidP="006C2414"/>
    <w:p w14:paraId="06869E8A" w14:textId="77777777" w:rsidR="00FE57F6" w:rsidRDefault="00FE57F6" w:rsidP="006C2414"/>
    <w:p w14:paraId="757CB5B3" w14:textId="77777777" w:rsidR="00FE57F6" w:rsidRDefault="00FE57F6" w:rsidP="006C2414"/>
    <w:p w14:paraId="4C537C41" w14:textId="77777777" w:rsidR="00680480" w:rsidRDefault="00680480" w:rsidP="006C2414"/>
    <w:p w14:paraId="39D29691" w14:textId="77777777" w:rsidR="00680480" w:rsidRDefault="00680480" w:rsidP="006C2414"/>
    <w:p w14:paraId="5EE7010E" w14:textId="77777777" w:rsidR="00680480" w:rsidRDefault="00680480" w:rsidP="006C2414">
      <w:r>
        <w:rPr>
          <w:noProof/>
        </w:rPr>
        <w:lastRenderedPageBreak/>
        <w:drawing>
          <wp:anchor distT="0" distB="0" distL="114300" distR="114300" simplePos="0" relativeHeight="251670016" behindDoc="0" locked="0" layoutInCell="1" allowOverlap="1" wp14:anchorId="3A6B7036" wp14:editId="46BCAA7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66667" cy="5028571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061C2" w14:textId="77777777" w:rsidR="00680480" w:rsidRDefault="00680480" w:rsidP="006C2414"/>
    <w:p w14:paraId="785329FD" w14:textId="77777777" w:rsidR="00680480" w:rsidRDefault="00680480" w:rsidP="006C2414"/>
    <w:p w14:paraId="297EB8EF" w14:textId="77777777" w:rsidR="00680480" w:rsidRDefault="00680480" w:rsidP="006C2414"/>
    <w:p w14:paraId="7D89838F" w14:textId="77777777" w:rsidR="00680480" w:rsidRDefault="00680480" w:rsidP="006C2414"/>
    <w:p w14:paraId="1F8903E1" w14:textId="77777777" w:rsidR="00680480" w:rsidRDefault="00680480" w:rsidP="006C2414"/>
    <w:p w14:paraId="66669D30" w14:textId="77777777" w:rsidR="00680480" w:rsidRDefault="00680480" w:rsidP="006C2414"/>
    <w:p w14:paraId="09A91B19" w14:textId="77777777" w:rsidR="00680480" w:rsidRDefault="00680480" w:rsidP="006C2414"/>
    <w:p w14:paraId="37814DB2" w14:textId="77777777" w:rsidR="00680480" w:rsidRDefault="00680480" w:rsidP="006C2414"/>
    <w:p w14:paraId="768E87AB" w14:textId="77777777" w:rsidR="00680480" w:rsidRDefault="00680480" w:rsidP="006C2414"/>
    <w:p w14:paraId="54F79B70" w14:textId="77777777" w:rsidR="00680480" w:rsidRDefault="00680480" w:rsidP="006C2414"/>
    <w:p w14:paraId="3A12FC51" w14:textId="77777777" w:rsidR="00680480" w:rsidRDefault="00680480" w:rsidP="006C2414"/>
    <w:p w14:paraId="05668719" w14:textId="77777777" w:rsidR="00680480" w:rsidRDefault="00680480" w:rsidP="006C2414"/>
    <w:p w14:paraId="49596B20" w14:textId="77777777" w:rsidR="00680480" w:rsidRDefault="00680480" w:rsidP="006C2414"/>
    <w:p w14:paraId="066F8870" w14:textId="77777777" w:rsidR="00680480" w:rsidRDefault="00680480" w:rsidP="006C2414"/>
    <w:p w14:paraId="7FD1F40B" w14:textId="77777777" w:rsidR="00680480" w:rsidRDefault="00680480" w:rsidP="006C2414"/>
    <w:p w14:paraId="348C5583" w14:textId="77777777" w:rsidR="00680480" w:rsidRDefault="00680480" w:rsidP="006C2414"/>
    <w:p w14:paraId="06B964D3" w14:textId="77777777" w:rsidR="00680480" w:rsidRPr="00FE57F6" w:rsidRDefault="00680480" w:rsidP="006C2414"/>
    <w:p w14:paraId="115DAB27" w14:textId="77777777" w:rsidR="009B0F57" w:rsidRPr="00A37C07" w:rsidRDefault="00166B9A" w:rsidP="00F13D69">
      <w:pPr>
        <w:pStyle w:val="3"/>
        <w:numPr>
          <w:ilvl w:val="0"/>
          <w:numId w:val="0"/>
        </w:numPr>
        <w:ind w:left="907" w:hanging="737"/>
      </w:pPr>
      <w:bookmarkStart w:id="87" w:name="_Toc482162968"/>
      <w:r w:rsidRPr="00A37C07">
        <w:rPr>
          <w:rFonts w:hint="eastAsia"/>
        </w:rPr>
        <w:t>2.3.3</w:t>
      </w:r>
      <w:r w:rsidR="009B0F57" w:rsidRPr="00A37C07">
        <w:rPr>
          <w:rFonts w:hint="eastAsia"/>
        </w:rPr>
        <w:t>需要解决的问题</w:t>
      </w:r>
      <w:bookmarkEnd w:id="87"/>
    </w:p>
    <w:p w14:paraId="517BA8FF" w14:textId="77777777" w:rsidR="00F13D69" w:rsidRPr="00A37C07" w:rsidRDefault="009B0F57" w:rsidP="00DD3842">
      <w:pPr>
        <w:pStyle w:val="aa"/>
        <w:numPr>
          <w:ilvl w:val="0"/>
          <w:numId w:val="15"/>
        </w:numPr>
        <w:ind w:firstLineChars="0"/>
      </w:pPr>
      <w:r w:rsidRPr="00A37C07">
        <w:rPr>
          <w:rFonts w:hint="eastAsia"/>
        </w:rPr>
        <w:t>支持</w:t>
      </w:r>
      <w:r w:rsidR="00CB4F9F">
        <w:rPr>
          <w:rFonts w:hint="eastAsia"/>
        </w:rPr>
        <w:t>对</w:t>
      </w:r>
      <w:r w:rsidR="00CB4F9F">
        <w:t>图书的</w:t>
      </w:r>
      <w:r w:rsidR="00CB4F9F">
        <w:rPr>
          <w:rFonts w:hint="eastAsia"/>
        </w:rPr>
        <w:t>录入功能</w:t>
      </w:r>
      <w:r w:rsidR="00F13D69" w:rsidRPr="00A37C07">
        <w:rPr>
          <w:rFonts w:hint="eastAsia"/>
        </w:rPr>
        <w:t>。</w:t>
      </w:r>
    </w:p>
    <w:p w14:paraId="100F1076" w14:textId="77777777" w:rsidR="009B0F57" w:rsidRPr="00A37C07" w:rsidRDefault="00CB4F9F" w:rsidP="00DD384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支持查看</w:t>
      </w:r>
      <w:r>
        <w:t>图书列表的功能</w:t>
      </w:r>
      <w:r w:rsidR="009B0F57" w:rsidRPr="00A37C07">
        <w:rPr>
          <w:rFonts w:hint="eastAsia"/>
        </w:rPr>
        <w:t>。</w:t>
      </w:r>
    </w:p>
    <w:p w14:paraId="2CF73FD5" w14:textId="77777777" w:rsidR="009B0F57" w:rsidRPr="00A37C07" w:rsidRDefault="00CB4F9F" w:rsidP="00DD384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支持查看</w:t>
      </w:r>
      <w:r>
        <w:t>图书详情，并支持</w:t>
      </w:r>
      <w:r>
        <w:rPr>
          <w:rFonts w:hint="eastAsia"/>
        </w:rPr>
        <w:t>编辑</w:t>
      </w:r>
      <w:r>
        <w:t>和删除功能</w:t>
      </w:r>
      <w:r w:rsidR="009B0F57" w:rsidRPr="00A37C07">
        <w:rPr>
          <w:rFonts w:hint="eastAsia"/>
        </w:rPr>
        <w:t>。</w:t>
      </w:r>
    </w:p>
    <w:p w14:paraId="2458945D" w14:textId="77777777" w:rsidR="009B0F57" w:rsidRPr="00A37C07" w:rsidRDefault="00CB4F9F" w:rsidP="00DD384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图书</w:t>
      </w:r>
      <w:r>
        <w:t>搜素</w:t>
      </w:r>
      <w:r>
        <w:rPr>
          <w:rFonts w:hint="eastAsia"/>
        </w:rPr>
        <w:t>页</w:t>
      </w:r>
      <w:r w:rsidR="009B0F57" w:rsidRPr="00A37C07">
        <w:rPr>
          <w:rFonts w:hint="eastAsia"/>
        </w:rPr>
        <w:t>。</w:t>
      </w:r>
    </w:p>
    <w:p w14:paraId="75408049" w14:textId="77777777" w:rsidR="00CB4F9F" w:rsidRPr="00A37C07" w:rsidRDefault="00CB4F9F" w:rsidP="00CB4F9F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搜索列表</w:t>
      </w:r>
      <w:r>
        <w:t>展示页</w:t>
      </w:r>
      <w:r>
        <w:rPr>
          <w:rFonts w:hint="eastAsia"/>
        </w:rPr>
        <w:t>。</w:t>
      </w:r>
    </w:p>
    <w:p w14:paraId="46865BD1" w14:textId="77777777" w:rsidR="009B0F57" w:rsidRPr="00A37C07" w:rsidRDefault="00166B9A" w:rsidP="006044DE">
      <w:pPr>
        <w:pStyle w:val="3"/>
        <w:numPr>
          <w:ilvl w:val="0"/>
          <w:numId w:val="0"/>
        </w:numPr>
        <w:ind w:left="907" w:hanging="737"/>
      </w:pPr>
      <w:bookmarkStart w:id="88" w:name="_Toc482162969"/>
      <w:r w:rsidRPr="00A37C07">
        <w:rPr>
          <w:rFonts w:hint="eastAsia"/>
        </w:rPr>
        <w:t>2.3.4</w:t>
      </w:r>
      <w:r w:rsidR="009B0F57" w:rsidRPr="00A37C07">
        <w:rPr>
          <w:rFonts w:hint="eastAsia"/>
        </w:rPr>
        <w:t>用户特点</w:t>
      </w:r>
      <w:bookmarkEnd w:id="88"/>
    </w:p>
    <w:p w14:paraId="2B7D3EF6" w14:textId="77777777" w:rsidR="009B0F57" w:rsidRPr="00A37C07" w:rsidRDefault="001E47F0" w:rsidP="00F909CB">
      <w:pPr>
        <w:ind w:firstLine="420"/>
      </w:pPr>
      <w:r>
        <w:rPr>
          <w:rFonts w:hint="eastAsia"/>
        </w:rPr>
        <w:t>用户</w:t>
      </w:r>
      <w:r>
        <w:t>：个人</w:t>
      </w:r>
    </w:p>
    <w:p w14:paraId="7EE53BA1" w14:textId="77777777" w:rsidR="009B0F57" w:rsidRPr="00A37C07" w:rsidRDefault="00742617" w:rsidP="00CC31CA">
      <w:pPr>
        <w:pStyle w:val="2"/>
        <w:numPr>
          <w:ilvl w:val="0"/>
          <w:numId w:val="0"/>
        </w:numPr>
        <w:ind w:left="737" w:hanging="680"/>
      </w:pPr>
      <w:bookmarkStart w:id="89" w:name="_Toc482162970"/>
      <w:r w:rsidRPr="00A37C07">
        <w:rPr>
          <w:rFonts w:hint="eastAsia"/>
        </w:rPr>
        <w:lastRenderedPageBreak/>
        <w:t>2.5</w:t>
      </w:r>
      <w:r w:rsidR="009B0F57" w:rsidRPr="00A37C07">
        <w:rPr>
          <w:rFonts w:hint="eastAsia"/>
        </w:rPr>
        <w:t>限制与约束</w:t>
      </w:r>
      <w:bookmarkEnd w:id="89"/>
    </w:p>
    <w:p w14:paraId="3B2D8EA4" w14:textId="77777777" w:rsidR="00166B9A" w:rsidRPr="00A37C07" w:rsidRDefault="00166B9A" w:rsidP="00166B9A">
      <w:pPr>
        <w:pStyle w:val="3"/>
        <w:numPr>
          <w:ilvl w:val="0"/>
          <w:numId w:val="0"/>
        </w:numPr>
        <w:ind w:left="907" w:hanging="737"/>
      </w:pPr>
      <w:bookmarkStart w:id="90" w:name="_Toc339477871"/>
      <w:bookmarkStart w:id="91" w:name="_Toc482162971"/>
      <w:r w:rsidRPr="00A37C07">
        <w:rPr>
          <w:rFonts w:hint="eastAsia"/>
        </w:rPr>
        <w:t>2.5.1</w:t>
      </w:r>
      <w:r w:rsidRPr="00A37C07">
        <w:rPr>
          <w:rFonts w:hint="eastAsia"/>
        </w:rPr>
        <w:t>硬件设备说明</w:t>
      </w:r>
      <w:bookmarkEnd w:id="90"/>
      <w:bookmarkEnd w:id="91"/>
    </w:p>
    <w:p w14:paraId="5DC60CDB" w14:textId="77777777" w:rsidR="00D346E3" w:rsidRPr="00A37C07" w:rsidRDefault="00905D1C" w:rsidP="00166B9A">
      <w:pPr>
        <w:ind w:firstLineChars="200" w:firstLine="420"/>
      </w:pPr>
      <w:r>
        <w:rPr>
          <w:rFonts w:hint="eastAsia"/>
        </w:rPr>
        <w:t>Android</w:t>
      </w:r>
      <w:r>
        <w:rPr>
          <w:rFonts w:hint="eastAsia"/>
        </w:rPr>
        <w:t>手机</w:t>
      </w:r>
      <w:r>
        <w:t>设备</w:t>
      </w:r>
    </w:p>
    <w:p w14:paraId="11E82140" w14:textId="77777777" w:rsidR="00166B9A" w:rsidRPr="00A37C07" w:rsidRDefault="00166B9A" w:rsidP="00166B9A">
      <w:pPr>
        <w:pStyle w:val="3"/>
        <w:numPr>
          <w:ilvl w:val="0"/>
          <w:numId w:val="0"/>
        </w:numPr>
        <w:ind w:left="907" w:hanging="737"/>
      </w:pPr>
      <w:bookmarkStart w:id="92" w:name="_Toc339477872"/>
      <w:bookmarkStart w:id="93" w:name="_Toc482162972"/>
      <w:r w:rsidRPr="00A37C07">
        <w:rPr>
          <w:rFonts w:hint="eastAsia"/>
        </w:rPr>
        <w:t>2.5.2</w:t>
      </w:r>
      <w:r w:rsidRPr="00A37C07">
        <w:rPr>
          <w:rFonts w:hint="eastAsia"/>
        </w:rPr>
        <w:t>开发技术</w:t>
      </w:r>
      <w:bookmarkEnd w:id="92"/>
      <w:bookmarkEnd w:id="93"/>
    </w:p>
    <w:p w14:paraId="1150591D" w14:textId="77777777" w:rsidR="00166B9A" w:rsidRPr="00A37C07" w:rsidRDefault="00D346E3" w:rsidP="00D346E3">
      <w:pPr>
        <w:ind w:firstLine="420"/>
        <w:rPr>
          <w:rFonts w:asciiTheme="minorEastAsia" w:eastAsiaTheme="minorEastAsia" w:hAnsiTheme="minorEastAsia"/>
        </w:rPr>
      </w:pPr>
      <w:r w:rsidRPr="00A37C07">
        <w:rPr>
          <w:rFonts w:asciiTheme="minorEastAsia" w:eastAsiaTheme="minorEastAsia" w:hAnsiTheme="minorEastAsia" w:hint="eastAsia"/>
        </w:rPr>
        <w:t>项目</w:t>
      </w:r>
      <w:r w:rsidR="00905D1C">
        <w:rPr>
          <w:rFonts w:asciiTheme="minorEastAsia" w:eastAsiaTheme="minorEastAsia" w:hAnsiTheme="minorEastAsia" w:hint="eastAsia"/>
        </w:rPr>
        <w:t>Java和</w:t>
      </w:r>
      <w:r w:rsidR="00905D1C">
        <w:rPr>
          <w:rFonts w:asciiTheme="minorEastAsia" w:eastAsiaTheme="minorEastAsia" w:hAnsiTheme="minorEastAsia"/>
        </w:rPr>
        <w:t>Android技术进行</w:t>
      </w:r>
      <w:r w:rsidR="00905D1C">
        <w:rPr>
          <w:rFonts w:asciiTheme="minorEastAsia" w:eastAsiaTheme="minorEastAsia" w:hAnsiTheme="minorEastAsia" w:hint="eastAsia"/>
        </w:rPr>
        <w:t>研发，</w:t>
      </w:r>
      <w:r w:rsidRPr="00A37C07">
        <w:rPr>
          <w:rFonts w:asciiTheme="minorEastAsia" w:eastAsiaTheme="minorEastAsia" w:hAnsiTheme="minorEastAsia" w:hint="eastAsia"/>
        </w:rPr>
        <w:t>实现各自优势的功能，通过</w:t>
      </w:r>
      <w:r w:rsidR="00905D1C">
        <w:rPr>
          <w:rFonts w:asciiTheme="minorEastAsia" w:eastAsiaTheme="minorEastAsia" w:hAnsiTheme="minorEastAsia" w:hint="eastAsia"/>
        </w:rPr>
        <w:t>Java</w:t>
      </w:r>
      <w:r w:rsidR="00905D1C">
        <w:rPr>
          <w:rFonts w:asciiTheme="minorEastAsia" w:eastAsiaTheme="minorEastAsia" w:hAnsiTheme="minorEastAsia"/>
        </w:rPr>
        <w:t>语言</w:t>
      </w:r>
      <w:r w:rsidR="00905D1C">
        <w:rPr>
          <w:rFonts w:asciiTheme="minorEastAsia" w:eastAsiaTheme="minorEastAsia" w:hAnsiTheme="minorEastAsia" w:hint="eastAsia"/>
        </w:rPr>
        <w:t>，</w:t>
      </w:r>
      <w:r w:rsidRPr="00A37C07">
        <w:rPr>
          <w:rFonts w:asciiTheme="minorEastAsia" w:eastAsiaTheme="minorEastAsia" w:hAnsiTheme="minorEastAsia" w:hint="eastAsia"/>
        </w:rPr>
        <w:t>满足</w:t>
      </w:r>
      <w:r w:rsidR="00905D1C">
        <w:rPr>
          <w:rFonts w:asciiTheme="minorEastAsia" w:eastAsiaTheme="minorEastAsia" w:hAnsiTheme="minorEastAsia" w:hint="eastAsia"/>
        </w:rPr>
        <w:t>家庭图书</w:t>
      </w:r>
      <w:r w:rsidR="00905D1C">
        <w:rPr>
          <w:rFonts w:asciiTheme="minorEastAsia" w:eastAsiaTheme="minorEastAsia" w:hAnsiTheme="minorEastAsia"/>
        </w:rPr>
        <w:t>管理</w:t>
      </w:r>
      <w:r w:rsidRPr="00A37C07">
        <w:rPr>
          <w:rFonts w:asciiTheme="minorEastAsia" w:eastAsiaTheme="minorEastAsia" w:hAnsiTheme="minorEastAsia" w:hint="eastAsia"/>
        </w:rPr>
        <w:t>系统的需求</w:t>
      </w:r>
      <w:r w:rsidR="00905D1C">
        <w:rPr>
          <w:rFonts w:asciiTheme="minorEastAsia" w:eastAsiaTheme="minorEastAsia" w:hAnsiTheme="minorEastAsia" w:hint="eastAsia"/>
        </w:rPr>
        <w:t>。</w:t>
      </w:r>
    </w:p>
    <w:p w14:paraId="52775E3D" w14:textId="77777777" w:rsidR="00166B9A" w:rsidRPr="00A37C07" w:rsidRDefault="00166B9A" w:rsidP="00166B9A">
      <w:pPr>
        <w:pStyle w:val="3"/>
        <w:numPr>
          <w:ilvl w:val="0"/>
          <w:numId w:val="0"/>
        </w:numPr>
        <w:ind w:left="170"/>
      </w:pPr>
      <w:bookmarkStart w:id="94" w:name="_Toc339477873"/>
      <w:bookmarkStart w:id="95" w:name="_Toc482162973"/>
      <w:r w:rsidRPr="00A37C07">
        <w:rPr>
          <w:rFonts w:hint="eastAsia"/>
        </w:rPr>
        <w:t>2.5.3</w:t>
      </w:r>
      <w:r w:rsidRPr="00A37C07">
        <w:rPr>
          <w:rFonts w:hint="eastAsia"/>
        </w:rPr>
        <w:t>网络要求</w:t>
      </w:r>
      <w:bookmarkEnd w:id="94"/>
      <w:bookmarkEnd w:id="95"/>
    </w:p>
    <w:p w14:paraId="4867268C" w14:textId="77777777" w:rsidR="00166B9A" w:rsidRPr="00A05B94" w:rsidRDefault="00A05B94" w:rsidP="00A05B94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安装</w:t>
      </w:r>
      <w:r>
        <w:rPr>
          <w:rFonts w:asciiTheme="minorEastAsia" w:eastAsiaTheme="minorEastAsia" w:hAnsiTheme="minorEastAsia"/>
        </w:rPr>
        <w:t>和升级时需要连接网络，其他时间</w:t>
      </w:r>
      <w:r>
        <w:rPr>
          <w:rFonts w:asciiTheme="minorEastAsia" w:eastAsiaTheme="minorEastAsia" w:hAnsiTheme="minorEastAsia" w:hint="eastAsia"/>
        </w:rPr>
        <w:t>对</w:t>
      </w:r>
      <w:r>
        <w:rPr>
          <w:rFonts w:asciiTheme="minorEastAsia" w:eastAsiaTheme="minorEastAsia" w:hAnsiTheme="minorEastAsia"/>
        </w:rPr>
        <w:t>网络无需求。</w:t>
      </w:r>
    </w:p>
    <w:p w14:paraId="383EA147" w14:textId="77777777" w:rsidR="00166B9A" w:rsidRPr="00A37C07" w:rsidRDefault="00166B9A" w:rsidP="00CB168E">
      <w:pPr>
        <w:pStyle w:val="3"/>
        <w:numPr>
          <w:ilvl w:val="0"/>
          <w:numId w:val="0"/>
        </w:numPr>
        <w:ind w:left="907" w:hanging="737"/>
      </w:pPr>
      <w:bookmarkStart w:id="96" w:name="_Toc339477874"/>
      <w:bookmarkStart w:id="97" w:name="_Toc482162974"/>
      <w:r w:rsidRPr="00A37C07">
        <w:rPr>
          <w:rFonts w:hint="eastAsia"/>
        </w:rPr>
        <w:t>2.5.4</w:t>
      </w:r>
      <w:r w:rsidRPr="00A37C07">
        <w:rPr>
          <w:rFonts w:hint="eastAsia"/>
        </w:rPr>
        <w:t>项目约束</w:t>
      </w:r>
      <w:bookmarkEnd w:id="96"/>
      <w:bookmarkEnd w:id="97"/>
    </w:p>
    <w:p w14:paraId="55BDE128" w14:textId="77777777" w:rsidR="00CB168E" w:rsidRPr="00A37C07" w:rsidRDefault="00D346E3" w:rsidP="00D346E3">
      <w:pPr>
        <w:rPr>
          <w:rFonts w:asciiTheme="minorEastAsia" w:eastAsiaTheme="minorEastAsia" w:hAnsiTheme="minorEastAsia"/>
        </w:rPr>
      </w:pPr>
      <w:r w:rsidRPr="00A37C07">
        <w:rPr>
          <w:rFonts w:asciiTheme="minorEastAsia" w:eastAsiaTheme="minorEastAsia" w:hAnsiTheme="minorEastAsia" w:hint="eastAsia"/>
        </w:rPr>
        <w:t xml:space="preserve">    无</w:t>
      </w:r>
    </w:p>
    <w:p w14:paraId="7073967E" w14:textId="77777777" w:rsidR="00686C76" w:rsidRPr="00A37C07" w:rsidRDefault="00686C76" w:rsidP="00686C76">
      <w:pPr>
        <w:pStyle w:val="1"/>
        <w:ind w:left="284"/>
      </w:pPr>
      <w:bookmarkStart w:id="98" w:name="_Toc482162975"/>
      <w:r w:rsidRPr="00A37C07">
        <w:rPr>
          <w:rFonts w:hint="eastAsia"/>
        </w:rPr>
        <w:t>详细功能需求</w:t>
      </w:r>
      <w:bookmarkEnd w:id="98"/>
    </w:p>
    <w:p w14:paraId="1D614D3F" w14:textId="77777777" w:rsidR="00F47FD6" w:rsidRPr="00A37C07" w:rsidRDefault="00F47FD6" w:rsidP="00F47FD6">
      <w:pPr>
        <w:pStyle w:val="2"/>
      </w:pPr>
      <w:bookmarkStart w:id="99" w:name="_Toc339477893"/>
      <w:bookmarkStart w:id="100" w:name="_Toc482162976"/>
      <w:r w:rsidRPr="00A37C07">
        <w:rPr>
          <w:rFonts w:hint="eastAsia"/>
        </w:rPr>
        <w:t>功能列表</w:t>
      </w:r>
      <w:bookmarkEnd w:id="99"/>
      <w:bookmarkEnd w:id="100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242"/>
        <w:gridCol w:w="4253"/>
        <w:gridCol w:w="850"/>
        <w:gridCol w:w="2410"/>
      </w:tblGrid>
      <w:tr w:rsidR="00F47FD6" w:rsidRPr="00A37C07" w14:paraId="1BACE836" w14:textId="77777777" w:rsidTr="00E80E2C">
        <w:trPr>
          <w:trHeight w:val="315"/>
        </w:trPr>
        <w:tc>
          <w:tcPr>
            <w:tcW w:w="1242" w:type="dxa"/>
            <w:shd w:val="pct12" w:color="auto" w:fill="auto"/>
          </w:tcPr>
          <w:p w14:paraId="38DD2BE6" w14:textId="77777777" w:rsidR="00F47FD6" w:rsidRPr="00A37C07" w:rsidRDefault="00F47FD6" w:rsidP="00E80E2C">
            <w:pPr>
              <w:jc w:val="center"/>
              <w:rPr>
                <w:b/>
              </w:rPr>
            </w:pPr>
            <w:r w:rsidRPr="00A37C07">
              <w:rPr>
                <w:rFonts w:hint="eastAsia"/>
                <w:b/>
              </w:rPr>
              <w:t>功能模块</w:t>
            </w:r>
          </w:p>
        </w:tc>
        <w:tc>
          <w:tcPr>
            <w:tcW w:w="4253" w:type="dxa"/>
            <w:shd w:val="pct12" w:color="auto" w:fill="auto"/>
          </w:tcPr>
          <w:p w14:paraId="17E9F15F" w14:textId="77777777" w:rsidR="00F47FD6" w:rsidRPr="00A37C07" w:rsidRDefault="00F47FD6" w:rsidP="00E80E2C">
            <w:pPr>
              <w:jc w:val="center"/>
              <w:rPr>
                <w:b/>
              </w:rPr>
            </w:pPr>
            <w:r w:rsidRPr="00A37C07">
              <w:rPr>
                <w:rFonts w:hint="eastAsia"/>
                <w:b/>
              </w:rPr>
              <w:t>功能点</w:t>
            </w:r>
          </w:p>
        </w:tc>
        <w:tc>
          <w:tcPr>
            <w:tcW w:w="850" w:type="dxa"/>
            <w:shd w:val="pct12" w:color="auto" w:fill="auto"/>
          </w:tcPr>
          <w:p w14:paraId="04DD82B0" w14:textId="77777777" w:rsidR="00F47FD6" w:rsidRPr="00A37C07" w:rsidRDefault="00F47FD6" w:rsidP="00E80E2C">
            <w:pPr>
              <w:jc w:val="center"/>
              <w:rPr>
                <w:b/>
              </w:rPr>
            </w:pPr>
            <w:r w:rsidRPr="00A37C07">
              <w:rPr>
                <w:rFonts w:hint="eastAsia"/>
                <w:b/>
              </w:rPr>
              <w:t>优先级</w:t>
            </w:r>
          </w:p>
        </w:tc>
        <w:tc>
          <w:tcPr>
            <w:tcW w:w="2410" w:type="dxa"/>
            <w:shd w:val="pct12" w:color="auto" w:fill="auto"/>
          </w:tcPr>
          <w:p w14:paraId="40EB3DC1" w14:textId="77777777" w:rsidR="00F47FD6" w:rsidRPr="00A37C07" w:rsidRDefault="00F47FD6" w:rsidP="00E80E2C">
            <w:pPr>
              <w:jc w:val="center"/>
              <w:rPr>
                <w:b/>
              </w:rPr>
            </w:pPr>
            <w:r w:rsidRPr="00A37C07">
              <w:rPr>
                <w:rFonts w:hint="eastAsia"/>
                <w:b/>
              </w:rPr>
              <w:t>备注</w:t>
            </w:r>
          </w:p>
        </w:tc>
      </w:tr>
      <w:tr w:rsidR="00F47FD6" w:rsidRPr="00A37C07" w14:paraId="65D4D750" w14:textId="77777777" w:rsidTr="00E80E2C">
        <w:tc>
          <w:tcPr>
            <w:tcW w:w="1242" w:type="dxa"/>
          </w:tcPr>
          <w:p w14:paraId="535523F3" w14:textId="77777777" w:rsidR="00F47FD6" w:rsidRPr="00A37C07" w:rsidRDefault="00CB4F9F" w:rsidP="00E80E2C">
            <w:pPr>
              <w:spacing w:line="240" w:lineRule="auto"/>
            </w:pPr>
            <w:r>
              <w:rPr>
                <w:rFonts w:hint="eastAsia"/>
              </w:rPr>
              <w:t>录入功能</w:t>
            </w:r>
          </w:p>
        </w:tc>
        <w:tc>
          <w:tcPr>
            <w:tcW w:w="4253" w:type="dxa"/>
          </w:tcPr>
          <w:p w14:paraId="0451144C" w14:textId="77777777" w:rsidR="00F47FD6" w:rsidRPr="00A37C07" w:rsidRDefault="00CB4F9F" w:rsidP="00E80E2C">
            <w:pPr>
              <w:spacing w:line="240" w:lineRule="auto"/>
            </w:pPr>
            <w:r w:rsidRPr="00A37C07">
              <w:rPr>
                <w:rFonts w:hint="eastAsia"/>
              </w:rPr>
              <w:t>支持</w:t>
            </w:r>
            <w:r>
              <w:rPr>
                <w:rFonts w:hint="eastAsia"/>
              </w:rPr>
              <w:t>对</w:t>
            </w:r>
            <w:r>
              <w:t>图书的</w:t>
            </w:r>
            <w:r>
              <w:rPr>
                <w:rFonts w:hint="eastAsia"/>
              </w:rPr>
              <w:t>录入功能</w:t>
            </w:r>
          </w:p>
        </w:tc>
        <w:tc>
          <w:tcPr>
            <w:tcW w:w="850" w:type="dxa"/>
          </w:tcPr>
          <w:p w14:paraId="3584541E" w14:textId="77777777" w:rsidR="00F47FD6" w:rsidRPr="00A37C07" w:rsidRDefault="00CB4F9F" w:rsidP="00E80E2C">
            <w:pPr>
              <w:spacing w:line="240" w:lineRule="auto"/>
            </w:pPr>
            <w:r>
              <w:rPr>
                <w:rFonts w:hint="eastAsia"/>
              </w:rPr>
              <w:t>高</w:t>
            </w:r>
          </w:p>
        </w:tc>
        <w:tc>
          <w:tcPr>
            <w:tcW w:w="2410" w:type="dxa"/>
          </w:tcPr>
          <w:p w14:paraId="309BD8B1" w14:textId="77777777" w:rsidR="00F47FD6" w:rsidRPr="00A37C07" w:rsidRDefault="00F47FD6" w:rsidP="00CB4F9F">
            <w:pPr>
              <w:spacing w:line="240" w:lineRule="auto"/>
            </w:pPr>
          </w:p>
        </w:tc>
      </w:tr>
      <w:tr w:rsidR="00F47FD6" w:rsidRPr="00A37C07" w14:paraId="62359E5C" w14:textId="77777777" w:rsidTr="00E80E2C">
        <w:tc>
          <w:tcPr>
            <w:tcW w:w="1242" w:type="dxa"/>
          </w:tcPr>
          <w:p w14:paraId="3155102C" w14:textId="77777777" w:rsidR="00F47FD6" w:rsidRPr="00A37C07" w:rsidRDefault="00CB4F9F" w:rsidP="00E80E2C">
            <w:pPr>
              <w:spacing w:line="240" w:lineRule="auto"/>
            </w:pPr>
            <w:r>
              <w:rPr>
                <w:rFonts w:hint="eastAsia"/>
              </w:rPr>
              <w:t>列表功能</w:t>
            </w:r>
          </w:p>
        </w:tc>
        <w:tc>
          <w:tcPr>
            <w:tcW w:w="4253" w:type="dxa"/>
          </w:tcPr>
          <w:p w14:paraId="275A4858" w14:textId="77777777" w:rsidR="00F47FD6" w:rsidRPr="00A37C07" w:rsidRDefault="00CB4F9F" w:rsidP="00E80E2C">
            <w:pPr>
              <w:spacing w:line="240" w:lineRule="auto"/>
            </w:pPr>
            <w:r>
              <w:rPr>
                <w:rFonts w:hint="eastAsia"/>
              </w:rPr>
              <w:t>支持查看图书</w:t>
            </w:r>
            <w:r>
              <w:t>列表</w:t>
            </w:r>
          </w:p>
        </w:tc>
        <w:tc>
          <w:tcPr>
            <w:tcW w:w="850" w:type="dxa"/>
          </w:tcPr>
          <w:p w14:paraId="4D962213" w14:textId="77777777" w:rsidR="00F47FD6" w:rsidRPr="00A37C07" w:rsidRDefault="001670BC" w:rsidP="00E80E2C">
            <w:pPr>
              <w:spacing w:line="240" w:lineRule="auto"/>
            </w:pPr>
            <w:r w:rsidRPr="00A37C07">
              <w:rPr>
                <w:rFonts w:hint="eastAsia"/>
              </w:rPr>
              <w:t>高</w:t>
            </w:r>
          </w:p>
        </w:tc>
        <w:tc>
          <w:tcPr>
            <w:tcW w:w="2410" w:type="dxa"/>
          </w:tcPr>
          <w:p w14:paraId="13A5FF08" w14:textId="77777777" w:rsidR="00F47FD6" w:rsidRPr="00A37C07" w:rsidRDefault="00F47FD6" w:rsidP="00E80E2C">
            <w:pPr>
              <w:spacing w:line="240" w:lineRule="auto"/>
            </w:pPr>
          </w:p>
        </w:tc>
      </w:tr>
      <w:tr w:rsidR="006044DE" w:rsidRPr="00A37C07" w14:paraId="0C454A8A" w14:textId="77777777" w:rsidTr="006044DE">
        <w:tc>
          <w:tcPr>
            <w:tcW w:w="1242" w:type="dxa"/>
          </w:tcPr>
          <w:p w14:paraId="3E092210" w14:textId="77777777" w:rsidR="006044DE" w:rsidRPr="00A37C07" w:rsidRDefault="00CB4F9F" w:rsidP="00E80E2C">
            <w:pPr>
              <w:spacing w:line="240" w:lineRule="auto"/>
            </w:pPr>
            <w:r>
              <w:rPr>
                <w:rFonts w:hint="eastAsia"/>
              </w:rPr>
              <w:t>详情</w:t>
            </w:r>
            <w:r>
              <w:t>功能</w:t>
            </w:r>
          </w:p>
        </w:tc>
        <w:tc>
          <w:tcPr>
            <w:tcW w:w="4253" w:type="dxa"/>
          </w:tcPr>
          <w:p w14:paraId="7F6C9634" w14:textId="77777777" w:rsidR="006044DE" w:rsidRPr="00CB4F9F" w:rsidRDefault="00CB4F9F" w:rsidP="00E80E2C">
            <w:pPr>
              <w:spacing w:line="240" w:lineRule="auto"/>
            </w:pPr>
            <w:r>
              <w:rPr>
                <w:rFonts w:hint="eastAsia"/>
              </w:rPr>
              <w:t>支持查看</w:t>
            </w:r>
            <w:r>
              <w:t>图书详情，并支持</w:t>
            </w:r>
            <w:r>
              <w:rPr>
                <w:rFonts w:hint="eastAsia"/>
              </w:rPr>
              <w:t>编辑</w:t>
            </w:r>
            <w:r>
              <w:t>和删除功能</w:t>
            </w:r>
          </w:p>
        </w:tc>
        <w:tc>
          <w:tcPr>
            <w:tcW w:w="850" w:type="dxa"/>
          </w:tcPr>
          <w:p w14:paraId="03CB334B" w14:textId="77777777" w:rsidR="006044DE" w:rsidRPr="00A37C07" w:rsidRDefault="001670BC" w:rsidP="00E80E2C">
            <w:pPr>
              <w:spacing w:line="240" w:lineRule="auto"/>
            </w:pPr>
            <w:r w:rsidRPr="00A37C07">
              <w:rPr>
                <w:rFonts w:hint="eastAsia"/>
              </w:rPr>
              <w:t>高</w:t>
            </w:r>
          </w:p>
        </w:tc>
        <w:tc>
          <w:tcPr>
            <w:tcW w:w="2410" w:type="dxa"/>
          </w:tcPr>
          <w:p w14:paraId="257B7507" w14:textId="77777777" w:rsidR="006044DE" w:rsidRPr="00A37C07" w:rsidRDefault="006044DE" w:rsidP="00E80E2C">
            <w:pPr>
              <w:spacing w:line="240" w:lineRule="auto"/>
            </w:pPr>
          </w:p>
        </w:tc>
      </w:tr>
      <w:tr w:rsidR="006044DE" w:rsidRPr="00A37C07" w14:paraId="765A03C0" w14:textId="77777777" w:rsidTr="006044DE">
        <w:tc>
          <w:tcPr>
            <w:tcW w:w="1242" w:type="dxa"/>
          </w:tcPr>
          <w:p w14:paraId="59493E10" w14:textId="77777777" w:rsidR="006044DE" w:rsidRPr="00A37C07" w:rsidRDefault="00CB4F9F" w:rsidP="00E80E2C">
            <w:pPr>
              <w:spacing w:line="240" w:lineRule="auto"/>
            </w:pPr>
            <w:r>
              <w:rPr>
                <w:rFonts w:hint="eastAsia"/>
              </w:rPr>
              <w:t>搜索功能</w:t>
            </w:r>
          </w:p>
        </w:tc>
        <w:tc>
          <w:tcPr>
            <w:tcW w:w="4253" w:type="dxa"/>
          </w:tcPr>
          <w:p w14:paraId="69DED2E9" w14:textId="77777777" w:rsidR="006044DE" w:rsidRPr="00A37C07" w:rsidRDefault="003E1DEE" w:rsidP="003E1DEE">
            <w:pPr>
              <w:spacing w:line="240" w:lineRule="auto"/>
            </w:pPr>
            <w:r>
              <w:rPr>
                <w:rFonts w:hint="eastAsia"/>
              </w:rPr>
              <w:t>支持</w:t>
            </w:r>
            <w:r>
              <w:t>对图书条件</w:t>
            </w:r>
            <w:r>
              <w:rPr>
                <w:rFonts w:hint="eastAsia"/>
              </w:rPr>
              <w:t>进行</w:t>
            </w:r>
            <w:r>
              <w:t>搜索</w:t>
            </w:r>
          </w:p>
        </w:tc>
        <w:tc>
          <w:tcPr>
            <w:tcW w:w="850" w:type="dxa"/>
          </w:tcPr>
          <w:p w14:paraId="244E3273" w14:textId="77777777" w:rsidR="006044DE" w:rsidRPr="00A37C07" w:rsidRDefault="001670BC" w:rsidP="00E80E2C">
            <w:pPr>
              <w:spacing w:line="240" w:lineRule="auto"/>
            </w:pPr>
            <w:r w:rsidRPr="00A37C07">
              <w:rPr>
                <w:rFonts w:hint="eastAsia"/>
              </w:rPr>
              <w:t>高</w:t>
            </w:r>
          </w:p>
        </w:tc>
        <w:tc>
          <w:tcPr>
            <w:tcW w:w="2410" w:type="dxa"/>
          </w:tcPr>
          <w:p w14:paraId="66F23EA4" w14:textId="77777777" w:rsidR="006044DE" w:rsidRPr="00A37C07" w:rsidRDefault="006044DE" w:rsidP="00E80E2C">
            <w:pPr>
              <w:spacing w:line="240" w:lineRule="auto"/>
            </w:pPr>
          </w:p>
        </w:tc>
      </w:tr>
      <w:tr w:rsidR="006044DE" w:rsidRPr="00A37C07" w14:paraId="307A468F" w14:textId="77777777" w:rsidTr="006044DE">
        <w:tc>
          <w:tcPr>
            <w:tcW w:w="1242" w:type="dxa"/>
          </w:tcPr>
          <w:p w14:paraId="764EC559" w14:textId="77777777" w:rsidR="006044DE" w:rsidRPr="00A37C07" w:rsidRDefault="00CB4F9F" w:rsidP="00E80E2C">
            <w:pPr>
              <w:spacing w:line="240" w:lineRule="auto"/>
            </w:pPr>
            <w:r>
              <w:rPr>
                <w:rFonts w:hint="eastAsia"/>
              </w:rPr>
              <w:t>搜索</w:t>
            </w:r>
            <w:r>
              <w:t>结果展示功能</w:t>
            </w:r>
          </w:p>
        </w:tc>
        <w:tc>
          <w:tcPr>
            <w:tcW w:w="4253" w:type="dxa"/>
          </w:tcPr>
          <w:p w14:paraId="46F5D70D" w14:textId="77777777" w:rsidR="006044DE" w:rsidRPr="00A37C07" w:rsidRDefault="003E1DEE" w:rsidP="003E1DEE">
            <w:pPr>
              <w:spacing w:line="240" w:lineRule="auto"/>
            </w:pPr>
            <w:r>
              <w:rPr>
                <w:rFonts w:hint="eastAsia"/>
              </w:rPr>
              <w:t>展示</w:t>
            </w:r>
            <w:r>
              <w:t>自定义搜索到的图书列表</w:t>
            </w:r>
          </w:p>
        </w:tc>
        <w:tc>
          <w:tcPr>
            <w:tcW w:w="850" w:type="dxa"/>
          </w:tcPr>
          <w:p w14:paraId="6047E0F7" w14:textId="77777777" w:rsidR="006044DE" w:rsidRPr="00A37C07" w:rsidRDefault="001670BC" w:rsidP="00E80E2C">
            <w:pPr>
              <w:spacing w:line="240" w:lineRule="auto"/>
            </w:pPr>
            <w:r w:rsidRPr="00A37C07">
              <w:rPr>
                <w:rFonts w:hint="eastAsia"/>
              </w:rPr>
              <w:t>高</w:t>
            </w:r>
          </w:p>
        </w:tc>
        <w:tc>
          <w:tcPr>
            <w:tcW w:w="2410" w:type="dxa"/>
          </w:tcPr>
          <w:p w14:paraId="408E5C5E" w14:textId="77777777" w:rsidR="006044DE" w:rsidRPr="00A37C07" w:rsidRDefault="006044DE" w:rsidP="00E80E2C">
            <w:pPr>
              <w:spacing w:line="240" w:lineRule="auto"/>
            </w:pPr>
          </w:p>
        </w:tc>
      </w:tr>
    </w:tbl>
    <w:p w14:paraId="5DF1AF91" w14:textId="77777777" w:rsidR="00F47FD6" w:rsidRPr="00A37C07" w:rsidRDefault="00F47FD6" w:rsidP="00F47FD6"/>
    <w:p w14:paraId="1BE942CB" w14:textId="77777777" w:rsidR="00D852AC" w:rsidRPr="00A37C07" w:rsidRDefault="00C86E3B" w:rsidP="00D852AC">
      <w:pPr>
        <w:pStyle w:val="2"/>
        <w:ind w:left="771"/>
      </w:pPr>
      <w:bookmarkStart w:id="101" w:name="_Toc482162977"/>
      <w:r>
        <w:rPr>
          <w:rFonts w:hint="eastAsia"/>
        </w:rPr>
        <w:lastRenderedPageBreak/>
        <w:t>录入功能</w:t>
      </w:r>
      <w:bookmarkEnd w:id="101"/>
    </w:p>
    <w:p w14:paraId="5EB4158C" w14:textId="77777777" w:rsidR="00D852AC" w:rsidRPr="00A37C07" w:rsidRDefault="00D852AC" w:rsidP="00D852AC">
      <w:pPr>
        <w:pStyle w:val="3"/>
        <w:ind w:left="771"/>
      </w:pPr>
      <w:bookmarkStart w:id="102" w:name="_Toc482162978"/>
      <w:r w:rsidRPr="00A37C07">
        <w:rPr>
          <w:rFonts w:hint="eastAsia"/>
        </w:rPr>
        <w:t>功能概述</w:t>
      </w:r>
      <w:bookmarkEnd w:id="102"/>
    </w:p>
    <w:p w14:paraId="3DAB97B7" w14:textId="77777777" w:rsidR="00D852AC" w:rsidRPr="00A37C07" w:rsidRDefault="00545851" w:rsidP="00D852AC">
      <w:pPr>
        <w:ind w:firstLine="420"/>
      </w:pPr>
      <w:r w:rsidRPr="00A37C07">
        <w:rPr>
          <w:rFonts w:hint="eastAsia"/>
        </w:rPr>
        <w:t>支持</w:t>
      </w:r>
      <w:r>
        <w:rPr>
          <w:rFonts w:hint="eastAsia"/>
        </w:rPr>
        <w:t>对</w:t>
      </w:r>
      <w:r>
        <w:t>图书的</w:t>
      </w:r>
      <w:r>
        <w:rPr>
          <w:rFonts w:hint="eastAsia"/>
        </w:rPr>
        <w:t>录入功能。</w:t>
      </w:r>
    </w:p>
    <w:p w14:paraId="7AE82AFB" w14:textId="77777777" w:rsidR="00D852AC" w:rsidRPr="00A37C07" w:rsidRDefault="00D852AC" w:rsidP="00D852AC">
      <w:pPr>
        <w:pStyle w:val="3"/>
        <w:ind w:left="771"/>
      </w:pPr>
      <w:bookmarkStart w:id="103" w:name="_Toc482162979"/>
      <w:r w:rsidRPr="00A37C07">
        <w:rPr>
          <w:rFonts w:hint="eastAsia"/>
        </w:rPr>
        <w:t>功能</w:t>
      </w:r>
      <w:r w:rsidR="00F47FD6" w:rsidRPr="00A37C07">
        <w:rPr>
          <w:rFonts w:hint="eastAsia"/>
        </w:rPr>
        <w:t>点</w:t>
      </w:r>
      <w:r w:rsidRPr="00A37C07">
        <w:rPr>
          <w:rFonts w:hint="eastAsia"/>
        </w:rPr>
        <w:t>说明</w:t>
      </w:r>
      <w:bookmarkEnd w:id="103"/>
    </w:p>
    <w:p w14:paraId="37C5E7C7" w14:textId="77777777" w:rsidR="00D852AC" w:rsidRPr="00A37C07" w:rsidRDefault="00D852AC" w:rsidP="00DD3842">
      <w:pPr>
        <w:pStyle w:val="aa"/>
        <w:keepNext/>
        <w:keepLines/>
        <w:numPr>
          <w:ilvl w:val="0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104" w:name="_Toc352656473"/>
      <w:bookmarkStart w:id="105" w:name="_Toc352697603"/>
      <w:bookmarkStart w:id="106" w:name="_Toc352710171"/>
      <w:bookmarkStart w:id="107" w:name="_Toc352745331"/>
      <w:bookmarkStart w:id="108" w:name="_Toc352752328"/>
      <w:bookmarkStart w:id="109" w:name="_Toc353177040"/>
      <w:bookmarkStart w:id="110" w:name="_Toc353196585"/>
      <w:bookmarkStart w:id="111" w:name="_Toc353464699"/>
      <w:bookmarkStart w:id="112" w:name="_Toc353468698"/>
      <w:bookmarkStart w:id="113" w:name="_Toc353870589"/>
      <w:bookmarkStart w:id="114" w:name="_Toc355798520"/>
      <w:bookmarkStart w:id="115" w:name="_Toc355798695"/>
      <w:bookmarkStart w:id="116" w:name="_Toc355799791"/>
      <w:bookmarkStart w:id="117" w:name="_Toc355800319"/>
      <w:bookmarkStart w:id="118" w:name="_Toc355802133"/>
      <w:bookmarkStart w:id="119" w:name="_Toc355891553"/>
      <w:bookmarkStart w:id="120" w:name="_Toc355891711"/>
      <w:bookmarkStart w:id="121" w:name="_Toc355967521"/>
      <w:bookmarkStart w:id="122" w:name="_Toc358380564"/>
      <w:bookmarkStart w:id="123" w:name="_Toc358382086"/>
      <w:bookmarkStart w:id="124" w:name="_Toc361838503"/>
      <w:bookmarkStart w:id="125" w:name="_Toc362438173"/>
      <w:bookmarkStart w:id="126" w:name="_Toc362438378"/>
      <w:bookmarkStart w:id="127" w:name="_Toc482147372"/>
      <w:bookmarkStart w:id="128" w:name="_Toc482150036"/>
      <w:bookmarkStart w:id="129" w:name="_Toc482162980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3E599C3A" w14:textId="77777777" w:rsidR="00D852AC" w:rsidRPr="00A37C07" w:rsidRDefault="00D852AC" w:rsidP="00DD3842">
      <w:pPr>
        <w:pStyle w:val="aa"/>
        <w:keepNext/>
        <w:keepLines/>
        <w:numPr>
          <w:ilvl w:val="0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130" w:name="_Toc352656474"/>
      <w:bookmarkStart w:id="131" w:name="_Toc352697604"/>
      <w:bookmarkStart w:id="132" w:name="_Toc352710172"/>
      <w:bookmarkStart w:id="133" w:name="_Toc352745332"/>
      <w:bookmarkStart w:id="134" w:name="_Toc352752329"/>
      <w:bookmarkStart w:id="135" w:name="_Toc353177041"/>
      <w:bookmarkStart w:id="136" w:name="_Toc353196586"/>
      <w:bookmarkStart w:id="137" w:name="_Toc353464700"/>
      <w:bookmarkStart w:id="138" w:name="_Toc353468699"/>
      <w:bookmarkStart w:id="139" w:name="_Toc353870590"/>
      <w:bookmarkStart w:id="140" w:name="_Toc355798521"/>
      <w:bookmarkStart w:id="141" w:name="_Toc355798696"/>
      <w:bookmarkStart w:id="142" w:name="_Toc355799792"/>
      <w:bookmarkStart w:id="143" w:name="_Toc355800320"/>
      <w:bookmarkStart w:id="144" w:name="_Toc355802134"/>
      <w:bookmarkStart w:id="145" w:name="_Toc355891554"/>
      <w:bookmarkStart w:id="146" w:name="_Toc355891712"/>
      <w:bookmarkStart w:id="147" w:name="_Toc355967522"/>
      <w:bookmarkStart w:id="148" w:name="_Toc358380565"/>
      <w:bookmarkStart w:id="149" w:name="_Toc358382087"/>
      <w:bookmarkStart w:id="150" w:name="_Toc361838504"/>
      <w:bookmarkStart w:id="151" w:name="_Toc362438174"/>
      <w:bookmarkStart w:id="152" w:name="_Toc362438379"/>
      <w:bookmarkStart w:id="153" w:name="_Toc482147373"/>
      <w:bookmarkStart w:id="154" w:name="_Toc482150037"/>
      <w:bookmarkStart w:id="155" w:name="_Toc482162981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14:paraId="0ECB3C3C" w14:textId="77777777" w:rsidR="00D852AC" w:rsidRPr="00A37C07" w:rsidRDefault="00D852AC" w:rsidP="00DD3842">
      <w:pPr>
        <w:pStyle w:val="aa"/>
        <w:keepNext/>
        <w:keepLines/>
        <w:numPr>
          <w:ilvl w:val="0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156" w:name="_Toc352656475"/>
      <w:bookmarkStart w:id="157" w:name="_Toc352697605"/>
      <w:bookmarkStart w:id="158" w:name="_Toc352710173"/>
      <w:bookmarkStart w:id="159" w:name="_Toc352745333"/>
      <w:bookmarkStart w:id="160" w:name="_Toc352752330"/>
      <w:bookmarkStart w:id="161" w:name="_Toc353177042"/>
      <w:bookmarkStart w:id="162" w:name="_Toc353196587"/>
      <w:bookmarkStart w:id="163" w:name="_Toc353464701"/>
      <w:bookmarkStart w:id="164" w:name="_Toc353468700"/>
      <w:bookmarkStart w:id="165" w:name="_Toc353870591"/>
      <w:bookmarkStart w:id="166" w:name="_Toc355798522"/>
      <w:bookmarkStart w:id="167" w:name="_Toc355798697"/>
      <w:bookmarkStart w:id="168" w:name="_Toc355799793"/>
      <w:bookmarkStart w:id="169" w:name="_Toc355800321"/>
      <w:bookmarkStart w:id="170" w:name="_Toc355802135"/>
      <w:bookmarkStart w:id="171" w:name="_Toc355891555"/>
      <w:bookmarkStart w:id="172" w:name="_Toc355891713"/>
      <w:bookmarkStart w:id="173" w:name="_Toc355967523"/>
      <w:bookmarkStart w:id="174" w:name="_Toc358380566"/>
      <w:bookmarkStart w:id="175" w:name="_Toc358382088"/>
      <w:bookmarkStart w:id="176" w:name="_Toc361838505"/>
      <w:bookmarkStart w:id="177" w:name="_Toc362438175"/>
      <w:bookmarkStart w:id="178" w:name="_Toc362438380"/>
      <w:bookmarkStart w:id="179" w:name="_Toc482147374"/>
      <w:bookmarkStart w:id="180" w:name="_Toc482150038"/>
      <w:bookmarkStart w:id="181" w:name="_Toc482162982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25D27123" w14:textId="77777777" w:rsidR="00D852AC" w:rsidRPr="00A37C07" w:rsidRDefault="00D852AC" w:rsidP="00DD3842">
      <w:pPr>
        <w:pStyle w:val="aa"/>
        <w:keepNext/>
        <w:keepLines/>
        <w:numPr>
          <w:ilvl w:val="0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182" w:name="_Toc352656476"/>
      <w:bookmarkStart w:id="183" w:name="_Toc352697606"/>
      <w:bookmarkStart w:id="184" w:name="_Toc352710174"/>
      <w:bookmarkStart w:id="185" w:name="_Toc352745334"/>
      <w:bookmarkStart w:id="186" w:name="_Toc352752331"/>
      <w:bookmarkStart w:id="187" w:name="_Toc353177043"/>
      <w:bookmarkStart w:id="188" w:name="_Toc353196588"/>
      <w:bookmarkStart w:id="189" w:name="_Toc353464702"/>
      <w:bookmarkStart w:id="190" w:name="_Toc353468701"/>
      <w:bookmarkStart w:id="191" w:name="_Toc353870592"/>
      <w:bookmarkStart w:id="192" w:name="_Toc355798523"/>
      <w:bookmarkStart w:id="193" w:name="_Toc355798698"/>
      <w:bookmarkStart w:id="194" w:name="_Toc355799794"/>
      <w:bookmarkStart w:id="195" w:name="_Toc355800322"/>
      <w:bookmarkStart w:id="196" w:name="_Toc355802136"/>
      <w:bookmarkStart w:id="197" w:name="_Toc355891556"/>
      <w:bookmarkStart w:id="198" w:name="_Toc355891714"/>
      <w:bookmarkStart w:id="199" w:name="_Toc355967524"/>
      <w:bookmarkStart w:id="200" w:name="_Toc358380567"/>
      <w:bookmarkStart w:id="201" w:name="_Toc358382089"/>
      <w:bookmarkStart w:id="202" w:name="_Toc361838506"/>
      <w:bookmarkStart w:id="203" w:name="_Toc362438176"/>
      <w:bookmarkStart w:id="204" w:name="_Toc362438381"/>
      <w:bookmarkStart w:id="205" w:name="_Toc482147375"/>
      <w:bookmarkStart w:id="206" w:name="_Toc482150039"/>
      <w:bookmarkStart w:id="207" w:name="_Toc482162983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 w14:paraId="154B0D0E" w14:textId="77777777" w:rsidR="00D852AC" w:rsidRPr="00A37C07" w:rsidRDefault="00D852AC" w:rsidP="00DD3842">
      <w:pPr>
        <w:pStyle w:val="aa"/>
        <w:keepNext/>
        <w:keepLines/>
        <w:numPr>
          <w:ilvl w:val="1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208" w:name="_Toc352656477"/>
      <w:bookmarkStart w:id="209" w:name="_Toc352697607"/>
      <w:bookmarkStart w:id="210" w:name="_Toc352710175"/>
      <w:bookmarkStart w:id="211" w:name="_Toc352745335"/>
      <w:bookmarkStart w:id="212" w:name="_Toc352752332"/>
      <w:bookmarkStart w:id="213" w:name="_Toc353177044"/>
      <w:bookmarkStart w:id="214" w:name="_Toc353196589"/>
      <w:bookmarkStart w:id="215" w:name="_Toc353464703"/>
      <w:bookmarkStart w:id="216" w:name="_Toc353468702"/>
      <w:bookmarkStart w:id="217" w:name="_Toc353870593"/>
      <w:bookmarkStart w:id="218" w:name="_Toc355798524"/>
      <w:bookmarkStart w:id="219" w:name="_Toc355798699"/>
      <w:bookmarkStart w:id="220" w:name="_Toc355799795"/>
      <w:bookmarkStart w:id="221" w:name="_Toc355800323"/>
      <w:bookmarkStart w:id="222" w:name="_Toc355802137"/>
      <w:bookmarkStart w:id="223" w:name="_Toc355891557"/>
      <w:bookmarkStart w:id="224" w:name="_Toc355891715"/>
      <w:bookmarkStart w:id="225" w:name="_Toc355967525"/>
      <w:bookmarkStart w:id="226" w:name="_Toc358380568"/>
      <w:bookmarkStart w:id="227" w:name="_Toc358382090"/>
      <w:bookmarkStart w:id="228" w:name="_Toc361838507"/>
      <w:bookmarkStart w:id="229" w:name="_Toc362438177"/>
      <w:bookmarkStart w:id="230" w:name="_Toc362438382"/>
      <w:bookmarkStart w:id="231" w:name="_Toc482147376"/>
      <w:bookmarkStart w:id="232" w:name="_Toc482150040"/>
      <w:bookmarkStart w:id="233" w:name="_Toc482162984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</w:p>
    <w:p w14:paraId="7B40948B" w14:textId="77777777" w:rsidR="00D852AC" w:rsidRPr="00A37C07" w:rsidRDefault="00D852AC" w:rsidP="00DD3842">
      <w:pPr>
        <w:pStyle w:val="aa"/>
        <w:keepNext/>
        <w:keepLines/>
        <w:numPr>
          <w:ilvl w:val="2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234" w:name="_Toc352656478"/>
      <w:bookmarkStart w:id="235" w:name="_Toc352697608"/>
      <w:bookmarkStart w:id="236" w:name="_Toc352710176"/>
      <w:bookmarkStart w:id="237" w:name="_Toc352745336"/>
      <w:bookmarkStart w:id="238" w:name="_Toc352752333"/>
      <w:bookmarkStart w:id="239" w:name="_Toc353177045"/>
      <w:bookmarkStart w:id="240" w:name="_Toc353196590"/>
      <w:bookmarkStart w:id="241" w:name="_Toc353464704"/>
      <w:bookmarkStart w:id="242" w:name="_Toc353468703"/>
      <w:bookmarkStart w:id="243" w:name="_Toc353870594"/>
      <w:bookmarkStart w:id="244" w:name="_Toc355798525"/>
      <w:bookmarkStart w:id="245" w:name="_Toc355798700"/>
      <w:bookmarkStart w:id="246" w:name="_Toc355799796"/>
      <w:bookmarkStart w:id="247" w:name="_Toc355800324"/>
      <w:bookmarkStart w:id="248" w:name="_Toc355802138"/>
      <w:bookmarkStart w:id="249" w:name="_Toc355891558"/>
      <w:bookmarkStart w:id="250" w:name="_Toc355891716"/>
      <w:bookmarkStart w:id="251" w:name="_Toc355967526"/>
      <w:bookmarkStart w:id="252" w:name="_Toc358380569"/>
      <w:bookmarkStart w:id="253" w:name="_Toc358382091"/>
      <w:bookmarkStart w:id="254" w:name="_Toc361838508"/>
      <w:bookmarkStart w:id="255" w:name="_Toc362438178"/>
      <w:bookmarkStart w:id="256" w:name="_Toc362438383"/>
      <w:bookmarkStart w:id="257" w:name="_Toc482147377"/>
      <w:bookmarkStart w:id="258" w:name="_Toc482150041"/>
      <w:bookmarkStart w:id="259" w:name="_Toc482162985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14:paraId="778F9D1E" w14:textId="77777777" w:rsidR="00D852AC" w:rsidRPr="00A37C07" w:rsidRDefault="00D852AC" w:rsidP="00DD3842">
      <w:pPr>
        <w:pStyle w:val="aa"/>
        <w:keepNext/>
        <w:keepLines/>
        <w:numPr>
          <w:ilvl w:val="0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5B8B7538" w14:textId="77777777" w:rsidR="00D852AC" w:rsidRPr="00A37C07" w:rsidRDefault="00D852AC" w:rsidP="00DD3842">
      <w:pPr>
        <w:pStyle w:val="aa"/>
        <w:keepNext/>
        <w:keepLines/>
        <w:numPr>
          <w:ilvl w:val="0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101CBFC9" w14:textId="77777777" w:rsidR="00D852AC" w:rsidRPr="00A37C07" w:rsidRDefault="00D852AC" w:rsidP="00DD3842">
      <w:pPr>
        <w:pStyle w:val="aa"/>
        <w:keepNext/>
        <w:keepLines/>
        <w:numPr>
          <w:ilvl w:val="0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39F63EB6" w14:textId="77777777" w:rsidR="00D852AC" w:rsidRPr="00A37C07" w:rsidRDefault="00D852AC" w:rsidP="00DD3842">
      <w:pPr>
        <w:pStyle w:val="aa"/>
        <w:keepNext/>
        <w:keepLines/>
        <w:numPr>
          <w:ilvl w:val="0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36D0AAE7" w14:textId="77777777" w:rsidR="00D852AC" w:rsidRPr="00A37C07" w:rsidRDefault="00D852AC" w:rsidP="00DD3842">
      <w:pPr>
        <w:pStyle w:val="aa"/>
        <w:keepNext/>
        <w:keepLines/>
        <w:numPr>
          <w:ilvl w:val="1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7E393123" w14:textId="77777777" w:rsidR="00D852AC" w:rsidRPr="00A37C07" w:rsidRDefault="00D852AC" w:rsidP="00DD3842">
      <w:pPr>
        <w:pStyle w:val="aa"/>
        <w:keepNext/>
        <w:keepLines/>
        <w:numPr>
          <w:ilvl w:val="2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731F0805" w14:textId="77777777" w:rsidR="00D852AC" w:rsidRPr="00A37C07" w:rsidRDefault="00D852AC" w:rsidP="00DD3842">
      <w:pPr>
        <w:pStyle w:val="aa"/>
        <w:keepNext/>
        <w:keepLines/>
        <w:numPr>
          <w:ilvl w:val="2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08838ED9" w14:textId="77777777" w:rsidR="003E1DEE" w:rsidRPr="00A37C07" w:rsidRDefault="001C74FC" w:rsidP="003E1DEE">
      <w:pPr>
        <w:spacing w:line="300" w:lineRule="auto"/>
        <w:rPr>
          <w:rFonts w:ascii="宋体" w:hAnsi="宋体"/>
          <w:b/>
        </w:rPr>
      </w:pPr>
      <w:r w:rsidRPr="00A37C07">
        <w:rPr>
          <w:rFonts w:ascii="宋体" w:hAnsi="宋体" w:hint="eastAsia"/>
          <w:b/>
        </w:rPr>
        <w:t xml:space="preserve"> </w:t>
      </w:r>
      <w:r w:rsidR="00D852AC" w:rsidRPr="00A37C07">
        <w:rPr>
          <w:rFonts w:ascii="宋体" w:hAnsi="宋体" w:hint="eastAsia"/>
          <w:b/>
        </w:rPr>
        <w:t>[正常事件流]</w:t>
      </w:r>
      <w:r w:rsidR="00D852AC" w:rsidRPr="00A37C07">
        <w:rPr>
          <w:rFonts w:ascii="宋体" w:hAnsi="宋体"/>
          <w:b/>
        </w:rPr>
        <w:t>：</w:t>
      </w:r>
    </w:p>
    <w:p w14:paraId="3A0BC504" w14:textId="77777777" w:rsidR="003E1DEE" w:rsidRPr="00A37C07" w:rsidRDefault="003E1DEE" w:rsidP="003E1DEE">
      <w:pPr>
        <w:pStyle w:val="aa"/>
        <w:numPr>
          <w:ilvl w:val="0"/>
          <w:numId w:val="17"/>
        </w:numPr>
        <w:spacing w:line="30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点击录入</w:t>
      </w:r>
      <w:r>
        <w:rPr>
          <w:rFonts w:ascii="宋体" w:hAnsi="宋体"/>
        </w:rPr>
        <w:t>图书跳转至录入图书页</w:t>
      </w:r>
    </w:p>
    <w:p w14:paraId="70920E68" w14:textId="77777777" w:rsidR="00D852AC" w:rsidRPr="003E1DEE" w:rsidRDefault="003E1DEE" w:rsidP="003E1DEE">
      <w:pPr>
        <w:spacing w:line="360" w:lineRule="auto"/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>实现</w:t>
      </w:r>
      <w:r>
        <w:rPr>
          <w:rFonts w:ascii="宋体" w:hAnsi="宋体"/>
        </w:rPr>
        <w:t>录入图书</w:t>
      </w:r>
      <w:r>
        <w:rPr>
          <w:rFonts w:ascii="宋体" w:hAnsi="宋体" w:hint="eastAsia"/>
        </w:rPr>
        <w:t>页</w:t>
      </w:r>
      <w:r>
        <w:rPr>
          <w:rFonts w:ascii="宋体" w:hAnsi="宋体"/>
        </w:rPr>
        <w:t>面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跳转</w:t>
      </w:r>
      <w:r>
        <w:rPr>
          <w:rFonts w:ascii="宋体" w:hAnsi="宋体" w:hint="eastAsia"/>
        </w:rPr>
        <w:t>。</w:t>
      </w:r>
    </w:p>
    <w:p w14:paraId="2E3F9176" w14:textId="77777777" w:rsidR="00D852AC" w:rsidRPr="00A37C07" w:rsidRDefault="00545851" w:rsidP="00DD3842">
      <w:pPr>
        <w:pStyle w:val="aa"/>
        <w:numPr>
          <w:ilvl w:val="0"/>
          <w:numId w:val="17"/>
        </w:numPr>
        <w:spacing w:line="30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在</w:t>
      </w:r>
      <w:r>
        <w:rPr>
          <w:rFonts w:ascii="宋体" w:hAnsi="宋体"/>
        </w:rPr>
        <w:t>录入页面</w:t>
      </w:r>
      <w:r w:rsidR="008E3F6E" w:rsidRPr="00A37C07">
        <w:rPr>
          <w:rFonts w:ascii="宋体" w:hAnsi="宋体" w:hint="eastAsia"/>
        </w:rPr>
        <w:t>添加</w:t>
      </w:r>
      <w:r>
        <w:rPr>
          <w:rFonts w:ascii="宋体" w:hAnsi="宋体" w:hint="eastAsia"/>
        </w:rPr>
        <w:t>图书信息</w:t>
      </w:r>
    </w:p>
    <w:p w14:paraId="57BC2213" w14:textId="77777777" w:rsidR="00D852AC" w:rsidRPr="00A37C07" w:rsidRDefault="00545851" w:rsidP="00DD16DA">
      <w:pPr>
        <w:spacing w:line="360" w:lineRule="auto"/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>对图书</w:t>
      </w:r>
      <w:r>
        <w:rPr>
          <w:rFonts w:ascii="宋体" w:hAnsi="宋体"/>
        </w:rPr>
        <w:t>必填信息进行校验</w:t>
      </w:r>
      <w:r w:rsidR="00DD2EEC">
        <w:rPr>
          <w:rFonts w:ascii="宋体" w:hAnsi="宋体" w:hint="eastAsia"/>
        </w:rPr>
        <w:t>。</w:t>
      </w:r>
    </w:p>
    <w:p w14:paraId="6774144F" w14:textId="77777777" w:rsidR="00D852AC" w:rsidRPr="00A37C07" w:rsidRDefault="008E3F6E" w:rsidP="00DD3842">
      <w:pPr>
        <w:pStyle w:val="aa"/>
        <w:numPr>
          <w:ilvl w:val="0"/>
          <w:numId w:val="17"/>
        </w:numPr>
        <w:spacing w:line="300" w:lineRule="auto"/>
        <w:ind w:firstLineChars="0"/>
        <w:rPr>
          <w:rFonts w:ascii="宋体" w:hAnsi="宋体"/>
        </w:rPr>
      </w:pPr>
      <w:r w:rsidRPr="00A37C07">
        <w:rPr>
          <w:rFonts w:ascii="宋体" w:hAnsi="宋体" w:hint="eastAsia"/>
        </w:rPr>
        <w:t>完成</w:t>
      </w:r>
    </w:p>
    <w:p w14:paraId="6B3BF9A2" w14:textId="77777777" w:rsidR="00D852AC" w:rsidRPr="00A37C07" w:rsidRDefault="00545851" w:rsidP="00DD16DA">
      <w:pPr>
        <w:spacing w:line="360" w:lineRule="auto"/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>录入成功</w:t>
      </w:r>
      <w:r>
        <w:rPr>
          <w:rFonts w:ascii="宋体" w:hAnsi="宋体"/>
        </w:rPr>
        <w:t>后进行提示</w:t>
      </w:r>
      <w:r w:rsidR="00264EEE" w:rsidRPr="00A37C07">
        <w:rPr>
          <w:rFonts w:ascii="宋体" w:hAnsi="宋体" w:hint="eastAsia"/>
        </w:rPr>
        <w:t>。</w:t>
      </w:r>
    </w:p>
    <w:p w14:paraId="76E49B02" w14:textId="77777777" w:rsidR="00D852AC" w:rsidRPr="00A37C07" w:rsidRDefault="00E934CA" w:rsidP="00D852AC">
      <w:pPr>
        <w:spacing w:line="300" w:lineRule="auto"/>
        <w:rPr>
          <w:rFonts w:ascii="宋体" w:hAnsi="宋体"/>
          <w:b/>
        </w:rPr>
      </w:pPr>
      <w:r w:rsidRPr="00A37C07">
        <w:rPr>
          <w:rFonts w:ascii="宋体" w:hAnsi="宋体" w:hint="eastAsia"/>
          <w:b/>
        </w:rPr>
        <w:t xml:space="preserve"> </w:t>
      </w:r>
      <w:r w:rsidR="00D852AC" w:rsidRPr="00A37C07">
        <w:rPr>
          <w:rFonts w:ascii="宋体" w:hAnsi="宋体" w:hint="eastAsia"/>
          <w:b/>
        </w:rPr>
        <w:t>[例外事件流]</w:t>
      </w:r>
      <w:r w:rsidR="00D852AC" w:rsidRPr="00A37C07">
        <w:rPr>
          <w:rFonts w:ascii="宋体" w:hAnsi="宋体"/>
          <w:b/>
        </w:rPr>
        <w:t>：</w:t>
      </w:r>
    </w:p>
    <w:p w14:paraId="3B1B8FF1" w14:textId="77777777" w:rsidR="00D852AC" w:rsidRPr="00A37C07" w:rsidRDefault="00D852AC" w:rsidP="00D852AC">
      <w:pPr>
        <w:spacing w:line="300" w:lineRule="auto"/>
        <w:rPr>
          <w:rFonts w:ascii="宋体" w:hAnsi="宋体"/>
        </w:rPr>
      </w:pPr>
      <w:r w:rsidRPr="00A37C07">
        <w:rPr>
          <w:rFonts w:ascii="宋体" w:hAnsi="宋体" w:hint="eastAsia"/>
          <w:b/>
        </w:rPr>
        <w:tab/>
      </w:r>
      <w:r w:rsidRPr="00A37C07">
        <w:rPr>
          <w:rFonts w:ascii="宋体" w:hAnsi="宋体" w:hint="eastAsia"/>
        </w:rPr>
        <w:t>无</w:t>
      </w:r>
    </w:p>
    <w:p w14:paraId="2B6DDFE7" w14:textId="77777777" w:rsidR="00545851" w:rsidRDefault="00D852AC" w:rsidP="00545851">
      <w:pPr>
        <w:spacing w:line="360" w:lineRule="auto"/>
        <w:rPr>
          <w:rFonts w:ascii="宋体" w:hAnsi="宋体"/>
        </w:rPr>
      </w:pPr>
      <w:r w:rsidRPr="00A37C07">
        <w:rPr>
          <w:rFonts w:ascii="宋体" w:hAnsi="宋体" w:hint="eastAsia"/>
          <w:b/>
        </w:rPr>
        <w:t xml:space="preserve"> [业务对象]</w:t>
      </w:r>
      <w:r w:rsidRPr="00A37C07">
        <w:rPr>
          <w:rFonts w:ascii="宋体" w:hAnsi="宋体"/>
        </w:rPr>
        <w:t>：</w:t>
      </w:r>
    </w:p>
    <w:p w14:paraId="3133621B" w14:textId="77777777" w:rsidR="00D852AC" w:rsidRPr="00A37C07" w:rsidRDefault="00545851" w:rsidP="00545851">
      <w:pPr>
        <w:spacing w:line="360" w:lineRule="auto"/>
        <w:ind w:firstLine="420"/>
        <w:rPr>
          <w:rFonts w:ascii="宋体" w:hAnsi="宋体"/>
          <w:b/>
        </w:rPr>
      </w:pPr>
      <w:r>
        <w:rPr>
          <w:rFonts w:ascii="宋体" w:hAnsi="宋体" w:hint="eastAsia"/>
        </w:rPr>
        <w:t>无</w:t>
      </w:r>
      <w:r w:rsidRPr="00A37C07">
        <w:rPr>
          <w:rFonts w:ascii="宋体" w:hAnsi="宋体"/>
          <w:b/>
        </w:rPr>
        <w:t xml:space="preserve"> </w:t>
      </w:r>
    </w:p>
    <w:p w14:paraId="1B4780B3" w14:textId="77777777" w:rsidR="00D852AC" w:rsidRPr="00A37C07" w:rsidRDefault="00D852AC" w:rsidP="00D852AC">
      <w:pPr>
        <w:spacing w:line="360" w:lineRule="auto"/>
        <w:rPr>
          <w:rFonts w:ascii="宋体" w:hAnsi="宋体"/>
        </w:rPr>
      </w:pPr>
      <w:r w:rsidRPr="00A37C07">
        <w:rPr>
          <w:rFonts w:ascii="宋体" w:hAnsi="宋体" w:hint="eastAsia"/>
          <w:b/>
        </w:rPr>
        <w:t>[后置条件]</w:t>
      </w:r>
      <w:r w:rsidRPr="00A37C07">
        <w:rPr>
          <w:rFonts w:ascii="宋体" w:hAnsi="宋体"/>
        </w:rPr>
        <w:t>：</w:t>
      </w:r>
    </w:p>
    <w:p w14:paraId="2121132B" w14:textId="77777777" w:rsidR="00E934CA" w:rsidRPr="00A37C07" w:rsidRDefault="00B5737F" w:rsidP="00D852AC">
      <w:pPr>
        <w:spacing w:line="360" w:lineRule="auto"/>
        <w:rPr>
          <w:rFonts w:ascii="宋体" w:hAnsi="宋体"/>
        </w:rPr>
      </w:pPr>
      <w:r w:rsidRPr="00A37C07">
        <w:rPr>
          <w:rFonts w:ascii="宋体" w:hAnsi="宋体" w:hint="eastAsia"/>
        </w:rPr>
        <w:t xml:space="preserve">    无</w:t>
      </w:r>
    </w:p>
    <w:p w14:paraId="0CE91EAF" w14:textId="77777777" w:rsidR="00D852AC" w:rsidRPr="00A37C07" w:rsidRDefault="00D852AC" w:rsidP="00D852AC">
      <w:pPr>
        <w:spacing w:line="360" w:lineRule="auto"/>
        <w:rPr>
          <w:rFonts w:ascii="宋体" w:hAnsi="宋体"/>
          <w:iCs/>
        </w:rPr>
      </w:pPr>
      <w:r w:rsidRPr="00A37C07">
        <w:rPr>
          <w:rFonts w:ascii="宋体" w:hAnsi="宋体" w:hint="eastAsia"/>
          <w:b/>
        </w:rPr>
        <w:t>[</w:t>
      </w:r>
      <w:r w:rsidRPr="00A37C07">
        <w:rPr>
          <w:rFonts w:ascii="宋体" w:hAnsi="宋体"/>
          <w:b/>
        </w:rPr>
        <w:t>其它说明</w:t>
      </w:r>
      <w:r w:rsidRPr="00A37C07">
        <w:rPr>
          <w:rFonts w:ascii="宋体" w:hAnsi="宋体" w:hint="eastAsia"/>
          <w:b/>
        </w:rPr>
        <w:t>]</w:t>
      </w:r>
      <w:r w:rsidRPr="00A37C07">
        <w:rPr>
          <w:rFonts w:ascii="宋体" w:hAnsi="宋体"/>
        </w:rPr>
        <w:t>：</w:t>
      </w:r>
    </w:p>
    <w:p w14:paraId="664ACCAE" w14:textId="77777777" w:rsidR="00D852AC" w:rsidRPr="00A37C07" w:rsidRDefault="00B5737F" w:rsidP="00D852AC">
      <w:pPr>
        <w:spacing w:line="300" w:lineRule="auto"/>
        <w:rPr>
          <w:rFonts w:ascii="宋体" w:hAnsi="宋体"/>
        </w:rPr>
      </w:pPr>
      <w:r w:rsidRPr="00A37C07">
        <w:rPr>
          <w:rFonts w:ascii="宋体" w:hAnsi="宋体" w:hint="eastAsia"/>
        </w:rPr>
        <w:t xml:space="preserve">    无</w:t>
      </w:r>
    </w:p>
    <w:p w14:paraId="5E9B1663" w14:textId="77777777" w:rsidR="00D852AC" w:rsidRPr="00A37C07" w:rsidRDefault="00D852AC" w:rsidP="00D852AC">
      <w:pPr>
        <w:spacing w:line="300" w:lineRule="auto"/>
        <w:rPr>
          <w:rFonts w:ascii="宋体" w:hAnsi="宋体"/>
        </w:rPr>
      </w:pPr>
      <w:r w:rsidRPr="00A37C07">
        <w:rPr>
          <w:rFonts w:ascii="宋体" w:hAnsi="宋体" w:hint="eastAsia"/>
          <w:b/>
        </w:rPr>
        <w:t>[升级</w:t>
      </w:r>
      <w:r w:rsidRPr="00A37C07">
        <w:rPr>
          <w:rFonts w:ascii="宋体" w:hAnsi="宋体"/>
          <w:b/>
        </w:rPr>
        <w:t>说明</w:t>
      </w:r>
      <w:r w:rsidRPr="00A37C07">
        <w:rPr>
          <w:rFonts w:ascii="宋体" w:hAnsi="宋体" w:hint="eastAsia"/>
          <w:b/>
        </w:rPr>
        <w:t>]</w:t>
      </w:r>
      <w:r w:rsidRPr="00A37C07">
        <w:rPr>
          <w:rFonts w:ascii="宋体" w:hAnsi="宋体"/>
        </w:rPr>
        <w:t>：</w:t>
      </w:r>
    </w:p>
    <w:p w14:paraId="7EB6B25F" w14:textId="77777777" w:rsidR="00845231" w:rsidRPr="00A37C07" w:rsidRDefault="00B5737F" w:rsidP="00DD2EEC">
      <w:pPr>
        <w:spacing w:line="300" w:lineRule="auto"/>
        <w:ind w:firstLine="405"/>
        <w:rPr>
          <w:rFonts w:ascii="宋体" w:hAnsi="宋体"/>
        </w:rPr>
      </w:pPr>
      <w:r w:rsidRPr="00A37C07">
        <w:rPr>
          <w:rFonts w:ascii="宋体" w:hAnsi="宋体" w:hint="eastAsia"/>
        </w:rPr>
        <w:t>无</w:t>
      </w:r>
    </w:p>
    <w:p w14:paraId="41E5E19E" w14:textId="77777777" w:rsidR="00845231" w:rsidRPr="00A37C07" w:rsidRDefault="00845231" w:rsidP="00DD3842">
      <w:pPr>
        <w:pStyle w:val="3"/>
        <w:numPr>
          <w:ilvl w:val="2"/>
          <w:numId w:val="38"/>
        </w:numPr>
      </w:pPr>
      <w:bookmarkStart w:id="260" w:name="_Toc328043327"/>
      <w:bookmarkStart w:id="261" w:name="_Toc328043512"/>
      <w:bookmarkStart w:id="262" w:name="_Toc329184287"/>
      <w:bookmarkStart w:id="263" w:name="_Toc329803038"/>
      <w:bookmarkStart w:id="264" w:name="_Toc482162986"/>
      <w:bookmarkEnd w:id="260"/>
      <w:bookmarkEnd w:id="261"/>
      <w:bookmarkEnd w:id="262"/>
      <w:bookmarkEnd w:id="263"/>
      <w:r w:rsidRPr="00A37C07">
        <w:rPr>
          <w:rFonts w:hint="eastAsia"/>
        </w:rPr>
        <w:t>接口需求</w:t>
      </w:r>
      <w:bookmarkEnd w:id="264"/>
    </w:p>
    <w:p w14:paraId="2B0D5506" w14:textId="77777777" w:rsidR="006D78AE" w:rsidRPr="00A37C07" w:rsidRDefault="00DD2EEC" w:rsidP="00E934CA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需要</w:t>
      </w:r>
      <w:r>
        <w:rPr>
          <w:rFonts w:ascii="宋体" w:hAnsi="宋体"/>
        </w:rPr>
        <w:t>邹玉龙</w:t>
      </w:r>
      <w:r>
        <w:rPr>
          <w:rFonts w:ascii="宋体" w:hAnsi="宋体" w:hint="eastAsia"/>
        </w:rPr>
        <w:t>提供数据</w:t>
      </w:r>
      <w:r>
        <w:rPr>
          <w:rFonts w:ascii="宋体" w:hAnsi="宋体"/>
        </w:rPr>
        <w:t>持久化接口</w:t>
      </w:r>
      <w:r w:rsidR="007B0B81" w:rsidRPr="00A37C07">
        <w:rPr>
          <w:rFonts w:ascii="宋体" w:hAnsi="宋体" w:hint="eastAsia"/>
        </w:rPr>
        <w:t>。</w:t>
      </w:r>
    </w:p>
    <w:p w14:paraId="39838CDD" w14:textId="77777777" w:rsidR="009B0F57" w:rsidRPr="00A37C07" w:rsidRDefault="009B0F57" w:rsidP="00DD3842">
      <w:pPr>
        <w:pStyle w:val="aa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="黑体" w:hAnsiTheme="majorHAnsi" w:cstheme="majorBidi"/>
          <w:b/>
          <w:bCs/>
          <w:vanish/>
          <w:sz w:val="28"/>
          <w:szCs w:val="32"/>
        </w:rPr>
      </w:pPr>
      <w:bookmarkStart w:id="265" w:name="_Toc352656479"/>
      <w:bookmarkStart w:id="266" w:name="_Toc352697610"/>
      <w:bookmarkStart w:id="267" w:name="_Toc352710178"/>
      <w:bookmarkStart w:id="268" w:name="_Toc352745338"/>
      <w:bookmarkStart w:id="269" w:name="_Toc352752335"/>
      <w:bookmarkStart w:id="270" w:name="_Toc353177047"/>
      <w:bookmarkStart w:id="271" w:name="_Toc353196592"/>
      <w:bookmarkStart w:id="272" w:name="_Toc353464706"/>
      <w:bookmarkStart w:id="273" w:name="_Toc353468705"/>
      <w:bookmarkStart w:id="274" w:name="_Toc353870596"/>
      <w:bookmarkStart w:id="275" w:name="_Toc355798527"/>
      <w:bookmarkStart w:id="276" w:name="_Toc355798702"/>
      <w:bookmarkStart w:id="277" w:name="_Toc355799798"/>
      <w:bookmarkStart w:id="278" w:name="_Toc355800326"/>
      <w:bookmarkStart w:id="279" w:name="_Toc355802140"/>
      <w:bookmarkStart w:id="280" w:name="_Toc355891560"/>
      <w:bookmarkStart w:id="281" w:name="_Toc355891718"/>
      <w:bookmarkStart w:id="282" w:name="_Toc355967528"/>
      <w:bookmarkStart w:id="283" w:name="_Toc358380571"/>
      <w:bookmarkStart w:id="284" w:name="_Toc358382093"/>
      <w:bookmarkStart w:id="285" w:name="_Toc361838510"/>
      <w:bookmarkStart w:id="286" w:name="_Toc362438180"/>
      <w:bookmarkStart w:id="287" w:name="_Toc362438385"/>
      <w:bookmarkStart w:id="288" w:name="_Toc482147379"/>
      <w:bookmarkStart w:id="289" w:name="_Toc482150043"/>
      <w:bookmarkStart w:id="290" w:name="_Toc482162987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06BFD148" w14:textId="77777777" w:rsidR="009B0F57" w:rsidRPr="00A37C07" w:rsidRDefault="009B0F57" w:rsidP="00DD3842">
      <w:pPr>
        <w:pStyle w:val="aa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="黑体" w:hAnsiTheme="majorHAnsi" w:cstheme="majorBidi"/>
          <w:b/>
          <w:bCs/>
          <w:vanish/>
          <w:sz w:val="28"/>
          <w:szCs w:val="32"/>
        </w:rPr>
      </w:pPr>
      <w:bookmarkStart w:id="291" w:name="_Toc328043328"/>
      <w:bookmarkStart w:id="292" w:name="_Toc328043513"/>
      <w:bookmarkStart w:id="293" w:name="_Toc329184288"/>
      <w:bookmarkStart w:id="294" w:name="_Toc329803039"/>
      <w:bookmarkStart w:id="295" w:name="_Toc352656480"/>
      <w:bookmarkStart w:id="296" w:name="_Toc352697611"/>
      <w:bookmarkStart w:id="297" w:name="_Toc352710179"/>
      <w:bookmarkStart w:id="298" w:name="_Toc352745339"/>
      <w:bookmarkStart w:id="299" w:name="_Toc352752336"/>
      <w:bookmarkStart w:id="300" w:name="_Toc353177048"/>
      <w:bookmarkStart w:id="301" w:name="_Toc353196593"/>
      <w:bookmarkStart w:id="302" w:name="_Toc353464707"/>
      <w:bookmarkStart w:id="303" w:name="_Toc353468706"/>
      <w:bookmarkStart w:id="304" w:name="_Toc353870597"/>
      <w:bookmarkStart w:id="305" w:name="_Toc355798528"/>
      <w:bookmarkStart w:id="306" w:name="_Toc355798703"/>
      <w:bookmarkStart w:id="307" w:name="_Toc355799799"/>
      <w:bookmarkStart w:id="308" w:name="_Toc355800327"/>
      <w:bookmarkStart w:id="309" w:name="_Toc355802141"/>
      <w:bookmarkStart w:id="310" w:name="_Toc355891561"/>
      <w:bookmarkStart w:id="311" w:name="_Toc355891719"/>
      <w:bookmarkStart w:id="312" w:name="_Toc355967529"/>
      <w:bookmarkStart w:id="313" w:name="_Toc358380572"/>
      <w:bookmarkStart w:id="314" w:name="_Toc358382094"/>
      <w:bookmarkStart w:id="315" w:name="_Toc361838511"/>
      <w:bookmarkStart w:id="316" w:name="_Toc362438181"/>
      <w:bookmarkStart w:id="317" w:name="_Toc362438386"/>
      <w:bookmarkStart w:id="318" w:name="_Toc482147380"/>
      <w:bookmarkStart w:id="319" w:name="_Toc482150044"/>
      <w:bookmarkStart w:id="320" w:name="_Toc482162988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</w:p>
    <w:p w14:paraId="07CC6637" w14:textId="77777777" w:rsidR="009B0F57" w:rsidRPr="00A37C07" w:rsidRDefault="009B0F57" w:rsidP="00DD3842">
      <w:pPr>
        <w:pStyle w:val="aa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="黑体" w:hAnsiTheme="majorHAnsi" w:cstheme="majorBidi"/>
          <w:b/>
          <w:bCs/>
          <w:vanish/>
          <w:sz w:val="28"/>
          <w:szCs w:val="32"/>
        </w:rPr>
      </w:pPr>
      <w:bookmarkStart w:id="321" w:name="_Toc328043329"/>
      <w:bookmarkStart w:id="322" w:name="_Toc328043514"/>
      <w:bookmarkStart w:id="323" w:name="_Toc329184289"/>
      <w:bookmarkStart w:id="324" w:name="_Toc329803040"/>
      <w:bookmarkStart w:id="325" w:name="_Toc352656481"/>
      <w:bookmarkStart w:id="326" w:name="_Toc352697612"/>
      <w:bookmarkStart w:id="327" w:name="_Toc352710180"/>
      <w:bookmarkStart w:id="328" w:name="_Toc352745340"/>
      <w:bookmarkStart w:id="329" w:name="_Toc352752337"/>
      <w:bookmarkStart w:id="330" w:name="_Toc353177049"/>
      <w:bookmarkStart w:id="331" w:name="_Toc353196594"/>
      <w:bookmarkStart w:id="332" w:name="_Toc353464708"/>
      <w:bookmarkStart w:id="333" w:name="_Toc353468707"/>
      <w:bookmarkStart w:id="334" w:name="_Toc353870598"/>
      <w:bookmarkStart w:id="335" w:name="_Toc355798529"/>
      <w:bookmarkStart w:id="336" w:name="_Toc355798704"/>
      <w:bookmarkStart w:id="337" w:name="_Toc355799800"/>
      <w:bookmarkStart w:id="338" w:name="_Toc355800328"/>
      <w:bookmarkStart w:id="339" w:name="_Toc355802142"/>
      <w:bookmarkStart w:id="340" w:name="_Toc355891562"/>
      <w:bookmarkStart w:id="341" w:name="_Toc355891720"/>
      <w:bookmarkStart w:id="342" w:name="_Toc355967530"/>
      <w:bookmarkStart w:id="343" w:name="_Toc358380573"/>
      <w:bookmarkStart w:id="344" w:name="_Toc358382095"/>
      <w:bookmarkStart w:id="345" w:name="_Toc361838512"/>
      <w:bookmarkStart w:id="346" w:name="_Toc362438182"/>
      <w:bookmarkStart w:id="347" w:name="_Toc362438387"/>
      <w:bookmarkStart w:id="348" w:name="_Toc482147381"/>
      <w:bookmarkStart w:id="349" w:name="_Toc482150045"/>
      <w:bookmarkStart w:id="350" w:name="_Toc482162989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</w:p>
    <w:p w14:paraId="477A0227" w14:textId="77777777" w:rsidR="009B0F57" w:rsidRPr="00A37C07" w:rsidRDefault="009B0F57" w:rsidP="00DD3842">
      <w:pPr>
        <w:pStyle w:val="aa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="黑体" w:hAnsiTheme="majorHAnsi" w:cstheme="majorBidi"/>
          <w:b/>
          <w:bCs/>
          <w:vanish/>
          <w:sz w:val="28"/>
          <w:szCs w:val="32"/>
        </w:rPr>
      </w:pPr>
      <w:bookmarkStart w:id="351" w:name="_Toc328043330"/>
      <w:bookmarkStart w:id="352" w:name="_Toc328043515"/>
      <w:bookmarkStart w:id="353" w:name="_Toc329184290"/>
      <w:bookmarkStart w:id="354" w:name="_Toc329803041"/>
      <w:bookmarkStart w:id="355" w:name="_Toc352656482"/>
      <w:bookmarkStart w:id="356" w:name="_Toc352697613"/>
      <w:bookmarkStart w:id="357" w:name="_Toc352710181"/>
      <w:bookmarkStart w:id="358" w:name="_Toc352745341"/>
      <w:bookmarkStart w:id="359" w:name="_Toc352752338"/>
      <w:bookmarkStart w:id="360" w:name="_Toc353177050"/>
      <w:bookmarkStart w:id="361" w:name="_Toc353196595"/>
      <w:bookmarkStart w:id="362" w:name="_Toc353464709"/>
      <w:bookmarkStart w:id="363" w:name="_Toc353468708"/>
      <w:bookmarkStart w:id="364" w:name="_Toc353870599"/>
      <w:bookmarkStart w:id="365" w:name="_Toc355798530"/>
      <w:bookmarkStart w:id="366" w:name="_Toc355798705"/>
      <w:bookmarkStart w:id="367" w:name="_Toc355799801"/>
      <w:bookmarkStart w:id="368" w:name="_Toc355800329"/>
      <w:bookmarkStart w:id="369" w:name="_Toc355802143"/>
      <w:bookmarkStart w:id="370" w:name="_Toc355891563"/>
      <w:bookmarkStart w:id="371" w:name="_Toc355891721"/>
      <w:bookmarkStart w:id="372" w:name="_Toc355967531"/>
      <w:bookmarkStart w:id="373" w:name="_Toc358380574"/>
      <w:bookmarkStart w:id="374" w:name="_Toc358382096"/>
      <w:bookmarkStart w:id="375" w:name="_Toc361838513"/>
      <w:bookmarkStart w:id="376" w:name="_Toc362438183"/>
      <w:bookmarkStart w:id="377" w:name="_Toc362438388"/>
      <w:bookmarkStart w:id="378" w:name="_Toc482147382"/>
      <w:bookmarkStart w:id="379" w:name="_Toc482150046"/>
      <w:bookmarkStart w:id="380" w:name="_Toc48216299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2EB17885" w14:textId="77777777" w:rsidR="009B0F57" w:rsidRPr="00A37C07" w:rsidRDefault="00DD2EEC" w:rsidP="009B0F57">
      <w:pPr>
        <w:pStyle w:val="2"/>
        <w:ind w:left="601"/>
      </w:pPr>
      <w:bookmarkStart w:id="381" w:name="_Toc482162991"/>
      <w:r>
        <w:rPr>
          <w:rFonts w:hint="eastAsia"/>
        </w:rPr>
        <w:t>列表</w:t>
      </w:r>
      <w:r>
        <w:t>功能</w:t>
      </w:r>
      <w:bookmarkEnd w:id="381"/>
    </w:p>
    <w:p w14:paraId="696964CC" w14:textId="77777777" w:rsidR="009B0F57" w:rsidRPr="00A37C07" w:rsidRDefault="009B0F57" w:rsidP="009B0F57">
      <w:pPr>
        <w:pStyle w:val="3"/>
        <w:ind w:left="771"/>
      </w:pPr>
      <w:bookmarkStart w:id="382" w:name="_Toc482162992"/>
      <w:r w:rsidRPr="00A37C07">
        <w:rPr>
          <w:rFonts w:hint="eastAsia"/>
        </w:rPr>
        <w:t>功能概述</w:t>
      </w:r>
      <w:bookmarkEnd w:id="382"/>
    </w:p>
    <w:p w14:paraId="0B4CE830" w14:textId="77777777" w:rsidR="009B0F57" w:rsidRPr="00A37C07" w:rsidRDefault="00DD2EEC" w:rsidP="009B0F57">
      <w:pPr>
        <w:ind w:firstLine="420"/>
      </w:pPr>
      <w:r>
        <w:rPr>
          <w:rFonts w:hint="eastAsia"/>
        </w:rPr>
        <w:t>支持查看图书</w:t>
      </w:r>
      <w:r>
        <w:t>列表</w:t>
      </w:r>
      <w:r>
        <w:rPr>
          <w:rFonts w:hint="eastAsia"/>
        </w:rPr>
        <w:t>。</w:t>
      </w:r>
    </w:p>
    <w:p w14:paraId="20743981" w14:textId="77777777" w:rsidR="009B0F57" w:rsidRPr="00A37C07" w:rsidRDefault="009B0F57" w:rsidP="009B0F57">
      <w:pPr>
        <w:pStyle w:val="3"/>
        <w:ind w:left="771"/>
      </w:pPr>
      <w:bookmarkStart w:id="383" w:name="_Toc482162993"/>
      <w:r w:rsidRPr="00A37C07">
        <w:rPr>
          <w:rFonts w:hint="eastAsia"/>
        </w:rPr>
        <w:lastRenderedPageBreak/>
        <w:t>功能</w:t>
      </w:r>
      <w:r w:rsidR="00F47FD6" w:rsidRPr="00A37C07">
        <w:rPr>
          <w:rFonts w:hint="eastAsia"/>
        </w:rPr>
        <w:t>点</w:t>
      </w:r>
      <w:r w:rsidRPr="00A37C07">
        <w:rPr>
          <w:rFonts w:hint="eastAsia"/>
        </w:rPr>
        <w:t>说明</w:t>
      </w:r>
      <w:bookmarkEnd w:id="383"/>
    </w:p>
    <w:p w14:paraId="25CEC8F4" w14:textId="77777777" w:rsidR="009B0F57" w:rsidRPr="00A37C07" w:rsidRDefault="009B0F57" w:rsidP="00DD3842">
      <w:pPr>
        <w:pStyle w:val="aa"/>
        <w:keepNext/>
        <w:keepLines/>
        <w:numPr>
          <w:ilvl w:val="0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384" w:name="_Toc352656486"/>
      <w:bookmarkStart w:id="385" w:name="_Toc352697617"/>
      <w:bookmarkStart w:id="386" w:name="_Toc352710185"/>
      <w:bookmarkStart w:id="387" w:name="_Toc352745345"/>
      <w:bookmarkStart w:id="388" w:name="_Toc352752342"/>
      <w:bookmarkStart w:id="389" w:name="_Toc353177054"/>
      <w:bookmarkStart w:id="390" w:name="_Toc353196599"/>
      <w:bookmarkStart w:id="391" w:name="_Toc353464713"/>
      <w:bookmarkStart w:id="392" w:name="_Toc353468712"/>
      <w:bookmarkStart w:id="393" w:name="_Toc353870603"/>
      <w:bookmarkStart w:id="394" w:name="_Toc355798534"/>
      <w:bookmarkStart w:id="395" w:name="_Toc355798709"/>
      <w:bookmarkStart w:id="396" w:name="_Toc355799805"/>
      <w:bookmarkStart w:id="397" w:name="_Toc355800333"/>
      <w:bookmarkStart w:id="398" w:name="_Toc355802147"/>
      <w:bookmarkStart w:id="399" w:name="_Toc355891567"/>
      <w:bookmarkStart w:id="400" w:name="_Toc355891725"/>
      <w:bookmarkStart w:id="401" w:name="_Toc355967535"/>
      <w:bookmarkStart w:id="402" w:name="_Toc358380578"/>
      <w:bookmarkStart w:id="403" w:name="_Toc358382100"/>
      <w:bookmarkStart w:id="404" w:name="_Toc361838517"/>
      <w:bookmarkStart w:id="405" w:name="_Toc362438187"/>
      <w:bookmarkStart w:id="406" w:name="_Toc362438392"/>
      <w:bookmarkStart w:id="407" w:name="_Toc482147386"/>
      <w:bookmarkStart w:id="408" w:name="_Toc482150050"/>
      <w:bookmarkStart w:id="409" w:name="_Toc482162994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</w:p>
    <w:p w14:paraId="0900103C" w14:textId="77777777" w:rsidR="009B0F57" w:rsidRPr="00A37C07" w:rsidRDefault="009B0F57" w:rsidP="00DD3842">
      <w:pPr>
        <w:pStyle w:val="aa"/>
        <w:keepNext/>
        <w:keepLines/>
        <w:numPr>
          <w:ilvl w:val="0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410" w:name="_Toc352656487"/>
      <w:bookmarkStart w:id="411" w:name="_Toc352697618"/>
      <w:bookmarkStart w:id="412" w:name="_Toc352710186"/>
      <w:bookmarkStart w:id="413" w:name="_Toc352745346"/>
      <w:bookmarkStart w:id="414" w:name="_Toc352752343"/>
      <w:bookmarkStart w:id="415" w:name="_Toc353177055"/>
      <w:bookmarkStart w:id="416" w:name="_Toc353196600"/>
      <w:bookmarkStart w:id="417" w:name="_Toc353464714"/>
      <w:bookmarkStart w:id="418" w:name="_Toc353468713"/>
      <w:bookmarkStart w:id="419" w:name="_Toc353870604"/>
      <w:bookmarkStart w:id="420" w:name="_Toc355798535"/>
      <w:bookmarkStart w:id="421" w:name="_Toc355798710"/>
      <w:bookmarkStart w:id="422" w:name="_Toc355799806"/>
      <w:bookmarkStart w:id="423" w:name="_Toc355800334"/>
      <w:bookmarkStart w:id="424" w:name="_Toc355802148"/>
      <w:bookmarkStart w:id="425" w:name="_Toc355891568"/>
      <w:bookmarkStart w:id="426" w:name="_Toc355891726"/>
      <w:bookmarkStart w:id="427" w:name="_Toc355967536"/>
      <w:bookmarkStart w:id="428" w:name="_Toc358380579"/>
      <w:bookmarkStart w:id="429" w:name="_Toc358382101"/>
      <w:bookmarkStart w:id="430" w:name="_Toc361838518"/>
      <w:bookmarkStart w:id="431" w:name="_Toc362438188"/>
      <w:bookmarkStart w:id="432" w:name="_Toc362438393"/>
      <w:bookmarkStart w:id="433" w:name="_Toc482147387"/>
      <w:bookmarkStart w:id="434" w:name="_Toc482150051"/>
      <w:bookmarkStart w:id="435" w:name="_Toc482162995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</w:p>
    <w:p w14:paraId="627B8E3C" w14:textId="77777777" w:rsidR="009B0F57" w:rsidRPr="00A37C07" w:rsidRDefault="009B0F57" w:rsidP="00DD3842">
      <w:pPr>
        <w:pStyle w:val="aa"/>
        <w:keepNext/>
        <w:keepLines/>
        <w:numPr>
          <w:ilvl w:val="0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436" w:name="_Toc352656488"/>
      <w:bookmarkStart w:id="437" w:name="_Toc352697619"/>
      <w:bookmarkStart w:id="438" w:name="_Toc352710187"/>
      <w:bookmarkStart w:id="439" w:name="_Toc352745347"/>
      <w:bookmarkStart w:id="440" w:name="_Toc352752344"/>
      <w:bookmarkStart w:id="441" w:name="_Toc353177056"/>
      <w:bookmarkStart w:id="442" w:name="_Toc353196601"/>
      <w:bookmarkStart w:id="443" w:name="_Toc353464715"/>
      <w:bookmarkStart w:id="444" w:name="_Toc353468714"/>
      <w:bookmarkStart w:id="445" w:name="_Toc353870605"/>
      <w:bookmarkStart w:id="446" w:name="_Toc355798536"/>
      <w:bookmarkStart w:id="447" w:name="_Toc355798711"/>
      <w:bookmarkStart w:id="448" w:name="_Toc355799807"/>
      <w:bookmarkStart w:id="449" w:name="_Toc355800335"/>
      <w:bookmarkStart w:id="450" w:name="_Toc355802149"/>
      <w:bookmarkStart w:id="451" w:name="_Toc355891569"/>
      <w:bookmarkStart w:id="452" w:name="_Toc355891727"/>
      <w:bookmarkStart w:id="453" w:name="_Toc355967537"/>
      <w:bookmarkStart w:id="454" w:name="_Toc358380580"/>
      <w:bookmarkStart w:id="455" w:name="_Toc358382102"/>
      <w:bookmarkStart w:id="456" w:name="_Toc361838519"/>
      <w:bookmarkStart w:id="457" w:name="_Toc362438189"/>
      <w:bookmarkStart w:id="458" w:name="_Toc362438394"/>
      <w:bookmarkStart w:id="459" w:name="_Toc482147388"/>
      <w:bookmarkStart w:id="460" w:name="_Toc482150052"/>
      <w:bookmarkStart w:id="461" w:name="_Toc482162996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</w:p>
    <w:p w14:paraId="390C75BB" w14:textId="77777777" w:rsidR="009B0F57" w:rsidRPr="00A37C07" w:rsidRDefault="009B0F57" w:rsidP="00DD3842">
      <w:pPr>
        <w:pStyle w:val="aa"/>
        <w:keepNext/>
        <w:keepLines/>
        <w:numPr>
          <w:ilvl w:val="0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462" w:name="_Toc352656489"/>
      <w:bookmarkStart w:id="463" w:name="_Toc352697620"/>
      <w:bookmarkStart w:id="464" w:name="_Toc352710188"/>
      <w:bookmarkStart w:id="465" w:name="_Toc352745348"/>
      <w:bookmarkStart w:id="466" w:name="_Toc352752345"/>
      <w:bookmarkStart w:id="467" w:name="_Toc353177057"/>
      <w:bookmarkStart w:id="468" w:name="_Toc353196602"/>
      <w:bookmarkStart w:id="469" w:name="_Toc353464716"/>
      <w:bookmarkStart w:id="470" w:name="_Toc353468715"/>
      <w:bookmarkStart w:id="471" w:name="_Toc353870606"/>
      <w:bookmarkStart w:id="472" w:name="_Toc355798537"/>
      <w:bookmarkStart w:id="473" w:name="_Toc355798712"/>
      <w:bookmarkStart w:id="474" w:name="_Toc355799808"/>
      <w:bookmarkStart w:id="475" w:name="_Toc355800336"/>
      <w:bookmarkStart w:id="476" w:name="_Toc355802150"/>
      <w:bookmarkStart w:id="477" w:name="_Toc355891570"/>
      <w:bookmarkStart w:id="478" w:name="_Toc355891728"/>
      <w:bookmarkStart w:id="479" w:name="_Toc355967538"/>
      <w:bookmarkStart w:id="480" w:name="_Toc358380581"/>
      <w:bookmarkStart w:id="481" w:name="_Toc358382103"/>
      <w:bookmarkStart w:id="482" w:name="_Toc361838520"/>
      <w:bookmarkStart w:id="483" w:name="_Toc362438190"/>
      <w:bookmarkStart w:id="484" w:name="_Toc362438395"/>
      <w:bookmarkStart w:id="485" w:name="_Toc482147389"/>
      <w:bookmarkStart w:id="486" w:name="_Toc482150053"/>
      <w:bookmarkStart w:id="487" w:name="_Toc482162997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</w:p>
    <w:p w14:paraId="2E0D49EC" w14:textId="77777777" w:rsidR="009B0F57" w:rsidRPr="00A37C07" w:rsidRDefault="009B0F57" w:rsidP="00DD3842">
      <w:pPr>
        <w:pStyle w:val="aa"/>
        <w:keepNext/>
        <w:keepLines/>
        <w:numPr>
          <w:ilvl w:val="1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488" w:name="_Toc352656490"/>
      <w:bookmarkStart w:id="489" w:name="_Toc352697621"/>
      <w:bookmarkStart w:id="490" w:name="_Toc352710189"/>
      <w:bookmarkStart w:id="491" w:name="_Toc352745349"/>
      <w:bookmarkStart w:id="492" w:name="_Toc352752346"/>
      <w:bookmarkStart w:id="493" w:name="_Toc353177058"/>
      <w:bookmarkStart w:id="494" w:name="_Toc353196603"/>
      <w:bookmarkStart w:id="495" w:name="_Toc353464717"/>
      <w:bookmarkStart w:id="496" w:name="_Toc353468716"/>
      <w:bookmarkStart w:id="497" w:name="_Toc353870607"/>
      <w:bookmarkStart w:id="498" w:name="_Toc355798538"/>
      <w:bookmarkStart w:id="499" w:name="_Toc355798713"/>
      <w:bookmarkStart w:id="500" w:name="_Toc355799809"/>
      <w:bookmarkStart w:id="501" w:name="_Toc355800337"/>
      <w:bookmarkStart w:id="502" w:name="_Toc355802151"/>
      <w:bookmarkStart w:id="503" w:name="_Toc355891571"/>
      <w:bookmarkStart w:id="504" w:name="_Toc355891729"/>
      <w:bookmarkStart w:id="505" w:name="_Toc355967539"/>
      <w:bookmarkStart w:id="506" w:name="_Toc358380582"/>
      <w:bookmarkStart w:id="507" w:name="_Toc358382104"/>
      <w:bookmarkStart w:id="508" w:name="_Toc361838521"/>
      <w:bookmarkStart w:id="509" w:name="_Toc362438191"/>
      <w:bookmarkStart w:id="510" w:name="_Toc362438396"/>
      <w:bookmarkStart w:id="511" w:name="_Toc482147390"/>
      <w:bookmarkStart w:id="512" w:name="_Toc482150054"/>
      <w:bookmarkStart w:id="513" w:name="_Toc482162998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</w:p>
    <w:p w14:paraId="4ED9A50C" w14:textId="77777777" w:rsidR="009B0F57" w:rsidRPr="00A37C07" w:rsidRDefault="009B0F57" w:rsidP="00DD3842">
      <w:pPr>
        <w:pStyle w:val="aa"/>
        <w:keepNext/>
        <w:keepLines/>
        <w:numPr>
          <w:ilvl w:val="2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514" w:name="_Toc352656491"/>
      <w:bookmarkStart w:id="515" w:name="_Toc352697622"/>
      <w:bookmarkStart w:id="516" w:name="_Toc352710190"/>
      <w:bookmarkStart w:id="517" w:name="_Toc352745350"/>
      <w:bookmarkStart w:id="518" w:name="_Toc352752347"/>
      <w:bookmarkStart w:id="519" w:name="_Toc353177059"/>
      <w:bookmarkStart w:id="520" w:name="_Toc353196604"/>
      <w:bookmarkStart w:id="521" w:name="_Toc353464718"/>
      <w:bookmarkStart w:id="522" w:name="_Toc353468717"/>
      <w:bookmarkStart w:id="523" w:name="_Toc353870608"/>
      <w:bookmarkStart w:id="524" w:name="_Toc355798539"/>
      <w:bookmarkStart w:id="525" w:name="_Toc355798714"/>
      <w:bookmarkStart w:id="526" w:name="_Toc355799810"/>
      <w:bookmarkStart w:id="527" w:name="_Toc355800338"/>
      <w:bookmarkStart w:id="528" w:name="_Toc355802152"/>
      <w:bookmarkStart w:id="529" w:name="_Toc355891572"/>
      <w:bookmarkStart w:id="530" w:name="_Toc355891730"/>
      <w:bookmarkStart w:id="531" w:name="_Toc355967540"/>
      <w:bookmarkStart w:id="532" w:name="_Toc358380583"/>
      <w:bookmarkStart w:id="533" w:name="_Toc358382105"/>
      <w:bookmarkStart w:id="534" w:name="_Toc361838522"/>
      <w:bookmarkStart w:id="535" w:name="_Toc362438192"/>
      <w:bookmarkStart w:id="536" w:name="_Toc362438397"/>
      <w:bookmarkStart w:id="537" w:name="_Toc482147391"/>
      <w:bookmarkStart w:id="538" w:name="_Toc482150055"/>
      <w:bookmarkStart w:id="539" w:name="_Toc482162999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p w14:paraId="0E9D8DB0" w14:textId="77777777" w:rsidR="009B0F57" w:rsidRPr="00A37C07" w:rsidRDefault="009B0F57" w:rsidP="00DD3842">
      <w:pPr>
        <w:pStyle w:val="aa"/>
        <w:keepNext/>
        <w:keepLines/>
        <w:numPr>
          <w:ilvl w:val="0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4D5141A0" w14:textId="77777777" w:rsidR="009B0F57" w:rsidRPr="00A37C07" w:rsidRDefault="009B0F57" w:rsidP="00DD3842">
      <w:pPr>
        <w:pStyle w:val="aa"/>
        <w:keepNext/>
        <w:keepLines/>
        <w:numPr>
          <w:ilvl w:val="0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414F62CE" w14:textId="77777777" w:rsidR="009B0F57" w:rsidRPr="00A37C07" w:rsidRDefault="009B0F57" w:rsidP="00DD3842">
      <w:pPr>
        <w:pStyle w:val="aa"/>
        <w:keepNext/>
        <w:keepLines/>
        <w:numPr>
          <w:ilvl w:val="0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1D8E3DD9" w14:textId="77777777" w:rsidR="009B0F57" w:rsidRPr="00A37C07" w:rsidRDefault="009B0F57" w:rsidP="00DD3842">
      <w:pPr>
        <w:pStyle w:val="aa"/>
        <w:keepNext/>
        <w:keepLines/>
        <w:numPr>
          <w:ilvl w:val="0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74E76C78" w14:textId="77777777" w:rsidR="009B0F57" w:rsidRPr="00A37C07" w:rsidRDefault="009B0F57" w:rsidP="00DD3842">
      <w:pPr>
        <w:pStyle w:val="aa"/>
        <w:keepNext/>
        <w:keepLines/>
        <w:numPr>
          <w:ilvl w:val="1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6D393219" w14:textId="77777777" w:rsidR="009B0F57" w:rsidRPr="00A37C07" w:rsidRDefault="009B0F57" w:rsidP="00DD3842">
      <w:pPr>
        <w:pStyle w:val="aa"/>
        <w:keepNext/>
        <w:keepLines/>
        <w:numPr>
          <w:ilvl w:val="2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4643E8AF" w14:textId="77777777" w:rsidR="009B0F57" w:rsidRPr="00A37C07" w:rsidRDefault="009B0F57" w:rsidP="00DD3842">
      <w:pPr>
        <w:pStyle w:val="aa"/>
        <w:keepNext/>
        <w:keepLines/>
        <w:numPr>
          <w:ilvl w:val="2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3642684D" w14:textId="77777777" w:rsidR="009C2CB5" w:rsidRPr="00A37C07" w:rsidRDefault="009C2CB5" w:rsidP="009C2CB5">
      <w:pPr>
        <w:spacing w:line="300" w:lineRule="auto"/>
        <w:rPr>
          <w:rFonts w:ascii="宋体" w:hAnsi="宋体"/>
          <w:b/>
        </w:rPr>
      </w:pPr>
      <w:bookmarkStart w:id="540" w:name="_Toc296956230"/>
      <w:r w:rsidRPr="00A37C07">
        <w:rPr>
          <w:rFonts w:ascii="宋体" w:hAnsi="宋体" w:hint="eastAsia"/>
          <w:b/>
        </w:rPr>
        <w:t>[正常事件流]</w:t>
      </w:r>
      <w:r w:rsidRPr="00A37C07">
        <w:rPr>
          <w:rFonts w:ascii="宋体" w:hAnsi="宋体"/>
          <w:b/>
        </w:rPr>
        <w:t>：</w:t>
      </w:r>
    </w:p>
    <w:p w14:paraId="2CA82CF0" w14:textId="77777777" w:rsidR="009C2CB5" w:rsidRPr="003E1DEE" w:rsidRDefault="003E1DEE" w:rsidP="003E1DEE">
      <w:pPr>
        <w:spacing w:line="300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1，点击</w:t>
      </w:r>
      <w:r>
        <w:rPr>
          <w:rFonts w:ascii="宋体" w:hAnsi="宋体"/>
        </w:rPr>
        <w:t>图书列表</w:t>
      </w:r>
      <w:r>
        <w:rPr>
          <w:rFonts w:ascii="宋体" w:hAnsi="宋体" w:hint="eastAsia"/>
        </w:rPr>
        <w:t>跳转</w:t>
      </w:r>
      <w:r>
        <w:rPr>
          <w:rFonts w:ascii="宋体" w:hAnsi="宋体"/>
        </w:rPr>
        <w:t>至图书列表页</w:t>
      </w:r>
    </w:p>
    <w:p w14:paraId="4AD0BA4B" w14:textId="77777777" w:rsidR="009C2CB5" w:rsidRPr="00A37C07" w:rsidRDefault="003E1DEE" w:rsidP="009C2CB5">
      <w:pPr>
        <w:spacing w:line="360" w:lineRule="auto"/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>实现</w:t>
      </w:r>
      <w:r w:rsidR="009C2CB5">
        <w:rPr>
          <w:rFonts w:ascii="宋体" w:hAnsi="宋体" w:hint="eastAsia"/>
        </w:rPr>
        <w:t>对图书</w:t>
      </w:r>
      <w:r>
        <w:rPr>
          <w:rFonts w:ascii="宋体" w:hAnsi="宋体" w:hint="eastAsia"/>
        </w:rPr>
        <w:t>列表页的</w:t>
      </w:r>
      <w:r>
        <w:rPr>
          <w:rFonts w:ascii="宋体" w:hAnsi="宋体"/>
        </w:rPr>
        <w:t>跳转</w:t>
      </w:r>
      <w:r w:rsidR="009C2CB5">
        <w:rPr>
          <w:rFonts w:ascii="宋体" w:hAnsi="宋体" w:hint="eastAsia"/>
        </w:rPr>
        <w:t>。</w:t>
      </w:r>
    </w:p>
    <w:p w14:paraId="4487B78C" w14:textId="77777777" w:rsidR="009C2CB5" w:rsidRPr="003E1DEE" w:rsidRDefault="003E1DEE" w:rsidP="003E1DEE">
      <w:pPr>
        <w:spacing w:line="300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2，</w:t>
      </w:r>
      <w:r w:rsidR="009C2CB5" w:rsidRPr="003E1DEE">
        <w:rPr>
          <w:rFonts w:ascii="宋体" w:hAnsi="宋体" w:hint="eastAsia"/>
        </w:rPr>
        <w:t>完成</w:t>
      </w:r>
    </w:p>
    <w:p w14:paraId="259949B5" w14:textId="77777777" w:rsidR="009C2CB5" w:rsidRPr="00A37C07" w:rsidRDefault="003E1DEE" w:rsidP="009C2CB5">
      <w:pPr>
        <w:spacing w:line="360" w:lineRule="auto"/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>展示图书</w:t>
      </w:r>
      <w:r>
        <w:rPr>
          <w:rFonts w:ascii="宋体" w:hAnsi="宋体"/>
        </w:rPr>
        <w:t>列表</w:t>
      </w:r>
      <w:r w:rsidR="009C2CB5" w:rsidRPr="00A37C07">
        <w:rPr>
          <w:rFonts w:ascii="宋体" w:hAnsi="宋体" w:hint="eastAsia"/>
        </w:rPr>
        <w:t>。</w:t>
      </w:r>
    </w:p>
    <w:p w14:paraId="04AD620D" w14:textId="77777777" w:rsidR="009C2CB5" w:rsidRPr="00A37C07" w:rsidRDefault="009C2CB5" w:rsidP="009C2CB5">
      <w:pPr>
        <w:spacing w:line="300" w:lineRule="auto"/>
        <w:rPr>
          <w:rFonts w:ascii="宋体" w:hAnsi="宋体"/>
          <w:b/>
        </w:rPr>
      </w:pPr>
      <w:r w:rsidRPr="00A37C07">
        <w:rPr>
          <w:rFonts w:ascii="宋体" w:hAnsi="宋体" w:hint="eastAsia"/>
          <w:b/>
        </w:rPr>
        <w:t xml:space="preserve"> [例外事件流]</w:t>
      </w:r>
      <w:r w:rsidRPr="00A37C07">
        <w:rPr>
          <w:rFonts w:ascii="宋体" w:hAnsi="宋体"/>
          <w:b/>
        </w:rPr>
        <w:t>：</w:t>
      </w:r>
    </w:p>
    <w:p w14:paraId="0A97302B" w14:textId="77777777" w:rsidR="009C2CB5" w:rsidRPr="00A37C07" w:rsidRDefault="009C2CB5" w:rsidP="009C2CB5">
      <w:pPr>
        <w:spacing w:line="300" w:lineRule="auto"/>
        <w:rPr>
          <w:rFonts w:ascii="宋体" w:hAnsi="宋体"/>
        </w:rPr>
      </w:pPr>
      <w:r w:rsidRPr="00A37C07">
        <w:rPr>
          <w:rFonts w:ascii="宋体" w:hAnsi="宋体" w:hint="eastAsia"/>
          <w:b/>
        </w:rPr>
        <w:tab/>
      </w:r>
      <w:r w:rsidRPr="00A37C07">
        <w:rPr>
          <w:rFonts w:ascii="宋体" w:hAnsi="宋体" w:hint="eastAsia"/>
        </w:rPr>
        <w:t>无</w:t>
      </w:r>
    </w:p>
    <w:p w14:paraId="651F91DF" w14:textId="77777777" w:rsidR="009C2CB5" w:rsidRDefault="009C2CB5" w:rsidP="009C2CB5">
      <w:pPr>
        <w:spacing w:line="360" w:lineRule="auto"/>
        <w:rPr>
          <w:rFonts w:ascii="宋体" w:hAnsi="宋体"/>
        </w:rPr>
      </w:pPr>
      <w:r w:rsidRPr="00A37C07">
        <w:rPr>
          <w:rFonts w:ascii="宋体" w:hAnsi="宋体" w:hint="eastAsia"/>
          <w:b/>
        </w:rPr>
        <w:t xml:space="preserve"> [业务对象]</w:t>
      </w:r>
      <w:r w:rsidRPr="00A37C07">
        <w:rPr>
          <w:rFonts w:ascii="宋体" w:hAnsi="宋体"/>
        </w:rPr>
        <w:t>：</w:t>
      </w:r>
    </w:p>
    <w:p w14:paraId="072C1752" w14:textId="77777777" w:rsidR="009C2CB5" w:rsidRPr="00A37C07" w:rsidRDefault="009C2CB5" w:rsidP="009C2CB5">
      <w:pPr>
        <w:spacing w:line="360" w:lineRule="auto"/>
        <w:ind w:firstLine="420"/>
        <w:rPr>
          <w:rFonts w:ascii="宋体" w:hAnsi="宋体"/>
          <w:b/>
        </w:rPr>
      </w:pPr>
      <w:r>
        <w:rPr>
          <w:rFonts w:ascii="宋体" w:hAnsi="宋体" w:hint="eastAsia"/>
        </w:rPr>
        <w:t>无</w:t>
      </w:r>
      <w:r w:rsidRPr="00A37C07">
        <w:rPr>
          <w:rFonts w:ascii="宋体" w:hAnsi="宋体"/>
          <w:b/>
        </w:rPr>
        <w:t xml:space="preserve"> </w:t>
      </w:r>
    </w:p>
    <w:p w14:paraId="41874934" w14:textId="77777777" w:rsidR="009C2CB5" w:rsidRPr="00A37C07" w:rsidRDefault="009C2CB5" w:rsidP="009C2CB5">
      <w:pPr>
        <w:spacing w:line="360" w:lineRule="auto"/>
        <w:rPr>
          <w:rFonts w:ascii="宋体" w:hAnsi="宋体"/>
        </w:rPr>
      </w:pPr>
      <w:r w:rsidRPr="00A37C07">
        <w:rPr>
          <w:rFonts w:ascii="宋体" w:hAnsi="宋体" w:hint="eastAsia"/>
          <w:b/>
        </w:rPr>
        <w:t>[后置条件]</w:t>
      </w:r>
      <w:r w:rsidRPr="00A37C07">
        <w:rPr>
          <w:rFonts w:ascii="宋体" w:hAnsi="宋体"/>
        </w:rPr>
        <w:t>：</w:t>
      </w:r>
    </w:p>
    <w:p w14:paraId="7E10345E" w14:textId="77777777" w:rsidR="009C2CB5" w:rsidRPr="00A37C07" w:rsidRDefault="009C2CB5" w:rsidP="009C2CB5">
      <w:pPr>
        <w:spacing w:line="360" w:lineRule="auto"/>
        <w:rPr>
          <w:rFonts w:ascii="宋体" w:hAnsi="宋体"/>
        </w:rPr>
      </w:pPr>
      <w:r w:rsidRPr="00A37C07">
        <w:rPr>
          <w:rFonts w:ascii="宋体" w:hAnsi="宋体" w:hint="eastAsia"/>
        </w:rPr>
        <w:t xml:space="preserve">    无</w:t>
      </w:r>
    </w:p>
    <w:p w14:paraId="4EB5EA3E" w14:textId="77777777" w:rsidR="009C2CB5" w:rsidRPr="00A37C07" w:rsidRDefault="009C2CB5" w:rsidP="009C2CB5">
      <w:pPr>
        <w:spacing w:line="360" w:lineRule="auto"/>
        <w:rPr>
          <w:rFonts w:ascii="宋体" w:hAnsi="宋体"/>
          <w:iCs/>
        </w:rPr>
      </w:pPr>
      <w:r w:rsidRPr="00A37C07">
        <w:rPr>
          <w:rFonts w:ascii="宋体" w:hAnsi="宋体" w:hint="eastAsia"/>
          <w:b/>
        </w:rPr>
        <w:t>[</w:t>
      </w:r>
      <w:r w:rsidRPr="00A37C07">
        <w:rPr>
          <w:rFonts w:ascii="宋体" w:hAnsi="宋体"/>
          <w:b/>
        </w:rPr>
        <w:t>其它说明</w:t>
      </w:r>
      <w:r w:rsidRPr="00A37C07">
        <w:rPr>
          <w:rFonts w:ascii="宋体" w:hAnsi="宋体" w:hint="eastAsia"/>
          <w:b/>
        </w:rPr>
        <w:t>]</w:t>
      </w:r>
      <w:r w:rsidRPr="00A37C07">
        <w:rPr>
          <w:rFonts w:ascii="宋体" w:hAnsi="宋体"/>
        </w:rPr>
        <w:t>：</w:t>
      </w:r>
    </w:p>
    <w:p w14:paraId="33E81C2C" w14:textId="77777777" w:rsidR="009C2CB5" w:rsidRPr="00A37C07" w:rsidRDefault="009C2CB5" w:rsidP="009C2CB5">
      <w:pPr>
        <w:spacing w:line="300" w:lineRule="auto"/>
        <w:rPr>
          <w:rFonts w:ascii="宋体" w:hAnsi="宋体"/>
        </w:rPr>
      </w:pPr>
      <w:r w:rsidRPr="00A37C07">
        <w:rPr>
          <w:rFonts w:ascii="宋体" w:hAnsi="宋体" w:hint="eastAsia"/>
        </w:rPr>
        <w:t xml:space="preserve">    无</w:t>
      </w:r>
    </w:p>
    <w:p w14:paraId="6A8DA10B" w14:textId="77777777" w:rsidR="009C2CB5" w:rsidRPr="00A37C07" w:rsidRDefault="009C2CB5" w:rsidP="009C2CB5">
      <w:pPr>
        <w:spacing w:line="300" w:lineRule="auto"/>
        <w:rPr>
          <w:rFonts w:ascii="宋体" w:hAnsi="宋体"/>
        </w:rPr>
      </w:pPr>
      <w:r w:rsidRPr="00A37C07">
        <w:rPr>
          <w:rFonts w:ascii="宋体" w:hAnsi="宋体" w:hint="eastAsia"/>
          <w:b/>
        </w:rPr>
        <w:t>[升级</w:t>
      </w:r>
      <w:r w:rsidRPr="00A37C07">
        <w:rPr>
          <w:rFonts w:ascii="宋体" w:hAnsi="宋体"/>
          <w:b/>
        </w:rPr>
        <w:t>说明</w:t>
      </w:r>
      <w:r w:rsidRPr="00A37C07">
        <w:rPr>
          <w:rFonts w:ascii="宋体" w:hAnsi="宋体" w:hint="eastAsia"/>
          <w:b/>
        </w:rPr>
        <w:t>]</w:t>
      </w:r>
      <w:r w:rsidRPr="00A37C07">
        <w:rPr>
          <w:rFonts w:ascii="宋体" w:hAnsi="宋体"/>
        </w:rPr>
        <w:t>：</w:t>
      </w:r>
    </w:p>
    <w:p w14:paraId="566813C3" w14:textId="77777777" w:rsidR="00EC125C" w:rsidRPr="00A37C07" w:rsidRDefault="009C2CB5" w:rsidP="00EC125C">
      <w:pPr>
        <w:spacing w:line="300" w:lineRule="auto"/>
        <w:rPr>
          <w:rFonts w:ascii="宋体" w:hAnsi="宋体"/>
        </w:rPr>
      </w:pPr>
      <w:r w:rsidRPr="00A37C07">
        <w:rPr>
          <w:rFonts w:ascii="宋体" w:hAnsi="宋体" w:hint="eastAsia"/>
        </w:rPr>
        <w:t>无</w:t>
      </w:r>
    </w:p>
    <w:p w14:paraId="71CB07D6" w14:textId="77777777" w:rsidR="00EC125C" w:rsidRPr="00A37C07" w:rsidRDefault="00EC125C" w:rsidP="00EC125C">
      <w:pPr>
        <w:pStyle w:val="aa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="黑体" w:hAnsiTheme="majorHAnsi" w:cstheme="majorBidi"/>
          <w:b/>
          <w:bCs/>
          <w:vanish/>
          <w:sz w:val="28"/>
          <w:szCs w:val="32"/>
        </w:rPr>
      </w:pPr>
      <w:bookmarkStart w:id="541" w:name="_Toc482163000"/>
      <w:bookmarkEnd w:id="541"/>
    </w:p>
    <w:p w14:paraId="14F8A171" w14:textId="77777777" w:rsidR="00EC125C" w:rsidRPr="00A37C07" w:rsidRDefault="00EC125C" w:rsidP="00EC125C">
      <w:pPr>
        <w:pStyle w:val="aa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="黑体" w:hAnsiTheme="majorHAnsi" w:cstheme="majorBidi"/>
          <w:b/>
          <w:bCs/>
          <w:vanish/>
          <w:sz w:val="28"/>
          <w:szCs w:val="32"/>
        </w:rPr>
      </w:pPr>
      <w:bookmarkStart w:id="542" w:name="_Toc482163001"/>
      <w:bookmarkEnd w:id="542"/>
    </w:p>
    <w:p w14:paraId="215639E7" w14:textId="77777777" w:rsidR="00EC125C" w:rsidRPr="00A37C07" w:rsidRDefault="00EC125C" w:rsidP="00EC125C">
      <w:pPr>
        <w:pStyle w:val="aa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="黑体" w:hAnsiTheme="majorHAnsi" w:cstheme="majorBidi"/>
          <w:b/>
          <w:bCs/>
          <w:vanish/>
          <w:sz w:val="28"/>
          <w:szCs w:val="32"/>
        </w:rPr>
      </w:pPr>
      <w:bookmarkStart w:id="543" w:name="_Toc482163002"/>
      <w:bookmarkEnd w:id="543"/>
    </w:p>
    <w:p w14:paraId="03F82232" w14:textId="77777777" w:rsidR="00EC125C" w:rsidRPr="00A37C07" w:rsidRDefault="00EC125C" w:rsidP="00EC125C">
      <w:pPr>
        <w:pStyle w:val="aa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="黑体" w:hAnsiTheme="majorHAnsi" w:cstheme="majorBidi"/>
          <w:b/>
          <w:bCs/>
          <w:vanish/>
          <w:sz w:val="28"/>
          <w:szCs w:val="32"/>
        </w:rPr>
      </w:pPr>
      <w:bookmarkStart w:id="544" w:name="_Toc482163003"/>
      <w:bookmarkEnd w:id="544"/>
    </w:p>
    <w:p w14:paraId="61449262" w14:textId="77777777" w:rsidR="00EC125C" w:rsidRPr="00A37C07" w:rsidRDefault="00EC125C" w:rsidP="00EC125C">
      <w:pPr>
        <w:pStyle w:val="2"/>
        <w:ind w:left="601"/>
      </w:pPr>
      <w:bookmarkStart w:id="545" w:name="_Toc482163004"/>
      <w:r>
        <w:rPr>
          <w:rFonts w:hint="eastAsia"/>
        </w:rPr>
        <w:t>详情</w:t>
      </w:r>
      <w:r>
        <w:t>功能</w:t>
      </w:r>
      <w:bookmarkEnd w:id="545"/>
    </w:p>
    <w:p w14:paraId="1EB0989D" w14:textId="77777777" w:rsidR="003E1DEE" w:rsidRPr="00A37C07" w:rsidRDefault="003E1DEE" w:rsidP="003E1DEE">
      <w:pPr>
        <w:pStyle w:val="3"/>
        <w:ind w:left="771"/>
      </w:pPr>
      <w:bookmarkStart w:id="546" w:name="_Toc482163005"/>
      <w:r w:rsidRPr="00A37C07">
        <w:rPr>
          <w:rFonts w:hint="eastAsia"/>
        </w:rPr>
        <w:t>功能概述</w:t>
      </w:r>
      <w:bookmarkEnd w:id="546"/>
    </w:p>
    <w:p w14:paraId="77DB7ECC" w14:textId="77777777" w:rsidR="003E1DEE" w:rsidRPr="00A37C07" w:rsidRDefault="00EC125C" w:rsidP="003E1DEE">
      <w:pPr>
        <w:ind w:firstLine="420"/>
      </w:pPr>
      <w:r>
        <w:rPr>
          <w:rFonts w:hint="eastAsia"/>
        </w:rPr>
        <w:t>支持查看</w:t>
      </w:r>
      <w:r>
        <w:t>图书详情，并支持</w:t>
      </w:r>
      <w:r>
        <w:rPr>
          <w:rFonts w:hint="eastAsia"/>
        </w:rPr>
        <w:t>编辑</w:t>
      </w:r>
      <w:r>
        <w:t>和删除功能</w:t>
      </w:r>
      <w:r w:rsidR="003E1DEE">
        <w:rPr>
          <w:rFonts w:hint="eastAsia"/>
        </w:rPr>
        <w:t>。</w:t>
      </w:r>
    </w:p>
    <w:p w14:paraId="3A9C480E" w14:textId="77777777" w:rsidR="003E1DEE" w:rsidRPr="00A37C07" w:rsidRDefault="003E1DEE" w:rsidP="003E1DEE">
      <w:pPr>
        <w:pStyle w:val="3"/>
        <w:ind w:left="771"/>
      </w:pPr>
      <w:bookmarkStart w:id="547" w:name="_Toc482163006"/>
      <w:r w:rsidRPr="00A37C07">
        <w:rPr>
          <w:rFonts w:hint="eastAsia"/>
        </w:rPr>
        <w:t>功能点说明</w:t>
      </w:r>
      <w:bookmarkEnd w:id="547"/>
    </w:p>
    <w:p w14:paraId="188502F3" w14:textId="77777777" w:rsidR="003E1DEE" w:rsidRPr="00A37C07" w:rsidRDefault="003E1DEE" w:rsidP="003E1DEE">
      <w:pPr>
        <w:pStyle w:val="aa"/>
        <w:keepNext/>
        <w:keepLines/>
        <w:numPr>
          <w:ilvl w:val="0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548" w:name="_Toc482163007"/>
      <w:bookmarkEnd w:id="548"/>
    </w:p>
    <w:p w14:paraId="41CEF127" w14:textId="77777777" w:rsidR="003E1DEE" w:rsidRPr="00A37C07" w:rsidRDefault="003E1DEE" w:rsidP="003E1DEE">
      <w:pPr>
        <w:pStyle w:val="aa"/>
        <w:keepNext/>
        <w:keepLines/>
        <w:numPr>
          <w:ilvl w:val="0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549" w:name="_Toc482163008"/>
      <w:bookmarkEnd w:id="549"/>
    </w:p>
    <w:p w14:paraId="3B064CF2" w14:textId="77777777" w:rsidR="003E1DEE" w:rsidRPr="00A37C07" w:rsidRDefault="003E1DEE" w:rsidP="003E1DEE">
      <w:pPr>
        <w:pStyle w:val="aa"/>
        <w:keepNext/>
        <w:keepLines/>
        <w:numPr>
          <w:ilvl w:val="0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550" w:name="_Toc482163009"/>
      <w:bookmarkEnd w:id="550"/>
    </w:p>
    <w:p w14:paraId="7BC2A957" w14:textId="77777777" w:rsidR="003E1DEE" w:rsidRPr="00A37C07" w:rsidRDefault="003E1DEE" w:rsidP="003E1DEE">
      <w:pPr>
        <w:pStyle w:val="aa"/>
        <w:keepNext/>
        <w:keepLines/>
        <w:numPr>
          <w:ilvl w:val="0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551" w:name="_Toc482163010"/>
      <w:bookmarkEnd w:id="551"/>
    </w:p>
    <w:p w14:paraId="75E76F1B" w14:textId="77777777" w:rsidR="003E1DEE" w:rsidRPr="00A37C07" w:rsidRDefault="003E1DEE" w:rsidP="003E1DEE">
      <w:pPr>
        <w:pStyle w:val="aa"/>
        <w:keepNext/>
        <w:keepLines/>
        <w:numPr>
          <w:ilvl w:val="1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552" w:name="_Toc482163011"/>
      <w:bookmarkEnd w:id="552"/>
    </w:p>
    <w:p w14:paraId="4A9E4C6E" w14:textId="77777777" w:rsidR="003E1DEE" w:rsidRPr="00A37C07" w:rsidRDefault="003E1DEE" w:rsidP="003E1DEE">
      <w:pPr>
        <w:pStyle w:val="aa"/>
        <w:keepNext/>
        <w:keepLines/>
        <w:numPr>
          <w:ilvl w:val="2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553" w:name="_Toc482163012"/>
      <w:bookmarkEnd w:id="553"/>
    </w:p>
    <w:p w14:paraId="35E6E7E9" w14:textId="77777777" w:rsidR="003E1DEE" w:rsidRPr="00A37C07" w:rsidRDefault="003E1DEE" w:rsidP="003E1DEE">
      <w:pPr>
        <w:pStyle w:val="aa"/>
        <w:keepNext/>
        <w:keepLines/>
        <w:numPr>
          <w:ilvl w:val="0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765BA836" w14:textId="77777777" w:rsidR="003E1DEE" w:rsidRPr="00A37C07" w:rsidRDefault="003E1DEE" w:rsidP="003E1DEE">
      <w:pPr>
        <w:pStyle w:val="aa"/>
        <w:keepNext/>
        <w:keepLines/>
        <w:numPr>
          <w:ilvl w:val="0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35512644" w14:textId="77777777" w:rsidR="003E1DEE" w:rsidRPr="00A37C07" w:rsidRDefault="003E1DEE" w:rsidP="003E1DEE">
      <w:pPr>
        <w:pStyle w:val="aa"/>
        <w:keepNext/>
        <w:keepLines/>
        <w:numPr>
          <w:ilvl w:val="0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0535C1EB" w14:textId="77777777" w:rsidR="003E1DEE" w:rsidRPr="00A37C07" w:rsidRDefault="003E1DEE" w:rsidP="003E1DEE">
      <w:pPr>
        <w:pStyle w:val="aa"/>
        <w:keepNext/>
        <w:keepLines/>
        <w:numPr>
          <w:ilvl w:val="0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7A5D0539" w14:textId="77777777" w:rsidR="003E1DEE" w:rsidRPr="00A37C07" w:rsidRDefault="003E1DEE" w:rsidP="003E1DEE">
      <w:pPr>
        <w:pStyle w:val="aa"/>
        <w:keepNext/>
        <w:keepLines/>
        <w:numPr>
          <w:ilvl w:val="1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5D9E4607" w14:textId="77777777" w:rsidR="003E1DEE" w:rsidRPr="00A37C07" w:rsidRDefault="003E1DEE" w:rsidP="003E1DEE">
      <w:pPr>
        <w:pStyle w:val="aa"/>
        <w:keepNext/>
        <w:keepLines/>
        <w:numPr>
          <w:ilvl w:val="2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1BF17128" w14:textId="77777777" w:rsidR="003E1DEE" w:rsidRPr="00A37C07" w:rsidRDefault="003E1DEE" w:rsidP="003E1DEE">
      <w:pPr>
        <w:pStyle w:val="aa"/>
        <w:keepNext/>
        <w:keepLines/>
        <w:numPr>
          <w:ilvl w:val="2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188ED39D" w14:textId="77777777" w:rsidR="003E1DEE" w:rsidRPr="00A37C07" w:rsidRDefault="003E1DEE" w:rsidP="003E1DEE">
      <w:pPr>
        <w:spacing w:line="300" w:lineRule="auto"/>
        <w:rPr>
          <w:rFonts w:ascii="宋体" w:hAnsi="宋体"/>
          <w:b/>
        </w:rPr>
      </w:pPr>
      <w:r w:rsidRPr="00A37C07">
        <w:rPr>
          <w:rFonts w:ascii="宋体" w:hAnsi="宋体" w:hint="eastAsia"/>
          <w:b/>
        </w:rPr>
        <w:t>[正常事件流]</w:t>
      </w:r>
      <w:r w:rsidRPr="00A37C07">
        <w:rPr>
          <w:rFonts w:ascii="宋体" w:hAnsi="宋体"/>
          <w:b/>
        </w:rPr>
        <w:t>：</w:t>
      </w:r>
    </w:p>
    <w:p w14:paraId="3A58FDD6" w14:textId="77777777" w:rsidR="003E1DEE" w:rsidRPr="00C6627C" w:rsidRDefault="00C6627C" w:rsidP="00C6627C">
      <w:pPr>
        <w:spacing w:line="300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1，在图书</w:t>
      </w:r>
      <w:r>
        <w:rPr>
          <w:rFonts w:ascii="宋体" w:hAnsi="宋体"/>
        </w:rPr>
        <w:t>列表页点击图书跳转至</w:t>
      </w:r>
      <w:r>
        <w:rPr>
          <w:rFonts w:ascii="宋体" w:hAnsi="宋体" w:hint="eastAsia"/>
        </w:rPr>
        <w:t>详情页</w:t>
      </w:r>
    </w:p>
    <w:p w14:paraId="030EBF61" w14:textId="77777777" w:rsidR="003E1DEE" w:rsidRDefault="00C6627C" w:rsidP="003E1DEE">
      <w:pPr>
        <w:spacing w:line="360" w:lineRule="auto"/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>实现</w:t>
      </w:r>
      <w:r>
        <w:rPr>
          <w:rFonts w:ascii="宋体" w:hAnsi="宋体"/>
        </w:rPr>
        <w:t>从列表</w:t>
      </w:r>
      <w:r>
        <w:rPr>
          <w:rFonts w:ascii="宋体" w:hAnsi="宋体" w:hint="eastAsia"/>
        </w:rPr>
        <w:t>页</w:t>
      </w:r>
      <w:r>
        <w:rPr>
          <w:rFonts w:ascii="宋体" w:hAnsi="宋体"/>
        </w:rPr>
        <w:t>到详情页的跳转功能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并在详情页展示该</w:t>
      </w:r>
      <w:r>
        <w:rPr>
          <w:rFonts w:ascii="宋体" w:hAnsi="宋体" w:hint="eastAsia"/>
        </w:rPr>
        <w:t>图书</w:t>
      </w:r>
      <w:r>
        <w:rPr>
          <w:rFonts w:ascii="宋体" w:hAnsi="宋体"/>
        </w:rPr>
        <w:t>详情</w:t>
      </w:r>
      <w:r w:rsidR="003E1DEE">
        <w:rPr>
          <w:rFonts w:ascii="宋体" w:hAnsi="宋体" w:hint="eastAsia"/>
        </w:rPr>
        <w:t>。</w:t>
      </w:r>
    </w:p>
    <w:p w14:paraId="67D0AE66" w14:textId="77777777" w:rsidR="00C6627C" w:rsidRDefault="00C6627C" w:rsidP="00C6627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2，在</w:t>
      </w:r>
      <w:r>
        <w:rPr>
          <w:rFonts w:ascii="宋体" w:hAnsi="宋体"/>
        </w:rPr>
        <w:t>搜索</w:t>
      </w:r>
      <w:r>
        <w:rPr>
          <w:rFonts w:ascii="宋体" w:hAnsi="宋体" w:hint="eastAsia"/>
        </w:rPr>
        <w:t>结果</w:t>
      </w:r>
      <w:r>
        <w:rPr>
          <w:rFonts w:ascii="宋体" w:hAnsi="宋体"/>
        </w:rPr>
        <w:t>列表页点击图书跳转至详情页</w:t>
      </w:r>
    </w:p>
    <w:p w14:paraId="4BBF67CE" w14:textId="77777777" w:rsidR="00C6627C" w:rsidRPr="00C6627C" w:rsidRDefault="00C6627C" w:rsidP="00C6627C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ab/>
        <w:t xml:space="preserve"> </w:t>
      </w:r>
      <w:r>
        <w:rPr>
          <w:rFonts w:ascii="宋体" w:hAnsi="宋体" w:hint="eastAsia"/>
        </w:rPr>
        <w:t>实现从</w:t>
      </w:r>
      <w:r>
        <w:rPr>
          <w:rFonts w:ascii="宋体" w:hAnsi="宋体"/>
        </w:rPr>
        <w:t>搜索结果页</w:t>
      </w:r>
      <w:r>
        <w:rPr>
          <w:rFonts w:ascii="宋体" w:hAnsi="宋体" w:hint="eastAsia"/>
        </w:rPr>
        <w:t>到详情页</w:t>
      </w:r>
      <w:r>
        <w:rPr>
          <w:rFonts w:ascii="宋体" w:hAnsi="宋体"/>
        </w:rPr>
        <w:t>的跳转功能，并在详情页显示该图书</w:t>
      </w:r>
      <w:r>
        <w:rPr>
          <w:rFonts w:ascii="宋体" w:hAnsi="宋体" w:hint="eastAsia"/>
        </w:rPr>
        <w:t>详情。</w:t>
      </w:r>
    </w:p>
    <w:p w14:paraId="08FE3822" w14:textId="77777777" w:rsidR="003E1DEE" w:rsidRPr="00C6627C" w:rsidRDefault="00C6627C" w:rsidP="00C6627C">
      <w:pPr>
        <w:spacing w:line="300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3，查看、修改和删除</w:t>
      </w:r>
    </w:p>
    <w:p w14:paraId="1BBC3237" w14:textId="77777777" w:rsidR="00C6627C" w:rsidRPr="00A37C07" w:rsidRDefault="00C6627C" w:rsidP="00C6627C">
      <w:pPr>
        <w:spacing w:line="360" w:lineRule="auto"/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>支持在详情页进行</w:t>
      </w:r>
      <w:r>
        <w:rPr>
          <w:rFonts w:ascii="宋体" w:hAnsi="宋体"/>
        </w:rPr>
        <w:t>查看图书信息、</w:t>
      </w:r>
      <w:r>
        <w:rPr>
          <w:rFonts w:ascii="宋体" w:hAnsi="宋体" w:hint="eastAsia"/>
        </w:rPr>
        <w:t>修改</w:t>
      </w:r>
      <w:r>
        <w:rPr>
          <w:rFonts w:ascii="宋体" w:hAnsi="宋体"/>
        </w:rPr>
        <w:t>图书信息和删除</w:t>
      </w:r>
      <w:r>
        <w:rPr>
          <w:rFonts w:ascii="宋体" w:hAnsi="宋体" w:hint="eastAsia"/>
        </w:rPr>
        <w:t>图书</w:t>
      </w:r>
      <w:r>
        <w:rPr>
          <w:rFonts w:ascii="宋体" w:hAnsi="宋体"/>
        </w:rPr>
        <w:t>信息的操作</w:t>
      </w:r>
      <w:r w:rsidR="003E1DEE" w:rsidRPr="00A37C07">
        <w:rPr>
          <w:rFonts w:ascii="宋体" w:hAnsi="宋体" w:hint="eastAsia"/>
        </w:rPr>
        <w:t>。</w:t>
      </w:r>
    </w:p>
    <w:p w14:paraId="1DDF34DC" w14:textId="77777777" w:rsidR="00C6627C" w:rsidRPr="00C6627C" w:rsidRDefault="00C6627C" w:rsidP="00C6627C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4</w:t>
      </w:r>
      <w:r w:rsidRPr="00C6627C">
        <w:rPr>
          <w:rFonts w:ascii="宋体" w:hAnsi="宋体" w:hint="eastAsia"/>
        </w:rPr>
        <w:t>，完成</w:t>
      </w:r>
    </w:p>
    <w:p w14:paraId="16FB9D56" w14:textId="77777777" w:rsidR="003E1DEE" w:rsidRPr="00A37C07" w:rsidRDefault="00C6627C" w:rsidP="00C6627C">
      <w:pPr>
        <w:spacing w:line="360" w:lineRule="auto"/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>修改或删除成功</w:t>
      </w:r>
      <w:r>
        <w:rPr>
          <w:rFonts w:ascii="宋体" w:hAnsi="宋体"/>
        </w:rPr>
        <w:t>后进行提示</w:t>
      </w:r>
      <w:r w:rsidRPr="00A37C07">
        <w:rPr>
          <w:rFonts w:ascii="宋体" w:hAnsi="宋体" w:hint="eastAsia"/>
        </w:rPr>
        <w:t>。</w:t>
      </w:r>
    </w:p>
    <w:p w14:paraId="4DCFB5AC" w14:textId="77777777" w:rsidR="003E1DEE" w:rsidRPr="00A37C07" w:rsidRDefault="003E1DEE" w:rsidP="003E1DEE">
      <w:pPr>
        <w:spacing w:line="300" w:lineRule="auto"/>
        <w:rPr>
          <w:rFonts w:ascii="宋体" w:hAnsi="宋体"/>
          <w:b/>
        </w:rPr>
      </w:pPr>
      <w:r w:rsidRPr="00A37C07">
        <w:rPr>
          <w:rFonts w:ascii="宋体" w:hAnsi="宋体" w:hint="eastAsia"/>
          <w:b/>
        </w:rPr>
        <w:t xml:space="preserve"> [例外事件流]</w:t>
      </w:r>
      <w:r w:rsidRPr="00A37C07">
        <w:rPr>
          <w:rFonts w:ascii="宋体" w:hAnsi="宋体"/>
          <w:b/>
        </w:rPr>
        <w:t>：</w:t>
      </w:r>
    </w:p>
    <w:p w14:paraId="347961A0" w14:textId="77777777" w:rsidR="003E1DEE" w:rsidRPr="00A37C07" w:rsidRDefault="003E1DEE" w:rsidP="003E1DEE">
      <w:pPr>
        <w:spacing w:line="300" w:lineRule="auto"/>
        <w:rPr>
          <w:rFonts w:ascii="宋体" w:hAnsi="宋体"/>
        </w:rPr>
      </w:pPr>
      <w:r w:rsidRPr="00A37C07">
        <w:rPr>
          <w:rFonts w:ascii="宋体" w:hAnsi="宋体" w:hint="eastAsia"/>
          <w:b/>
        </w:rPr>
        <w:tab/>
      </w:r>
      <w:r w:rsidRPr="00A37C07">
        <w:rPr>
          <w:rFonts w:ascii="宋体" w:hAnsi="宋体" w:hint="eastAsia"/>
        </w:rPr>
        <w:t>无</w:t>
      </w:r>
    </w:p>
    <w:p w14:paraId="2FA2FE4F" w14:textId="77777777" w:rsidR="003E1DEE" w:rsidRDefault="003E1DEE" w:rsidP="003E1DEE">
      <w:pPr>
        <w:spacing w:line="360" w:lineRule="auto"/>
        <w:rPr>
          <w:rFonts w:ascii="宋体" w:hAnsi="宋体"/>
        </w:rPr>
      </w:pPr>
      <w:r w:rsidRPr="00A37C07">
        <w:rPr>
          <w:rFonts w:ascii="宋体" w:hAnsi="宋体" w:hint="eastAsia"/>
          <w:b/>
        </w:rPr>
        <w:lastRenderedPageBreak/>
        <w:t xml:space="preserve"> [业务对象]</w:t>
      </w:r>
      <w:r w:rsidRPr="00A37C07">
        <w:rPr>
          <w:rFonts w:ascii="宋体" w:hAnsi="宋体"/>
        </w:rPr>
        <w:t>：</w:t>
      </w:r>
    </w:p>
    <w:p w14:paraId="1B02E59B" w14:textId="77777777" w:rsidR="003E1DEE" w:rsidRPr="00A37C07" w:rsidRDefault="003E1DEE" w:rsidP="003E1DEE">
      <w:pPr>
        <w:spacing w:line="360" w:lineRule="auto"/>
        <w:ind w:firstLine="420"/>
        <w:rPr>
          <w:rFonts w:ascii="宋体" w:hAnsi="宋体"/>
          <w:b/>
        </w:rPr>
      </w:pPr>
      <w:r>
        <w:rPr>
          <w:rFonts w:ascii="宋体" w:hAnsi="宋体" w:hint="eastAsia"/>
        </w:rPr>
        <w:t>无</w:t>
      </w:r>
      <w:r w:rsidRPr="00A37C07">
        <w:rPr>
          <w:rFonts w:ascii="宋体" w:hAnsi="宋体"/>
          <w:b/>
        </w:rPr>
        <w:t xml:space="preserve"> </w:t>
      </w:r>
    </w:p>
    <w:p w14:paraId="592F3B08" w14:textId="77777777" w:rsidR="003E1DEE" w:rsidRPr="00A37C07" w:rsidRDefault="003E1DEE" w:rsidP="003E1DEE">
      <w:pPr>
        <w:spacing w:line="360" w:lineRule="auto"/>
        <w:rPr>
          <w:rFonts w:ascii="宋体" w:hAnsi="宋体"/>
        </w:rPr>
      </w:pPr>
      <w:r w:rsidRPr="00A37C07">
        <w:rPr>
          <w:rFonts w:ascii="宋体" w:hAnsi="宋体" w:hint="eastAsia"/>
          <w:b/>
        </w:rPr>
        <w:t>[后置条件]</w:t>
      </w:r>
      <w:r w:rsidRPr="00A37C07">
        <w:rPr>
          <w:rFonts w:ascii="宋体" w:hAnsi="宋体"/>
        </w:rPr>
        <w:t>：</w:t>
      </w:r>
    </w:p>
    <w:p w14:paraId="03F885F1" w14:textId="77777777" w:rsidR="003E1DEE" w:rsidRPr="00A37C07" w:rsidRDefault="003E1DEE" w:rsidP="003E1DEE">
      <w:pPr>
        <w:spacing w:line="360" w:lineRule="auto"/>
        <w:rPr>
          <w:rFonts w:ascii="宋体" w:hAnsi="宋体"/>
        </w:rPr>
      </w:pPr>
      <w:r w:rsidRPr="00A37C07">
        <w:rPr>
          <w:rFonts w:ascii="宋体" w:hAnsi="宋体" w:hint="eastAsia"/>
        </w:rPr>
        <w:t xml:space="preserve">    无</w:t>
      </w:r>
    </w:p>
    <w:p w14:paraId="70370E78" w14:textId="77777777" w:rsidR="003E1DEE" w:rsidRPr="00A37C07" w:rsidRDefault="003E1DEE" w:rsidP="003E1DEE">
      <w:pPr>
        <w:spacing w:line="360" w:lineRule="auto"/>
        <w:rPr>
          <w:rFonts w:ascii="宋体" w:hAnsi="宋体"/>
          <w:iCs/>
        </w:rPr>
      </w:pPr>
      <w:r w:rsidRPr="00A37C07">
        <w:rPr>
          <w:rFonts w:ascii="宋体" w:hAnsi="宋体" w:hint="eastAsia"/>
          <w:b/>
        </w:rPr>
        <w:t>[</w:t>
      </w:r>
      <w:r w:rsidRPr="00A37C07">
        <w:rPr>
          <w:rFonts w:ascii="宋体" w:hAnsi="宋体"/>
          <w:b/>
        </w:rPr>
        <w:t>其它说明</w:t>
      </w:r>
      <w:r w:rsidRPr="00A37C07">
        <w:rPr>
          <w:rFonts w:ascii="宋体" w:hAnsi="宋体" w:hint="eastAsia"/>
          <w:b/>
        </w:rPr>
        <w:t>]</w:t>
      </w:r>
      <w:r w:rsidRPr="00A37C07">
        <w:rPr>
          <w:rFonts w:ascii="宋体" w:hAnsi="宋体"/>
        </w:rPr>
        <w:t>：</w:t>
      </w:r>
    </w:p>
    <w:p w14:paraId="0B32F9F9" w14:textId="77777777" w:rsidR="003E1DEE" w:rsidRPr="00A37C07" w:rsidRDefault="003E1DEE" w:rsidP="003E1DEE">
      <w:pPr>
        <w:spacing w:line="300" w:lineRule="auto"/>
        <w:rPr>
          <w:rFonts w:ascii="宋体" w:hAnsi="宋体"/>
        </w:rPr>
      </w:pPr>
      <w:r w:rsidRPr="00A37C07">
        <w:rPr>
          <w:rFonts w:ascii="宋体" w:hAnsi="宋体" w:hint="eastAsia"/>
        </w:rPr>
        <w:t xml:space="preserve">    无</w:t>
      </w:r>
    </w:p>
    <w:p w14:paraId="3DAC79FB" w14:textId="77777777" w:rsidR="003E1DEE" w:rsidRPr="00A37C07" w:rsidRDefault="003E1DEE" w:rsidP="003E1DEE">
      <w:pPr>
        <w:spacing w:line="300" w:lineRule="auto"/>
        <w:rPr>
          <w:rFonts w:ascii="宋体" w:hAnsi="宋体"/>
        </w:rPr>
      </w:pPr>
      <w:r w:rsidRPr="00A37C07">
        <w:rPr>
          <w:rFonts w:ascii="宋体" w:hAnsi="宋体" w:hint="eastAsia"/>
          <w:b/>
        </w:rPr>
        <w:t>[升级</w:t>
      </w:r>
      <w:r w:rsidRPr="00A37C07">
        <w:rPr>
          <w:rFonts w:ascii="宋体" w:hAnsi="宋体"/>
          <w:b/>
        </w:rPr>
        <w:t>说明</w:t>
      </w:r>
      <w:r w:rsidRPr="00A37C07">
        <w:rPr>
          <w:rFonts w:ascii="宋体" w:hAnsi="宋体" w:hint="eastAsia"/>
          <w:b/>
        </w:rPr>
        <w:t>]</w:t>
      </w:r>
      <w:r w:rsidRPr="00A37C07">
        <w:rPr>
          <w:rFonts w:ascii="宋体" w:hAnsi="宋体"/>
        </w:rPr>
        <w:t>：</w:t>
      </w:r>
    </w:p>
    <w:p w14:paraId="1CD078B0" w14:textId="77777777" w:rsidR="003E1DEE" w:rsidRPr="00A37C07" w:rsidRDefault="003E1DEE" w:rsidP="003E1DEE">
      <w:pPr>
        <w:spacing w:line="300" w:lineRule="auto"/>
        <w:ind w:firstLine="405"/>
        <w:rPr>
          <w:rFonts w:ascii="宋体" w:hAnsi="宋体"/>
        </w:rPr>
      </w:pPr>
      <w:r w:rsidRPr="00A37C07">
        <w:rPr>
          <w:rFonts w:ascii="宋体" w:hAnsi="宋体" w:hint="eastAsia"/>
        </w:rPr>
        <w:t>无</w:t>
      </w:r>
    </w:p>
    <w:p w14:paraId="04B2BE00" w14:textId="77777777" w:rsidR="003E1DEE" w:rsidRPr="00A37C07" w:rsidRDefault="003E1DEE" w:rsidP="003E1DEE">
      <w:pPr>
        <w:pStyle w:val="3"/>
        <w:numPr>
          <w:ilvl w:val="2"/>
          <w:numId w:val="38"/>
        </w:numPr>
      </w:pPr>
      <w:bookmarkStart w:id="554" w:name="_Toc482163013"/>
      <w:r w:rsidRPr="00A37C07">
        <w:rPr>
          <w:rFonts w:hint="eastAsia"/>
        </w:rPr>
        <w:t>接口需求</w:t>
      </w:r>
      <w:bookmarkEnd w:id="554"/>
    </w:p>
    <w:p w14:paraId="582FB31B" w14:textId="77777777" w:rsidR="003E1DEE" w:rsidRPr="00A37C07" w:rsidRDefault="003E1DEE" w:rsidP="003E1DEE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需要</w:t>
      </w:r>
      <w:r>
        <w:rPr>
          <w:rFonts w:ascii="宋体" w:hAnsi="宋体"/>
        </w:rPr>
        <w:t>邹玉龙</w:t>
      </w:r>
      <w:r>
        <w:rPr>
          <w:rFonts w:ascii="宋体" w:hAnsi="宋体" w:hint="eastAsia"/>
        </w:rPr>
        <w:t>提供数据</w:t>
      </w:r>
      <w:r>
        <w:rPr>
          <w:rFonts w:ascii="宋体" w:hAnsi="宋体"/>
        </w:rPr>
        <w:t>持久化接口</w:t>
      </w:r>
      <w:r w:rsidRPr="00A37C07">
        <w:rPr>
          <w:rFonts w:ascii="宋体" w:hAnsi="宋体" w:hint="eastAsia"/>
        </w:rPr>
        <w:t>。</w:t>
      </w:r>
    </w:p>
    <w:p w14:paraId="38F6F9FC" w14:textId="77777777" w:rsidR="003E1DEE" w:rsidRPr="00A37C07" w:rsidRDefault="003E1DEE" w:rsidP="003E1DEE">
      <w:pPr>
        <w:pStyle w:val="aa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="黑体" w:hAnsiTheme="majorHAnsi" w:cstheme="majorBidi"/>
          <w:b/>
          <w:bCs/>
          <w:vanish/>
          <w:sz w:val="28"/>
          <w:szCs w:val="32"/>
        </w:rPr>
      </w:pPr>
      <w:bookmarkStart w:id="555" w:name="_Toc482163014"/>
      <w:bookmarkEnd w:id="555"/>
    </w:p>
    <w:p w14:paraId="75E116F4" w14:textId="77777777" w:rsidR="003E1DEE" w:rsidRPr="00A37C07" w:rsidRDefault="003E1DEE" w:rsidP="003E1DEE">
      <w:pPr>
        <w:pStyle w:val="aa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="黑体" w:hAnsiTheme="majorHAnsi" w:cstheme="majorBidi"/>
          <w:b/>
          <w:bCs/>
          <w:vanish/>
          <w:sz w:val="28"/>
          <w:szCs w:val="32"/>
        </w:rPr>
      </w:pPr>
      <w:bookmarkStart w:id="556" w:name="_Toc482163015"/>
      <w:bookmarkEnd w:id="556"/>
    </w:p>
    <w:p w14:paraId="573A89BF" w14:textId="77777777" w:rsidR="003E1DEE" w:rsidRPr="00A37C07" w:rsidRDefault="003E1DEE" w:rsidP="003E1DEE">
      <w:pPr>
        <w:pStyle w:val="aa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="黑体" w:hAnsiTheme="majorHAnsi" w:cstheme="majorBidi"/>
          <w:b/>
          <w:bCs/>
          <w:vanish/>
          <w:sz w:val="28"/>
          <w:szCs w:val="32"/>
        </w:rPr>
      </w:pPr>
      <w:bookmarkStart w:id="557" w:name="_Toc482163016"/>
      <w:bookmarkEnd w:id="557"/>
    </w:p>
    <w:p w14:paraId="7BC34F02" w14:textId="77777777" w:rsidR="003E1DEE" w:rsidRPr="00A37C07" w:rsidRDefault="003E1DEE" w:rsidP="003E1DEE">
      <w:pPr>
        <w:pStyle w:val="aa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="黑体" w:hAnsiTheme="majorHAnsi" w:cstheme="majorBidi"/>
          <w:b/>
          <w:bCs/>
          <w:vanish/>
          <w:sz w:val="28"/>
          <w:szCs w:val="32"/>
        </w:rPr>
      </w:pPr>
      <w:bookmarkStart w:id="558" w:name="_Toc482163017"/>
      <w:bookmarkEnd w:id="558"/>
    </w:p>
    <w:p w14:paraId="0EBAEBC7" w14:textId="77777777" w:rsidR="003E1DEE" w:rsidRPr="00A37C07" w:rsidRDefault="00C6627C" w:rsidP="003E1DEE">
      <w:pPr>
        <w:pStyle w:val="2"/>
        <w:ind w:left="601"/>
      </w:pPr>
      <w:bookmarkStart w:id="559" w:name="_Toc482163018"/>
      <w:r>
        <w:rPr>
          <w:rFonts w:hint="eastAsia"/>
        </w:rPr>
        <w:t>搜索</w:t>
      </w:r>
      <w:r w:rsidR="003E1DEE">
        <w:t>功能</w:t>
      </w:r>
      <w:bookmarkEnd w:id="559"/>
    </w:p>
    <w:p w14:paraId="33F3E213" w14:textId="77777777" w:rsidR="003E1DEE" w:rsidRPr="00A37C07" w:rsidRDefault="003E1DEE" w:rsidP="003E1DEE">
      <w:pPr>
        <w:pStyle w:val="3"/>
        <w:ind w:left="771"/>
      </w:pPr>
      <w:bookmarkStart w:id="560" w:name="_Toc482163019"/>
      <w:r w:rsidRPr="00A37C07">
        <w:rPr>
          <w:rFonts w:hint="eastAsia"/>
        </w:rPr>
        <w:t>功能概述</w:t>
      </w:r>
      <w:bookmarkEnd w:id="560"/>
    </w:p>
    <w:p w14:paraId="2E34AFE5" w14:textId="77777777" w:rsidR="003E1DEE" w:rsidRPr="00A37C07" w:rsidRDefault="00C6627C" w:rsidP="003E1DEE">
      <w:pPr>
        <w:ind w:firstLine="420"/>
      </w:pPr>
      <w:r>
        <w:rPr>
          <w:rFonts w:hint="eastAsia"/>
        </w:rPr>
        <w:t>支持</w:t>
      </w:r>
      <w:r>
        <w:t>对图书条件</w:t>
      </w:r>
      <w:r>
        <w:rPr>
          <w:rFonts w:hint="eastAsia"/>
        </w:rPr>
        <w:t>进行</w:t>
      </w:r>
      <w:r>
        <w:t>搜索</w:t>
      </w:r>
      <w:r w:rsidR="003E1DEE">
        <w:rPr>
          <w:rFonts w:hint="eastAsia"/>
        </w:rPr>
        <w:t>。</w:t>
      </w:r>
    </w:p>
    <w:p w14:paraId="364CB87D" w14:textId="77777777" w:rsidR="003E1DEE" w:rsidRPr="00A37C07" w:rsidRDefault="003E1DEE" w:rsidP="003E1DEE">
      <w:pPr>
        <w:pStyle w:val="3"/>
        <w:ind w:left="771"/>
      </w:pPr>
      <w:bookmarkStart w:id="561" w:name="_Toc482163020"/>
      <w:r w:rsidRPr="00A37C07">
        <w:rPr>
          <w:rFonts w:hint="eastAsia"/>
        </w:rPr>
        <w:t>功能点说明</w:t>
      </w:r>
      <w:bookmarkEnd w:id="561"/>
    </w:p>
    <w:p w14:paraId="384E5426" w14:textId="77777777" w:rsidR="003E1DEE" w:rsidRPr="00A37C07" w:rsidRDefault="003E1DEE" w:rsidP="003E1DEE">
      <w:pPr>
        <w:pStyle w:val="aa"/>
        <w:keepNext/>
        <w:keepLines/>
        <w:numPr>
          <w:ilvl w:val="0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562" w:name="_Toc482163021"/>
      <w:bookmarkEnd w:id="562"/>
    </w:p>
    <w:p w14:paraId="2FFF0D3F" w14:textId="77777777" w:rsidR="003E1DEE" w:rsidRPr="00A37C07" w:rsidRDefault="003E1DEE" w:rsidP="003E1DEE">
      <w:pPr>
        <w:pStyle w:val="aa"/>
        <w:keepNext/>
        <w:keepLines/>
        <w:numPr>
          <w:ilvl w:val="0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563" w:name="_Toc482163022"/>
      <w:bookmarkEnd w:id="563"/>
    </w:p>
    <w:p w14:paraId="66AC02C0" w14:textId="77777777" w:rsidR="003E1DEE" w:rsidRPr="00A37C07" w:rsidRDefault="003E1DEE" w:rsidP="003E1DEE">
      <w:pPr>
        <w:pStyle w:val="aa"/>
        <w:keepNext/>
        <w:keepLines/>
        <w:numPr>
          <w:ilvl w:val="0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564" w:name="_Toc482163023"/>
      <w:bookmarkEnd w:id="564"/>
    </w:p>
    <w:p w14:paraId="6FF269EC" w14:textId="77777777" w:rsidR="003E1DEE" w:rsidRPr="00A37C07" w:rsidRDefault="003E1DEE" w:rsidP="003E1DEE">
      <w:pPr>
        <w:pStyle w:val="aa"/>
        <w:keepNext/>
        <w:keepLines/>
        <w:numPr>
          <w:ilvl w:val="0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565" w:name="_Toc482163024"/>
      <w:bookmarkEnd w:id="565"/>
    </w:p>
    <w:p w14:paraId="41D66B56" w14:textId="77777777" w:rsidR="003E1DEE" w:rsidRPr="00A37C07" w:rsidRDefault="003E1DEE" w:rsidP="003E1DEE">
      <w:pPr>
        <w:pStyle w:val="aa"/>
        <w:keepNext/>
        <w:keepLines/>
        <w:numPr>
          <w:ilvl w:val="1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566" w:name="_Toc482163025"/>
      <w:bookmarkEnd w:id="566"/>
    </w:p>
    <w:p w14:paraId="59E08B99" w14:textId="77777777" w:rsidR="003E1DEE" w:rsidRPr="00A37C07" w:rsidRDefault="003E1DEE" w:rsidP="003E1DEE">
      <w:pPr>
        <w:pStyle w:val="aa"/>
        <w:keepNext/>
        <w:keepLines/>
        <w:numPr>
          <w:ilvl w:val="2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567" w:name="_Toc482163026"/>
      <w:bookmarkEnd w:id="567"/>
    </w:p>
    <w:p w14:paraId="16583FC1" w14:textId="77777777" w:rsidR="003E1DEE" w:rsidRPr="00A37C07" w:rsidRDefault="003E1DEE" w:rsidP="003E1DEE">
      <w:pPr>
        <w:pStyle w:val="aa"/>
        <w:keepNext/>
        <w:keepLines/>
        <w:numPr>
          <w:ilvl w:val="0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52929A6A" w14:textId="77777777" w:rsidR="003E1DEE" w:rsidRPr="00A37C07" w:rsidRDefault="003E1DEE" w:rsidP="003E1DEE">
      <w:pPr>
        <w:pStyle w:val="aa"/>
        <w:keepNext/>
        <w:keepLines/>
        <w:numPr>
          <w:ilvl w:val="0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5D3AC366" w14:textId="77777777" w:rsidR="003E1DEE" w:rsidRPr="00A37C07" w:rsidRDefault="003E1DEE" w:rsidP="003E1DEE">
      <w:pPr>
        <w:pStyle w:val="aa"/>
        <w:keepNext/>
        <w:keepLines/>
        <w:numPr>
          <w:ilvl w:val="0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326719AA" w14:textId="77777777" w:rsidR="003E1DEE" w:rsidRPr="00A37C07" w:rsidRDefault="003E1DEE" w:rsidP="003E1DEE">
      <w:pPr>
        <w:pStyle w:val="aa"/>
        <w:keepNext/>
        <w:keepLines/>
        <w:numPr>
          <w:ilvl w:val="0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38506108" w14:textId="77777777" w:rsidR="003E1DEE" w:rsidRPr="00A37C07" w:rsidRDefault="003E1DEE" w:rsidP="003E1DEE">
      <w:pPr>
        <w:pStyle w:val="aa"/>
        <w:keepNext/>
        <w:keepLines/>
        <w:numPr>
          <w:ilvl w:val="1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7EA73450" w14:textId="77777777" w:rsidR="003E1DEE" w:rsidRPr="00A37C07" w:rsidRDefault="003E1DEE" w:rsidP="003E1DEE">
      <w:pPr>
        <w:pStyle w:val="aa"/>
        <w:keepNext/>
        <w:keepLines/>
        <w:numPr>
          <w:ilvl w:val="2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6F8EDB0B" w14:textId="77777777" w:rsidR="003E1DEE" w:rsidRPr="00A37C07" w:rsidRDefault="003E1DEE" w:rsidP="003E1DEE">
      <w:pPr>
        <w:pStyle w:val="aa"/>
        <w:keepNext/>
        <w:keepLines/>
        <w:numPr>
          <w:ilvl w:val="2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56762A1C" w14:textId="77777777" w:rsidR="003E1DEE" w:rsidRPr="00A37C07" w:rsidRDefault="003E1DEE" w:rsidP="003E1DEE">
      <w:pPr>
        <w:spacing w:line="300" w:lineRule="auto"/>
        <w:rPr>
          <w:rFonts w:ascii="宋体" w:hAnsi="宋体"/>
          <w:b/>
        </w:rPr>
      </w:pPr>
      <w:r w:rsidRPr="00A37C07">
        <w:rPr>
          <w:rFonts w:ascii="宋体" w:hAnsi="宋体" w:hint="eastAsia"/>
          <w:b/>
        </w:rPr>
        <w:t>[正常事件流]</w:t>
      </w:r>
      <w:r w:rsidRPr="00A37C07">
        <w:rPr>
          <w:rFonts w:ascii="宋体" w:hAnsi="宋体"/>
          <w:b/>
        </w:rPr>
        <w:t>：</w:t>
      </w:r>
    </w:p>
    <w:p w14:paraId="0E3A4A6B" w14:textId="77777777" w:rsidR="003E1DEE" w:rsidRPr="00C6627C" w:rsidRDefault="00C6627C" w:rsidP="00C6627C">
      <w:pPr>
        <w:spacing w:line="300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1，点击搜索</w:t>
      </w:r>
      <w:r>
        <w:rPr>
          <w:rFonts w:ascii="宋体" w:hAnsi="宋体"/>
        </w:rPr>
        <w:t>图书</w:t>
      </w:r>
      <w:r>
        <w:rPr>
          <w:rFonts w:ascii="宋体" w:hAnsi="宋体" w:hint="eastAsia"/>
        </w:rPr>
        <w:t>跳转</w:t>
      </w:r>
      <w:r>
        <w:rPr>
          <w:rFonts w:ascii="宋体" w:hAnsi="宋体"/>
        </w:rPr>
        <w:t>至搜索图书页</w:t>
      </w:r>
    </w:p>
    <w:p w14:paraId="6D45A0F8" w14:textId="77777777" w:rsidR="003E1DEE" w:rsidRDefault="00C6627C" w:rsidP="003E1DEE">
      <w:pPr>
        <w:spacing w:line="360" w:lineRule="auto"/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>实现</w:t>
      </w:r>
      <w:r>
        <w:rPr>
          <w:rFonts w:ascii="宋体" w:hAnsi="宋体"/>
        </w:rPr>
        <w:t>对搜索图书页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跳转。</w:t>
      </w:r>
    </w:p>
    <w:p w14:paraId="233D297B" w14:textId="77777777" w:rsidR="00C6627C" w:rsidRDefault="00C6627C" w:rsidP="00C6627C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  <w:t>2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可</w:t>
      </w:r>
      <w:r>
        <w:rPr>
          <w:rFonts w:ascii="宋体" w:hAnsi="宋体" w:hint="eastAsia"/>
        </w:rPr>
        <w:t>根据不同</w:t>
      </w:r>
      <w:r>
        <w:rPr>
          <w:rFonts w:ascii="宋体" w:hAnsi="宋体"/>
        </w:rPr>
        <w:t>条件进行搜索</w:t>
      </w:r>
    </w:p>
    <w:p w14:paraId="7C6D0FFF" w14:textId="77777777" w:rsidR="00C6627C" w:rsidRPr="00A37C07" w:rsidRDefault="00C6627C" w:rsidP="00C6627C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可</w:t>
      </w:r>
      <w:r>
        <w:rPr>
          <w:rFonts w:ascii="宋体" w:hAnsi="宋体"/>
        </w:rPr>
        <w:t>输入</w:t>
      </w:r>
      <w:r>
        <w:rPr>
          <w:rFonts w:ascii="宋体" w:hAnsi="宋体" w:hint="eastAsia"/>
        </w:rPr>
        <w:t>不同条件</w:t>
      </w:r>
      <w:r>
        <w:rPr>
          <w:rFonts w:ascii="宋体" w:hAnsi="宋体"/>
        </w:rPr>
        <w:t>实现</w:t>
      </w:r>
      <w:r>
        <w:rPr>
          <w:rFonts w:ascii="宋体" w:hAnsi="宋体" w:hint="eastAsia"/>
        </w:rPr>
        <w:t>搜索</w:t>
      </w:r>
      <w:r>
        <w:rPr>
          <w:rFonts w:ascii="宋体" w:hAnsi="宋体"/>
        </w:rPr>
        <w:t>功能。</w:t>
      </w:r>
    </w:p>
    <w:p w14:paraId="7F0BB24D" w14:textId="77777777" w:rsidR="003E1DEE" w:rsidRPr="00A37C07" w:rsidRDefault="003E1DEE" w:rsidP="003E1DEE">
      <w:pPr>
        <w:pStyle w:val="aa"/>
        <w:numPr>
          <w:ilvl w:val="0"/>
          <w:numId w:val="17"/>
        </w:numPr>
        <w:spacing w:line="300" w:lineRule="auto"/>
        <w:ind w:firstLineChars="0"/>
        <w:rPr>
          <w:rFonts w:ascii="宋体" w:hAnsi="宋体"/>
        </w:rPr>
      </w:pPr>
      <w:r w:rsidRPr="00A37C07">
        <w:rPr>
          <w:rFonts w:ascii="宋体" w:hAnsi="宋体" w:hint="eastAsia"/>
        </w:rPr>
        <w:t>完成</w:t>
      </w:r>
    </w:p>
    <w:p w14:paraId="7EC44029" w14:textId="77777777" w:rsidR="003E1DEE" w:rsidRPr="00A37C07" w:rsidRDefault="00C6627C" w:rsidP="003E1DEE">
      <w:pPr>
        <w:spacing w:line="360" w:lineRule="auto"/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>跳转至</w:t>
      </w:r>
      <w:r>
        <w:rPr>
          <w:rFonts w:ascii="宋体" w:hAnsi="宋体"/>
        </w:rPr>
        <w:t>搜索结果页</w:t>
      </w:r>
      <w:r w:rsidR="003E1DEE" w:rsidRPr="00A37C07">
        <w:rPr>
          <w:rFonts w:ascii="宋体" w:hAnsi="宋体" w:hint="eastAsia"/>
        </w:rPr>
        <w:t>。</w:t>
      </w:r>
    </w:p>
    <w:p w14:paraId="49DE5F67" w14:textId="77777777" w:rsidR="003E1DEE" w:rsidRPr="00A37C07" w:rsidRDefault="003E1DEE" w:rsidP="003E1DEE">
      <w:pPr>
        <w:spacing w:line="300" w:lineRule="auto"/>
        <w:rPr>
          <w:rFonts w:ascii="宋体" w:hAnsi="宋体"/>
          <w:b/>
        </w:rPr>
      </w:pPr>
      <w:r w:rsidRPr="00A37C07">
        <w:rPr>
          <w:rFonts w:ascii="宋体" w:hAnsi="宋体" w:hint="eastAsia"/>
          <w:b/>
        </w:rPr>
        <w:t xml:space="preserve"> [例外事件流]</w:t>
      </w:r>
      <w:r w:rsidRPr="00A37C07">
        <w:rPr>
          <w:rFonts w:ascii="宋体" w:hAnsi="宋体"/>
          <w:b/>
        </w:rPr>
        <w:t>：</w:t>
      </w:r>
    </w:p>
    <w:p w14:paraId="72FECBA8" w14:textId="77777777" w:rsidR="003E1DEE" w:rsidRPr="00A37C07" w:rsidRDefault="003E1DEE" w:rsidP="003E1DEE">
      <w:pPr>
        <w:spacing w:line="300" w:lineRule="auto"/>
        <w:rPr>
          <w:rFonts w:ascii="宋体" w:hAnsi="宋体"/>
        </w:rPr>
      </w:pPr>
      <w:r w:rsidRPr="00A37C07">
        <w:rPr>
          <w:rFonts w:ascii="宋体" w:hAnsi="宋体" w:hint="eastAsia"/>
          <w:b/>
        </w:rPr>
        <w:tab/>
      </w:r>
      <w:r w:rsidRPr="00A37C07">
        <w:rPr>
          <w:rFonts w:ascii="宋体" w:hAnsi="宋体" w:hint="eastAsia"/>
        </w:rPr>
        <w:t>无</w:t>
      </w:r>
    </w:p>
    <w:p w14:paraId="33D7D2AF" w14:textId="77777777" w:rsidR="003E1DEE" w:rsidRDefault="003E1DEE" w:rsidP="003E1DEE">
      <w:pPr>
        <w:spacing w:line="360" w:lineRule="auto"/>
        <w:rPr>
          <w:rFonts w:ascii="宋体" w:hAnsi="宋体"/>
        </w:rPr>
      </w:pPr>
      <w:r w:rsidRPr="00A37C07">
        <w:rPr>
          <w:rFonts w:ascii="宋体" w:hAnsi="宋体" w:hint="eastAsia"/>
          <w:b/>
        </w:rPr>
        <w:t xml:space="preserve"> [业务对象]</w:t>
      </w:r>
      <w:r w:rsidRPr="00A37C07">
        <w:rPr>
          <w:rFonts w:ascii="宋体" w:hAnsi="宋体"/>
        </w:rPr>
        <w:t>：</w:t>
      </w:r>
    </w:p>
    <w:p w14:paraId="79BA57B7" w14:textId="77777777" w:rsidR="003E1DEE" w:rsidRPr="00A37C07" w:rsidRDefault="003E1DEE" w:rsidP="003E1DEE">
      <w:pPr>
        <w:spacing w:line="360" w:lineRule="auto"/>
        <w:ind w:firstLine="420"/>
        <w:rPr>
          <w:rFonts w:ascii="宋体" w:hAnsi="宋体"/>
          <w:b/>
        </w:rPr>
      </w:pPr>
      <w:r>
        <w:rPr>
          <w:rFonts w:ascii="宋体" w:hAnsi="宋体" w:hint="eastAsia"/>
        </w:rPr>
        <w:t>无</w:t>
      </w:r>
      <w:r w:rsidRPr="00A37C07">
        <w:rPr>
          <w:rFonts w:ascii="宋体" w:hAnsi="宋体"/>
          <w:b/>
        </w:rPr>
        <w:t xml:space="preserve"> </w:t>
      </w:r>
    </w:p>
    <w:p w14:paraId="7CC40701" w14:textId="77777777" w:rsidR="003E1DEE" w:rsidRPr="00A37C07" w:rsidRDefault="003E1DEE" w:rsidP="003E1DEE">
      <w:pPr>
        <w:spacing w:line="360" w:lineRule="auto"/>
        <w:rPr>
          <w:rFonts w:ascii="宋体" w:hAnsi="宋体"/>
        </w:rPr>
      </w:pPr>
      <w:r w:rsidRPr="00A37C07">
        <w:rPr>
          <w:rFonts w:ascii="宋体" w:hAnsi="宋体" w:hint="eastAsia"/>
          <w:b/>
        </w:rPr>
        <w:t>[后置条件]</w:t>
      </w:r>
      <w:r w:rsidRPr="00A37C07">
        <w:rPr>
          <w:rFonts w:ascii="宋体" w:hAnsi="宋体"/>
        </w:rPr>
        <w:t>：</w:t>
      </w:r>
    </w:p>
    <w:p w14:paraId="074DB790" w14:textId="77777777" w:rsidR="003E1DEE" w:rsidRPr="00A37C07" w:rsidRDefault="003E1DEE" w:rsidP="003E1DEE">
      <w:pPr>
        <w:spacing w:line="360" w:lineRule="auto"/>
        <w:rPr>
          <w:rFonts w:ascii="宋体" w:hAnsi="宋体"/>
        </w:rPr>
      </w:pPr>
      <w:r w:rsidRPr="00A37C07">
        <w:rPr>
          <w:rFonts w:ascii="宋体" w:hAnsi="宋体" w:hint="eastAsia"/>
        </w:rPr>
        <w:t xml:space="preserve">    无</w:t>
      </w:r>
    </w:p>
    <w:p w14:paraId="4B87CF13" w14:textId="77777777" w:rsidR="003E1DEE" w:rsidRPr="00A37C07" w:rsidRDefault="003E1DEE" w:rsidP="003E1DEE">
      <w:pPr>
        <w:spacing w:line="360" w:lineRule="auto"/>
        <w:rPr>
          <w:rFonts w:ascii="宋体" w:hAnsi="宋体"/>
          <w:iCs/>
        </w:rPr>
      </w:pPr>
      <w:r w:rsidRPr="00A37C07">
        <w:rPr>
          <w:rFonts w:ascii="宋体" w:hAnsi="宋体" w:hint="eastAsia"/>
          <w:b/>
        </w:rPr>
        <w:t>[</w:t>
      </w:r>
      <w:r w:rsidRPr="00A37C07">
        <w:rPr>
          <w:rFonts w:ascii="宋体" w:hAnsi="宋体"/>
          <w:b/>
        </w:rPr>
        <w:t>其它说明</w:t>
      </w:r>
      <w:r w:rsidRPr="00A37C07">
        <w:rPr>
          <w:rFonts w:ascii="宋体" w:hAnsi="宋体" w:hint="eastAsia"/>
          <w:b/>
        </w:rPr>
        <w:t>]</w:t>
      </w:r>
      <w:r w:rsidRPr="00A37C07">
        <w:rPr>
          <w:rFonts w:ascii="宋体" w:hAnsi="宋体"/>
        </w:rPr>
        <w:t>：</w:t>
      </w:r>
    </w:p>
    <w:p w14:paraId="341FFBD9" w14:textId="77777777" w:rsidR="003E1DEE" w:rsidRPr="00A37C07" w:rsidRDefault="003E1DEE" w:rsidP="003E1DEE">
      <w:pPr>
        <w:spacing w:line="300" w:lineRule="auto"/>
        <w:rPr>
          <w:rFonts w:ascii="宋体" w:hAnsi="宋体"/>
        </w:rPr>
      </w:pPr>
      <w:r w:rsidRPr="00A37C07">
        <w:rPr>
          <w:rFonts w:ascii="宋体" w:hAnsi="宋体" w:hint="eastAsia"/>
        </w:rPr>
        <w:t xml:space="preserve">    无</w:t>
      </w:r>
    </w:p>
    <w:p w14:paraId="4A0D758B" w14:textId="77777777" w:rsidR="003E1DEE" w:rsidRPr="00A37C07" w:rsidRDefault="003E1DEE" w:rsidP="003E1DEE">
      <w:pPr>
        <w:spacing w:line="300" w:lineRule="auto"/>
        <w:rPr>
          <w:rFonts w:ascii="宋体" w:hAnsi="宋体"/>
        </w:rPr>
      </w:pPr>
      <w:r w:rsidRPr="00A37C07">
        <w:rPr>
          <w:rFonts w:ascii="宋体" w:hAnsi="宋体" w:hint="eastAsia"/>
          <w:b/>
        </w:rPr>
        <w:t>[升级</w:t>
      </w:r>
      <w:r w:rsidRPr="00A37C07">
        <w:rPr>
          <w:rFonts w:ascii="宋体" w:hAnsi="宋体"/>
          <w:b/>
        </w:rPr>
        <w:t>说明</w:t>
      </w:r>
      <w:r w:rsidRPr="00A37C07">
        <w:rPr>
          <w:rFonts w:ascii="宋体" w:hAnsi="宋体" w:hint="eastAsia"/>
          <w:b/>
        </w:rPr>
        <w:t>]</w:t>
      </w:r>
      <w:r w:rsidRPr="00A37C07">
        <w:rPr>
          <w:rFonts w:ascii="宋体" w:hAnsi="宋体"/>
        </w:rPr>
        <w:t>：</w:t>
      </w:r>
    </w:p>
    <w:p w14:paraId="01633ACE" w14:textId="77777777" w:rsidR="003E1DEE" w:rsidRPr="00A37C07" w:rsidRDefault="003E1DEE" w:rsidP="003E1DEE">
      <w:pPr>
        <w:spacing w:line="300" w:lineRule="auto"/>
        <w:ind w:firstLine="405"/>
        <w:rPr>
          <w:rFonts w:ascii="宋体" w:hAnsi="宋体"/>
        </w:rPr>
      </w:pPr>
      <w:r w:rsidRPr="00A37C07">
        <w:rPr>
          <w:rFonts w:ascii="宋体" w:hAnsi="宋体" w:hint="eastAsia"/>
        </w:rPr>
        <w:lastRenderedPageBreak/>
        <w:t>无</w:t>
      </w:r>
    </w:p>
    <w:p w14:paraId="56D39420" w14:textId="77777777" w:rsidR="003E1DEE" w:rsidRPr="00A37C07" w:rsidRDefault="003E1DEE" w:rsidP="003E1DEE">
      <w:pPr>
        <w:pStyle w:val="3"/>
        <w:numPr>
          <w:ilvl w:val="2"/>
          <w:numId w:val="38"/>
        </w:numPr>
      </w:pPr>
      <w:bookmarkStart w:id="568" w:name="_Toc482163027"/>
      <w:r w:rsidRPr="00A37C07">
        <w:rPr>
          <w:rFonts w:hint="eastAsia"/>
        </w:rPr>
        <w:t>接口需求</w:t>
      </w:r>
      <w:bookmarkEnd w:id="568"/>
    </w:p>
    <w:p w14:paraId="0DE67EAC" w14:textId="77777777" w:rsidR="003E1DEE" w:rsidRPr="00A37C07" w:rsidRDefault="003E1DEE" w:rsidP="003E1DEE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需要</w:t>
      </w:r>
      <w:r>
        <w:rPr>
          <w:rFonts w:ascii="宋体" w:hAnsi="宋体"/>
        </w:rPr>
        <w:t>邹玉龙</w:t>
      </w:r>
      <w:r>
        <w:rPr>
          <w:rFonts w:ascii="宋体" w:hAnsi="宋体" w:hint="eastAsia"/>
        </w:rPr>
        <w:t>提供数据</w:t>
      </w:r>
      <w:r>
        <w:rPr>
          <w:rFonts w:ascii="宋体" w:hAnsi="宋体"/>
        </w:rPr>
        <w:t>持久化接口</w:t>
      </w:r>
      <w:r w:rsidRPr="00A37C07">
        <w:rPr>
          <w:rFonts w:ascii="宋体" w:hAnsi="宋体" w:hint="eastAsia"/>
        </w:rPr>
        <w:t>。</w:t>
      </w:r>
    </w:p>
    <w:p w14:paraId="5E9652C4" w14:textId="77777777" w:rsidR="003E1DEE" w:rsidRPr="00A37C07" w:rsidRDefault="003E1DEE" w:rsidP="003E1DEE">
      <w:pPr>
        <w:pStyle w:val="aa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="黑体" w:hAnsiTheme="majorHAnsi" w:cstheme="majorBidi"/>
          <w:b/>
          <w:bCs/>
          <w:vanish/>
          <w:sz w:val="28"/>
          <w:szCs w:val="32"/>
        </w:rPr>
      </w:pPr>
      <w:bookmarkStart w:id="569" w:name="_Toc482163028"/>
      <w:bookmarkEnd w:id="569"/>
    </w:p>
    <w:p w14:paraId="47F21194" w14:textId="77777777" w:rsidR="003E1DEE" w:rsidRPr="00A37C07" w:rsidRDefault="003E1DEE" w:rsidP="003E1DEE">
      <w:pPr>
        <w:pStyle w:val="aa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="黑体" w:hAnsiTheme="majorHAnsi" w:cstheme="majorBidi"/>
          <w:b/>
          <w:bCs/>
          <w:vanish/>
          <w:sz w:val="28"/>
          <w:szCs w:val="32"/>
        </w:rPr>
      </w:pPr>
      <w:bookmarkStart w:id="570" w:name="_Toc482163029"/>
      <w:bookmarkEnd w:id="570"/>
    </w:p>
    <w:p w14:paraId="2C993595" w14:textId="77777777" w:rsidR="003E1DEE" w:rsidRPr="00A37C07" w:rsidRDefault="003E1DEE" w:rsidP="003E1DEE">
      <w:pPr>
        <w:pStyle w:val="aa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="黑体" w:hAnsiTheme="majorHAnsi" w:cstheme="majorBidi"/>
          <w:b/>
          <w:bCs/>
          <w:vanish/>
          <w:sz w:val="28"/>
          <w:szCs w:val="32"/>
        </w:rPr>
      </w:pPr>
      <w:bookmarkStart w:id="571" w:name="_Toc482163030"/>
      <w:bookmarkEnd w:id="571"/>
    </w:p>
    <w:p w14:paraId="0CA94E4D" w14:textId="77777777" w:rsidR="003E1DEE" w:rsidRPr="00A37C07" w:rsidRDefault="003E1DEE" w:rsidP="003E1DEE">
      <w:pPr>
        <w:pStyle w:val="aa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="黑体" w:hAnsiTheme="majorHAnsi" w:cstheme="majorBidi"/>
          <w:b/>
          <w:bCs/>
          <w:vanish/>
          <w:sz w:val="28"/>
          <w:szCs w:val="32"/>
        </w:rPr>
      </w:pPr>
      <w:bookmarkStart w:id="572" w:name="_Toc482163031"/>
      <w:bookmarkEnd w:id="572"/>
    </w:p>
    <w:p w14:paraId="562DAA27" w14:textId="77777777" w:rsidR="003E1DEE" w:rsidRPr="00A37C07" w:rsidRDefault="00175F85" w:rsidP="003E1DEE">
      <w:pPr>
        <w:pStyle w:val="2"/>
        <w:ind w:left="601"/>
      </w:pPr>
      <w:bookmarkStart w:id="573" w:name="_Toc482163032"/>
      <w:r>
        <w:rPr>
          <w:rFonts w:hint="eastAsia"/>
        </w:rPr>
        <w:t>搜索结果</w:t>
      </w:r>
      <w:r>
        <w:t>展示</w:t>
      </w:r>
      <w:r w:rsidR="003E1DEE">
        <w:t>功能</w:t>
      </w:r>
      <w:bookmarkEnd w:id="573"/>
    </w:p>
    <w:p w14:paraId="30E56D44" w14:textId="77777777" w:rsidR="003E1DEE" w:rsidRPr="00A37C07" w:rsidRDefault="003E1DEE" w:rsidP="003E1DEE">
      <w:pPr>
        <w:pStyle w:val="3"/>
        <w:ind w:left="771"/>
      </w:pPr>
      <w:bookmarkStart w:id="574" w:name="_Toc482163033"/>
      <w:r w:rsidRPr="00A37C07">
        <w:rPr>
          <w:rFonts w:hint="eastAsia"/>
        </w:rPr>
        <w:t>功能概述</w:t>
      </w:r>
      <w:bookmarkEnd w:id="574"/>
    </w:p>
    <w:p w14:paraId="6C9D8E09" w14:textId="77777777" w:rsidR="003E1DEE" w:rsidRPr="00A37C07" w:rsidRDefault="00175F85" w:rsidP="003E1DEE">
      <w:pPr>
        <w:ind w:firstLine="420"/>
      </w:pPr>
      <w:r>
        <w:rPr>
          <w:rFonts w:hint="eastAsia"/>
        </w:rPr>
        <w:t>展示</w:t>
      </w:r>
      <w:r>
        <w:t>自定义搜索到的图书列表</w:t>
      </w:r>
      <w:r w:rsidR="003E1DEE">
        <w:rPr>
          <w:rFonts w:hint="eastAsia"/>
        </w:rPr>
        <w:t>。</w:t>
      </w:r>
    </w:p>
    <w:p w14:paraId="735EE248" w14:textId="77777777" w:rsidR="003E1DEE" w:rsidRPr="00A37C07" w:rsidRDefault="003E1DEE" w:rsidP="003E1DEE">
      <w:pPr>
        <w:pStyle w:val="3"/>
        <w:ind w:left="771"/>
      </w:pPr>
      <w:bookmarkStart w:id="575" w:name="_Toc482163034"/>
      <w:r w:rsidRPr="00A37C07">
        <w:rPr>
          <w:rFonts w:hint="eastAsia"/>
        </w:rPr>
        <w:t>功能点说明</w:t>
      </w:r>
      <w:bookmarkEnd w:id="575"/>
    </w:p>
    <w:p w14:paraId="1A1BDD78" w14:textId="77777777" w:rsidR="003E1DEE" w:rsidRPr="00A37C07" w:rsidRDefault="003E1DEE" w:rsidP="003E1DEE">
      <w:pPr>
        <w:pStyle w:val="aa"/>
        <w:keepNext/>
        <w:keepLines/>
        <w:numPr>
          <w:ilvl w:val="0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576" w:name="_Toc482163035"/>
      <w:bookmarkEnd w:id="576"/>
    </w:p>
    <w:p w14:paraId="3A0BFB11" w14:textId="77777777" w:rsidR="003E1DEE" w:rsidRPr="00A37C07" w:rsidRDefault="003E1DEE" w:rsidP="003E1DEE">
      <w:pPr>
        <w:pStyle w:val="aa"/>
        <w:keepNext/>
        <w:keepLines/>
        <w:numPr>
          <w:ilvl w:val="0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577" w:name="_Toc482163036"/>
      <w:bookmarkEnd w:id="577"/>
    </w:p>
    <w:p w14:paraId="78AB9709" w14:textId="77777777" w:rsidR="003E1DEE" w:rsidRPr="00A37C07" w:rsidRDefault="003E1DEE" w:rsidP="003E1DEE">
      <w:pPr>
        <w:pStyle w:val="aa"/>
        <w:keepNext/>
        <w:keepLines/>
        <w:numPr>
          <w:ilvl w:val="0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578" w:name="_Toc482163037"/>
      <w:bookmarkEnd w:id="578"/>
    </w:p>
    <w:p w14:paraId="69CE28A2" w14:textId="77777777" w:rsidR="003E1DEE" w:rsidRPr="00A37C07" w:rsidRDefault="003E1DEE" w:rsidP="003E1DEE">
      <w:pPr>
        <w:pStyle w:val="aa"/>
        <w:keepNext/>
        <w:keepLines/>
        <w:numPr>
          <w:ilvl w:val="0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579" w:name="_Toc482163038"/>
      <w:bookmarkEnd w:id="579"/>
    </w:p>
    <w:p w14:paraId="24F9AC24" w14:textId="77777777" w:rsidR="003E1DEE" w:rsidRPr="00A37C07" w:rsidRDefault="003E1DEE" w:rsidP="003E1DEE">
      <w:pPr>
        <w:pStyle w:val="aa"/>
        <w:keepNext/>
        <w:keepLines/>
        <w:numPr>
          <w:ilvl w:val="1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580" w:name="_Toc482163039"/>
      <w:bookmarkEnd w:id="580"/>
    </w:p>
    <w:p w14:paraId="194D9A07" w14:textId="77777777" w:rsidR="003E1DEE" w:rsidRPr="00A37C07" w:rsidRDefault="003E1DEE" w:rsidP="003E1DEE">
      <w:pPr>
        <w:pStyle w:val="aa"/>
        <w:keepNext/>
        <w:keepLines/>
        <w:numPr>
          <w:ilvl w:val="2"/>
          <w:numId w:val="5"/>
        </w:numPr>
        <w:spacing w:before="260" w:after="260" w:line="416" w:lineRule="atLeast"/>
        <w:ind w:firstLineChars="0"/>
        <w:outlineLvl w:val="2"/>
        <w:rPr>
          <w:rFonts w:eastAsia="黑体"/>
          <w:b/>
          <w:bCs/>
          <w:vanish/>
          <w:sz w:val="28"/>
          <w:szCs w:val="32"/>
        </w:rPr>
      </w:pPr>
      <w:bookmarkStart w:id="581" w:name="_Toc482163040"/>
      <w:bookmarkEnd w:id="581"/>
    </w:p>
    <w:p w14:paraId="511AB3D1" w14:textId="77777777" w:rsidR="003E1DEE" w:rsidRPr="00A37C07" w:rsidRDefault="003E1DEE" w:rsidP="003E1DEE">
      <w:pPr>
        <w:pStyle w:val="aa"/>
        <w:keepNext/>
        <w:keepLines/>
        <w:numPr>
          <w:ilvl w:val="0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08713863" w14:textId="77777777" w:rsidR="003E1DEE" w:rsidRPr="00A37C07" w:rsidRDefault="003E1DEE" w:rsidP="003E1DEE">
      <w:pPr>
        <w:pStyle w:val="aa"/>
        <w:keepNext/>
        <w:keepLines/>
        <w:numPr>
          <w:ilvl w:val="0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7A8CF12C" w14:textId="77777777" w:rsidR="003E1DEE" w:rsidRPr="00A37C07" w:rsidRDefault="003E1DEE" w:rsidP="003E1DEE">
      <w:pPr>
        <w:pStyle w:val="aa"/>
        <w:keepNext/>
        <w:keepLines/>
        <w:numPr>
          <w:ilvl w:val="0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0C0D2291" w14:textId="77777777" w:rsidR="003E1DEE" w:rsidRPr="00A37C07" w:rsidRDefault="003E1DEE" w:rsidP="003E1DEE">
      <w:pPr>
        <w:pStyle w:val="aa"/>
        <w:keepNext/>
        <w:keepLines/>
        <w:numPr>
          <w:ilvl w:val="0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6EF3D8A2" w14:textId="77777777" w:rsidR="003E1DEE" w:rsidRPr="00A37C07" w:rsidRDefault="003E1DEE" w:rsidP="003E1DEE">
      <w:pPr>
        <w:pStyle w:val="aa"/>
        <w:keepNext/>
        <w:keepLines/>
        <w:numPr>
          <w:ilvl w:val="1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1BCAB564" w14:textId="77777777" w:rsidR="003E1DEE" w:rsidRPr="00A37C07" w:rsidRDefault="003E1DEE" w:rsidP="003E1DEE">
      <w:pPr>
        <w:pStyle w:val="aa"/>
        <w:keepNext/>
        <w:keepLines/>
        <w:numPr>
          <w:ilvl w:val="2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4A9D7E97" w14:textId="77777777" w:rsidR="003E1DEE" w:rsidRPr="00A37C07" w:rsidRDefault="003E1DEE" w:rsidP="003E1DEE">
      <w:pPr>
        <w:pStyle w:val="aa"/>
        <w:keepNext/>
        <w:keepLines/>
        <w:numPr>
          <w:ilvl w:val="2"/>
          <w:numId w:val="6"/>
        </w:numPr>
        <w:spacing w:before="280" w:after="290" w:line="376" w:lineRule="atLeast"/>
        <w:ind w:firstLineChars="0"/>
        <w:outlineLvl w:val="3"/>
        <w:rPr>
          <w:rFonts w:ascii="黑体" w:eastAsia="黑体" w:hAnsiTheme="majorHAnsi" w:cstheme="majorBidi"/>
          <w:b/>
          <w:bCs/>
          <w:vanish/>
          <w:sz w:val="28"/>
          <w:szCs w:val="28"/>
        </w:rPr>
      </w:pPr>
    </w:p>
    <w:p w14:paraId="170E48B7" w14:textId="77777777" w:rsidR="003E1DEE" w:rsidRPr="00A37C07" w:rsidRDefault="003E1DEE" w:rsidP="003E1DEE">
      <w:pPr>
        <w:spacing w:line="300" w:lineRule="auto"/>
        <w:rPr>
          <w:rFonts w:ascii="宋体" w:hAnsi="宋体"/>
          <w:b/>
        </w:rPr>
      </w:pPr>
      <w:r w:rsidRPr="00A37C07">
        <w:rPr>
          <w:rFonts w:ascii="宋体" w:hAnsi="宋体" w:hint="eastAsia"/>
          <w:b/>
        </w:rPr>
        <w:t>[正常事件流]</w:t>
      </w:r>
      <w:r w:rsidRPr="00A37C07">
        <w:rPr>
          <w:rFonts w:ascii="宋体" w:hAnsi="宋体"/>
          <w:b/>
        </w:rPr>
        <w:t>：</w:t>
      </w:r>
    </w:p>
    <w:p w14:paraId="1A085080" w14:textId="77777777" w:rsidR="003E1DEE" w:rsidRPr="00175F85" w:rsidRDefault="00175F85" w:rsidP="00175F85">
      <w:pPr>
        <w:spacing w:line="300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1，在搜索</w:t>
      </w:r>
      <w:r>
        <w:rPr>
          <w:rFonts w:ascii="宋体" w:hAnsi="宋体"/>
        </w:rPr>
        <w:t>功能基础上跳转至搜索结果页</w:t>
      </w:r>
    </w:p>
    <w:p w14:paraId="4C0504EF" w14:textId="77777777" w:rsidR="003E1DEE" w:rsidRPr="00A37C07" w:rsidRDefault="00175F85" w:rsidP="003E1DEE">
      <w:pPr>
        <w:spacing w:line="360" w:lineRule="auto"/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>实现</w:t>
      </w:r>
      <w:r>
        <w:rPr>
          <w:rFonts w:ascii="宋体" w:hAnsi="宋体"/>
        </w:rPr>
        <w:t>从搜索页到</w:t>
      </w:r>
      <w:r>
        <w:rPr>
          <w:rFonts w:ascii="宋体" w:hAnsi="宋体" w:hint="eastAsia"/>
        </w:rPr>
        <w:t>搜索</w:t>
      </w:r>
      <w:r>
        <w:rPr>
          <w:rFonts w:ascii="宋体" w:hAnsi="宋体"/>
        </w:rPr>
        <w:t>结果页的跳转</w:t>
      </w:r>
      <w:r w:rsidR="003E1DEE">
        <w:rPr>
          <w:rFonts w:ascii="宋体" w:hAnsi="宋体" w:hint="eastAsia"/>
        </w:rPr>
        <w:t>。</w:t>
      </w:r>
    </w:p>
    <w:p w14:paraId="779B14C5" w14:textId="77777777" w:rsidR="003E1DEE" w:rsidRPr="00175F85" w:rsidRDefault="00175F85" w:rsidP="00175F85">
      <w:pPr>
        <w:spacing w:line="300" w:lineRule="auto"/>
        <w:ind w:firstLine="420"/>
        <w:rPr>
          <w:rFonts w:ascii="宋体" w:hAnsi="宋体"/>
        </w:rPr>
      </w:pPr>
      <w:r w:rsidRPr="00175F85">
        <w:rPr>
          <w:rFonts w:ascii="宋体" w:hAnsi="宋体" w:hint="eastAsia"/>
        </w:rPr>
        <w:t>2，</w:t>
      </w:r>
      <w:r w:rsidR="003E1DEE" w:rsidRPr="00175F85">
        <w:rPr>
          <w:rFonts w:ascii="宋体" w:hAnsi="宋体" w:hint="eastAsia"/>
        </w:rPr>
        <w:t>完成</w:t>
      </w:r>
    </w:p>
    <w:p w14:paraId="1378C281" w14:textId="77777777" w:rsidR="003E1DEE" w:rsidRPr="00A37C07" w:rsidRDefault="00175F85" w:rsidP="003E1DEE">
      <w:pPr>
        <w:spacing w:line="360" w:lineRule="auto"/>
        <w:ind w:firstLineChars="450" w:firstLine="945"/>
        <w:rPr>
          <w:rFonts w:ascii="宋体" w:hAnsi="宋体"/>
        </w:rPr>
      </w:pPr>
      <w:r>
        <w:rPr>
          <w:rFonts w:ascii="宋体" w:hAnsi="宋体" w:hint="eastAsia"/>
        </w:rPr>
        <w:t>展示图书搜索</w:t>
      </w:r>
      <w:r>
        <w:rPr>
          <w:rFonts w:ascii="宋体" w:hAnsi="宋体"/>
        </w:rPr>
        <w:t>结果列表</w:t>
      </w:r>
      <w:r w:rsidR="003E1DEE" w:rsidRPr="00A37C07">
        <w:rPr>
          <w:rFonts w:ascii="宋体" w:hAnsi="宋体" w:hint="eastAsia"/>
        </w:rPr>
        <w:t>。</w:t>
      </w:r>
    </w:p>
    <w:p w14:paraId="1ACA88EF" w14:textId="77777777" w:rsidR="003E1DEE" w:rsidRPr="00A37C07" w:rsidRDefault="003E1DEE" w:rsidP="003E1DEE">
      <w:pPr>
        <w:spacing w:line="300" w:lineRule="auto"/>
        <w:rPr>
          <w:rFonts w:ascii="宋体" w:hAnsi="宋体"/>
          <w:b/>
        </w:rPr>
      </w:pPr>
      <w:r w:rsidRPr="00A37C07">
        <w:rPr>
          <w:rFonts w:ascii="宋体" w:hAnsi="宋体" w:hint="eastAsia"/>
          <w:b/>
        </w:rPr>
        <w:t xml:space="preserve"> [例外事件流]</w:t>
      </w:r>
      <w:r w:rsidRPr="00A37C07">
        <w:rPr>
          <w:rFonts w:ascii="宋体" w:hAnsi="宋体"/>
          <w:b/>
        </w:rPr>
        <w:t>：</w:t>
      </w:r>
    </w:p>
    <w:p w14:paraId="66F409E5" w14:textId="77777777" w:rsidR="003E1DEE" w:rsidRPr="00A37C07" w:rsidRDefault="003E1DEE" w:rsidP="003E1DEE">
      <w:pPr>
        <w:spacing w:line="300" w:lineRule="auto"/>
        <w:rPr>
          <w:rFonts w:ascii="宋体" w:hAnsi="宋体"/>
        </w:rPr>
      </w:pPr>
      <w:r w:rsidRPr="00A37C07">
        <w:rPr>
          <w:rFonts w:ascii="宋体" w:hAnsi="宋体" w:hint="eastAsia"/>
          <w:b/>
        </w:rPr>
        <w:tab/>
      </w:r>
      <w:r w:rsidRPr="00A37C07">
        <w:rPr>
          <w:rFonts w:ascii="宋体" w:hAnsi="宋体" w:hint="eastAsia"/>
        </w:rPr>
        <w:t>无</w:t>
      </w:r>
    </w:p>
    <w:p w14:paraId="3B2C8490" w14:textId="77777777" w:rsidR="003E1DEE" w:rsidRDefault="003E1DEE" w:rsidP="003E1DEE">
      <w:pPr>
        <w:spacing w:line="360" w:lineRule="auto"/>
        <w:rPr>
          <w:rFonts w:ascii="宋体" w:hAnsi="宋体"/>
        </w:rPr>
      </w:pPr>
      <w:r w:rsidRPr="00A37C07">
        <w:rPr>
          <w:rFonts w:ascii="宋体" w:hAnsi="宋体" w:hint="eastAsia"/>
          <w:b/>
        </w:rPr>
        <w:t xml:space="preserve"> [业务对象]</w:t>
      </w:r>
      <w:r w:rsidRPr="00A37C07">
        <w:rPr>
          <w:rFonts w:ascii="宋体" w:hAnsi="宋体"/>
        </w:rPr>
        <w:t>：</w:t>
      </w:r>
    </w:p>
    <w:p w14:paraId="35E65125" w14:textId="77777777" w:rsidR="003E1DEE" w:rsidRPr="00A37C07" w:rsidRDefault="003E1DEE" w:rsidP="003E1DEE">
      <w:pPr>
        <w:spacing w:line="360" w:lineRule="auto"/>
        <w:ind w:firstLine="420"/>
        <w:rPr>
          <w:rFonts w:ascii="宋体" w:hAnsi="宋体"/>
          <w:b/>
        </w:rPr>
      </w:pPr>
      <w:r>
        <w:rPr>
          <w:rFonts w:ascii="宋体" w:hAnsi="宋体" w:hint="eastAsia"/>
        </w:rPr>
        <w:t>无</w:t>
      </w:r>
      <w:r w:rsidRPr="00A37C07">
        <w:rPr>
          <w:rFonts w:ascii="宋体" w:hAnsi="宋体"/>
          <w:b/>
        </w:rPr>
        <w:t xml:space="preserve"> </w:t>
      </w:r>
    </w:p>
    <w:p w14:paraId="5FC3C132" w14:textId="77777777" w:rsidR="003E1DEE" w:rsidRPr="00A37C07" w:rsidRDefault="003E1DEE" w:rsidP="003E1DEE">
      <w:pPr>
        <w:spacing w:line="360" w:lineRule="auto"/>
        <w:rPr>
          <w:rFonts w:ascii="宋体" w:hAnsi="宋体"/>
        </w:rPr>
      </w:pPr>
      <w:r w:rsidRPr="00A37C07">
        <w:rPr>
          <w:rFonts w:ascii="宋体" w:hAnsi="宋体" w:hint="eastAsia"/>
          <w:b/>
        </w:rPr>
        <w:t>[后置条件]</w:t>
      </w:r>
      <w:r w:rsidRPr="00A37C07">
        <w:rPr>
          <w:rFonts w:ascii="宋体" w:hAnsi="宋体"/>
        </w:rPr>
        <w:t>：</w:t>
      </w:r>
    </w:p>
    <w:p w14:paraId="73D78350" w14:textId="77777777" w:rsidR="003E1DEE" w:rsidRPr="00A37C07" w:rsidRDefault="003E1DEE" w:rsidP="003E1DEE">
      <w:pPr>
        <w:spacing w:line="360" w:lineRule="auto"/>
        <w:rPr>
          <w:rFonts w:ascii="宋体" w:hAnsi="宋体"/>
        </w:rPr>
      </w:pPr>
      <w:r w:rsidRPr="00A37C07">
        <w:rPr>
          <w:rFonts w:ascii="宋体" w:hAnsi="宋体" w:hint="eastAsia"/>
        </w:rPr>
        <w:t xml:space="preserve">    无</w:t>
      </w:r>
    </w:p>
    <w:p w14:paraId="2DD58056" w14:textId="77777777" w:rsidR="003E1DEE" w:rsidRPr="00A37C07" w:rsidRDefault="003E1DEE" w:rsidP="003E1DEE">
      <w:pPr>
        <w:spacing w:line="360" w:lineRule="auto"/>
        <w:rPr>
          <w:rFonts w:ascii="宋体" w:hAnsi="宋体"/>
          <w:iCs/>
        </w:rPr>
      </w:pPr>
      <w:r w:rsidRPr="00A37C07">
        <w:rPr>
          <w:rFonts w:ascii="宋体" w:hAnsi="宋体" w:hint="eastAsia"/>
          <w:b/>
        </w:rPr>
        <w:t>[</w:t>
      </w:r>
      <w:r w:rsidRPr="00A37C07">
        <w:rPr>
          <w:rFonts w:ascii="宋体" w:hAnsi="宋体"/>
          <w:b/>
        </w:rPr>
        <w:t>其它说明</w:t>
      </w:r>
      <w:r w:rsidRPr="00A37C07">
        <w:rPr>
          <w:rFonts w:ascii="宋体" w:hAnsi="宋体" w:hint="eastAsia"/>
          <w:b/>
        </w:rPr>
        <w:t>]</w:t>
      </w:r>
      <w:r w:rsidRPr="00A37C07">
        <w:rPr>
          <w:rFonts w:ascii="宋体" w:hAnsi="宋体"/>
        </w:rPr>
        <w:t>：</w:t>
      </w:r>
    </w:p>
    <w:p w14:paraId="72A928D9" w14:textId="77777777" w:rsidR="003E1DEE" w:rsidRPr="00A37C07" w:rsidRDefault="003E1DEE" w:rsidP="003E1DEE">
      <w:pPr>
        <w:spacing w:line="300" w:lineRule="auto"/>
        <w:rPr>
          <w:rFonts w:ascii="宋体" w:hAnsi="宋体"/>
        </w:rPr>
      </w:pPr>
      <w:r w:rsidRPr="00A37C07">
        <w:rPr>
          <w:rFonts w:ascii="宋体" w:hAnsi="宋体" w:hint="eastAsia"/>
        </w:rPr>
        <w:t xml:space="preserve">    无</w:t>
      </w:r>
    </w:p>
    <w:p w14:paraId="5E910338" w14:textId="77777777" w:rsidR="003E1DEE" w:rsidRPr="00A37C07" w:rsidRDefault="003E1DEE" w:rsidP="003E1DEE">
      <w:pPr>
        <w:spacing w:line="300" w:lineRule="auto"/>
        <w:rPr>
          <w:rFonts w:ascii="宋体" w:hAnsi="宋体"/>
        </w:rPr>
      </w:pPr>
      <w:r w:rsidRPr="00A37C07">
        <w:rPr>
          <w:rFonts w:ascii="宋体" w:hAnsi="宋体" w:hint="eastAsia"/>
          <w:b/>
        </w:rPr>
        <w:t>[升级</w:t>
      </w:r>
      <w:r w:rsidRPr="00A37C07">
        <w:rPr>
          <w:rFonts w:ascii="宋体" w:hAnsi="宋体"/>
          <w:b/>
        </w:rPr>
        <w:t>说明</w:t>
      </w:r>
      <w:r w:rsidRPr="00A37C07">
        <w:rPr>
          <w:rFonts w:ascii="宋体" w:hAnsi="宋体" w:hint="eastAsia"/>
          <w:b/>
        </w:rPr>
        <w:t>]</w:t>
      </w:r>
      <w:r w:rsidRPr="00A37C07">
        <w:rPr>
          <w:rFonts w:ascii="宋体" w:hAnsi="宋体"/>
        </w:rPr>
        <w:t>：</w:t>
      </w:r>
    </w:p>
    <w:p w14:paraId="7C3554E1" w14:textId="77777777" w:rsidR="003E1DEE" w:rsidRPr="00A37C07" w:rsidRDefault="003E1DEE" w:rsidP="003E1DEE">
      <w:pPr>
        <w:spacing w:line="300" w:lineRule="auto"/>
        <w:ind w:firstLine="405"/>
        <w:rPr>
          <w:rFonts w:ascii="宋体" w:hAnsi="宋体"/>
        </w:rPr>
      </w:pPr>
      <w:r w:rsidRPr="00A37C07">
        <w:rPr>
          <w:rFonts w:ascii="宋体" w:hAnsi="宋体" w:hint="eastAsia"/>
        </w:rPr>
        <w:t>无</w:t>
      </w:r>
    </w:p>
    <w:p w14:paraId="25063E44" w14:textId="77777777" w:rsidR="00127F9D" w:rsidRPr="00F5361A" w:rsidRDefault="003E1DEE" w:rsidP="00175F85">
      <w:pPr>
        <w:pStyle w:val="3"/>
        <w:numPr>
          <w:ilvl w:val="2"/>
          <w:numId w:val="38"/>
        </w:numPr>
      </w:pPr>
      <w:bookmarkStart w:id="582" w:name="_Toc482163041"/>
      <w:r w:rsidRPr="00A37C07">
        <w:rPr>
          <w:rFonts w:hint="eastAsia"/>
        </w:rPr>
        <w:lastRenderedPageBreak/>
        <w:t>接口需求</w:t>
      </w:r>
      <w:bookmarkEnd w:id="582"/>
    </w:p>
    <w:p w14:paraId="7B8F7A5C" w14:textId="77777777" w:rsidR="009B0F57" w:rsidRPr="00A37C07" w:rsidRDefault="009B0F57" w:rsidP="00DD3842">
      <w:pPr>
        <w:pStyle w:val="aa"/>
        <w:keepNext/>
        <w:keepLines/>
        <w:numPr>
          <w:ilvl w:val="0"/>
          <w:numId w:val="8"/>
        </w:numPr>
        <w:spacing w:before="340" w:after="330" w:line="578" w:lineRule="auto"/>
        <w:ind w:firstLineChars="0"/>
        <w:outlineLvl w:val="0"/>
        <w:rPr>
          <w:rFonts w:eastAsia="黑体"/>
          <w:b/>
          <w:bCs/>
          <w:vanish/>
          <w:kern w:val="44"/>
          <w:sz w:val="28"/>
        </w:rPr>
      </w:pPr>
      <w:bookmarkStart w:id="583" w:name="_Toc352656593"/>
      <w:bookmarkStart w:id="584" w:name="_Toc352697705"/>
      <w:bookmarkStart w:id="585" w:name="_Toc352710272"/>
      <w:bookmarkStart w:id="586" w:name="_Toc352745432"/>
      <w:bookmarkStart w:id="587" w:name="_Toc352752429"/>
      <w:bookmarkStart w:id="588" w:name="_Toc353177142"/>
      <w:bookmarkStart w:id="589" w:name="_Toc353196684"/>
      <w:bookmarkStart w:id="590" w:name="_Toc353464798"/>
      <w:bookmarkStart w:id="591" w:name="_Toc353468794"/>
      <w:bookmarkStart w:id="592" w:name="_Toc353870685"/>
      <w:bookmarkStart w:id="593" w:name="_Toc355798622"/>
      <w:bookmarkStart w:id="594" w:name="_Toc355798797"/>
      <w:bookmarkStart w:id="595" w:name="_Toc355799893"/>
      <w:bookmarkStart w:id="596" w:name="_Toc355800421"/>
      <w:bookmarkStart w:id="597" w:name="_Toc355802235"/>
      <w:bookmarkStart w:id="598" w:name="_Toc355891655"/>
      <w:bookmarkStart w:id="599" w:name="_Toc355891813"/>
      <w:bookmarkStart w:id="600" w:name="_Toc355967623"/>
      <w:bookmarkStart w:id="601" w:name="_Toc358380674"/>
      <w:bookmarkStart w:id="602" w:name="_Toc358382192"/>
      <w:bookmarkStart w:id="603" w:name="_Toc361838642"/>
      <w:bookmarkStart w:id="604" w:name="_Toc362438312"/>
      <w:bookmarkStart w:id="605" w:name="_Toc362438517"/>
      <w:bookmarkStart w:id="606" w:name="_Toc482147579"/>
      <w:bookmarkStart w:id="607" w:name="_Toc482150098"/>
      <w:bookmarkStart w:id="608" w:name="_Toc48216304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</w:p>
    <w:p w14:paraId="4A561C73" w14:textId="77777777" w:rsidR="009B0F57" w:rsidRPr="00A37C07" w:rsidRDefault="009B0F57" w:rsidP="00DD3842">
      <w:pPr>
        <w:pStyle w:val="aa"/>
        <w:keepNext/>
        <w:keepLines/>
        <w:numPr>
          <w:ilvl w:val="0"/>
          <w:numId w:val="8"/>
        </w:numPr>
        <w:spacing w:before="340" w:after="330" w:line="578" w:lineRule="auto"/>
        <w:ind w:firstLineChars="0"/>
        <w:outlineLvl w:val="0"/>
        <w:rPr>
          <w:rFonts w:eastAsia="黑体"/>
          <w:b/>
          <w:bCs/>
          <w:vanish/>
          <w:kern w:val="44"/>
          <w:sz w:val="28"/>
        </w:rPr>
      </w:pPr>
      <w:bookmarkStart w:id="609" w:name="_Toc328043354"/>
      <w:bookmarkStart w:id="610" w:name="_Toc328043539"/>
      <w:bookmarkStart w:id="611" w:name="_Toc329184314"/>
      <w:bookmarkStart w:id="612" w:name="_Toc329803066"/>
      <w:bookmarkStart w:id="613" w:name="_Toc352656594"/>
      <w:bookmarkStart w:id="614" w:name="_Toc352697706"/>
      <w:bookmarkStart w:id="615" w:name="_Toc352710273"/>
      <w:bookmarkStart w:id="616" w:name="_Toc352745433"/>
      <w:bookmarkStart w:id="617" w:name="_Toc352752430"/>
      <w:bookmarkStart w:id="618" w:name="_Toc353177143"/>
      <w:bookmarkStart w:id="619" w:name="_Toc353196685"/>
      <w:bookmarkStart w:id="620" w:name="_Toc353464799"/>
      <w:bookmarkStart w:id="621" w:name="_Toc353468795"/>
      <w:bookmarkStart w:id="622" w:name="_Toc353870686"/>
      <w:bookmarkStart w:id="623" w:name="_Toc355798623"/>
      <w:bookmarkStart w:id="624" w:name="_Toc355798798"/>
      <w:bookmarkStart w:id="625" w:name="_Toc355799894"/>
      <w:bookmarkStart w:id="626" w:name="_Toc355800422"/>
      <w:bookmarkStart w:id="627" w:name="_Toc355802236"/>
      <w:bookmarkStart w:id="628" w:name="_Toc355891656"/>
      <w:bookmarkStart w:id="629" w:name="_Toc355891814"/>
      <w:bookmarkStart w:id="630" w:name="_Toc355967624"/>
      <w:bookmarkStart w:id="631" w:name="_Toc358380675"/>
      <w:bookmarkStart w:id="632" w:name="_Toc358382193"/>
      <w:bookmarkStart w:id="633" w:name="_Toc361838643"/>
      <w:bookmarkStart w:id="634" w:name="_Toc362438313"/>
      <w:bookmarkStart w:id="635" w:name="_Toc362438518"/>
      <w:bookmarkStart w:id="636" w:name="_Toc482147580"/>
      <w:bookmarkStart w:id="637" w:name="_Toc482150099"/>
      <w:bookmarkStart w:id="638" w:name="_Toc482163043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48E3986" w14:textId="77777777" w:rsidR="009B0F57" w:rsidRPr="00A37C07" w:rsidRDefault="009B0F57" w:rsidP="00DD3842">
      <w:pPr>
        <w:pStyle w:val="aa"/>
        <w:keepNext/>
        <w:keepLines/>
        <w:numPr>
          <w:ilvl w:val="0"/>
          <w:numId w:val="8"/>
        </w:numPr>
        <w:spacing w:before="340" w:after="330" w:line="578" w:lineRule="auto"/>
        <w:ind w:firstLineChars="0"/>
        <w:outlineLvl w:val="0"/>
        <w:rPr>
          <w:rFonts w:eastAsia="黑体"/>
          <w:b/>
          <w:bCs/>
          <w:vanish/>
          <w:kern w:val="44"/>
          <w:sz w:val="28"/>
        </w:rPr>
      </w:pPr>
      <w:bookmarkStart w:id="639" w:name="_Toc328043355"/>
      <w:bookmarkStart w:id="640" w:name="_Toc328043540"/>
      <w:bookmarkStart w:id="641" w:name="_Toc329184315"/>
      <w:bookmarkStart w:id="642" w:name="_Toc329803067"/>
      <w:bookmarkStart w:id="643" w:name="_Toc352656595"/>
      <w:bookmarkStart w:id="644" w:name="_Toc352697707"/>
      <w:bookmarkStart w:id="645" w:name="_Toc352710274"/>
      <w:bookmarkStart w:id="646" w:name="_Toc352745434"/>
      <w:bookmarkStart w:id="647" w:name="_Toc352752431"/>
      <w:bookmarkStart w:id="648" w:name="_Toc353177144"/>
      <w:bookmarkStart w:id="649" w:name="_Toc353196686"/>
      <w:bookmarkStart w:id="650" w:name="_Toc353464800"/>
      <w:bookmarkStart w:id="651" w:name="_Toc353468796"/>
      <w:bookmarkStart w:id="652" w:name="_Toc353870687"/>
      <w:bookmarkStart w:id="653" w:name="_Toc355798624"/>
      <w:bookmarkStart w:id="654" w:name="_Toc355798799"/>
      <w:bookmarkStart w:id="655" w:name="_Toc355799895"/>
      <w:bookmarkStart w:id="656" w:name="_Toc355800423"/>
      <w:bookmarkStart w:id="657" w:name="_Toc355802237"/>
      <w:bookmarkStart w:id="658" w:name="_Toc355891657"/>
      <w:bookmarkStart w:id="659" w:name="_Toc355891815"/>
      <w:bookmarkStart w:id="660" w:name="_Toc355967625"/>
      <w:bookmarkStart w:id="661" w:name="_Toc358380676"/>
      <w:bookmarkStart w:id="662" w:name="_Toc358382194"/>
      <w:bookmarkStart w:id="663" w:name="_Toc361838644"/>
      <w:bookmarkStart w:id="664" w:name="_Toc362438314"/>
      <w:bookmarkStart w:id="665" w:name="_Toc362438519"/>
      <w:bookmarkStart w:id="666" w:name="_Toc482147581"/>
      <w:bookmarkStart w:id="667" w:name="_Toc482150100"/>
      <w:bookmarkStart w:id="668" w:name="_Toc482163044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</w:p>
    <w:p w14:paraId="3F41AA0A" w14:textId="77777777" w:rsidR="009B0F57" w:rsidRPr="00A37C07" w:rsidRDefault="009B0F57" w:rsidP="00DD3842">
      <w:pPr>
        <w:pStyle w:val="aa"/>
        <w:keepNext/>
        <w:keepLines/>
        <w:numPr>
          <w:ilvl w:val="0"/>
          <w:numId w:val="8"/>
        </w:numPr>
        <w:spacing w:before="340" w:after="330" w:line="578" w:lineRule="auto"/>
        <w:ind w:firstLineChars="0"/>
        <w:outlineLvl w:val="0"/>
        <w:rPr>
          <w:rFonts w:eastAsia="黑体"/>
          <w:b/>
          <w:bCs/>
          <w:vanish/>
          <w:kern w:val="44"/>
          <w:sz w:val="28"/>
        </w:rPr>
      </w:pPr>
      <w:bookmarkStart w:id="669" w:name="_Toc328043356"/>
      <w:bookmarkStart w:id="670" w:name="_Toc328043541"/>
      <w:bookmarkStart w:id="671" w:name="_Toc329184316"/>
      <w:bookmarkStart w:id="672" w:name="_Toc329803068"/>
      <w:bookmarkStart w:id="673" w:name="_Toc352656596"/>
      <w:bookmarkStart w:id="674" w:name="_Toc352697708"/>
      <w:bookmarkStart w:id="675" w:name="_Toc352710275"/>
      <w:bookmarkStart w:id="676" w:name="_Toc352745435"/>
      <w:bookmarkStart w:id="677" w:name="_Toc352752432"/>
      <w:bookmarkStart w:id="678" w:name="_Toc353177145"/>
      <w:bookmarkStart w:id="679" w:name="_Toc353196687"/>
      <w:bookmarkStart w:id="680" w:name="_Toc353464801"/>
      <w:bookmarkStart w:id="681" w:name="_Toc353468797"/>
      <w:bookmarkStart w:id="682" w:name="_Toc353870688"/>
      <w:bookmarkStart w:id="683" w:name="_Toc355798625"/>
      <w:bookmarkStart w:id="684" w:name="_Toc355798800"/>
      <w:bookmarkStart w:id="685" w:name="_Toc355799896"/>
      <w:bookmarkStart w:id="686" w:name="_Toc355800424"/>
      <w:bookmarkStart w:id="687" w:name="_Toc355802238"/>
      <w:bookmarkStart w:id="688" w:name="_Toc355891658"/>
      <w:bookmarkStart w:id="689" w:name="_Toc355891816"/>
      <w:bookmarkStart w:id="690" w:name="_Toc355967626"/>
      <w:bookmarkStart w:id="691" w:name="_Toc358380677"/>
      <w:bookmarkStart w:id="692" w:name="_Toc358382195"/>
      <w:bookmarkStart w:id="693" w:name="_Toc361838645"/>
      <w:bookmarkStart w:id="694" w:name="_Toc362438315"/>
      <w:bookmarkStart w:id="695" w:name="_Toc362438520"/>
      <w:bookmarkStart w:id="696" w:name="_Toc482147582"/>
      <w:bookmarkStart w:id="697" w:name="_Toc482150101"/>
      <w:bookmarkStart w:id="698" w:name="_Toc482163045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</w:p>
    <w:p w14:paraId="55250BBC" w14:textId="77777777" w:rsidR="009B0F57" w:rsidRPr="00A37C07" w:rsidRDefault="009B0F57" w:rsidP="009B0F57">
      <w:pPr>
        <w:pStyle w:val="1"/>
        <w:ind w:left="284"/>
      </w:pPr>
      <w:bookmarkStart w:id="699" w:name="_Toc482163046"/>
      <w:r w:rsidRPr="00A37C07">
        <w:rPr>
          <w:rFonts w:hint="eastAsia"/>
        </w:rPr>
        <w:t>非功能性需求</w:t>
      </w:r>
      <w:bookmarkEnd w:id="540"/>
      <w:bookmarkEnd w:id="699"/>
    </w:p>
    <w:p w14:paraId="09401DCA" w14:textId="77777777" w:rsidR="009B0F57" w:rsidRPr="00A37C07" w:rsidRDefault="009B0F57" w:rsidP="00DD3842">
      <w:pPr>
        <w:pStyle w:val="aa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="黑体" w:hAnsiTheme="majorHAnsi" w:cstheme="majorBidi"/>
          <w:b/>
          <w:bCs/>
          <w:vanish/>
          <w:sz w:val="28"/>
          <w:szCs w:val="32"/>
        </w:rPr>
      </w:pPr>
      <w:bookmarkStart w:id="700" w:name="_Toc328043358"/>
      <w:bookmarkStart w:id="701" w:name="_Toc328043543"/>
      <w:bookmarkStart w:id="702" w:name="_Toc329184318"/>
      <w:bookmarkStart w:id="703" w:name="_Toc329803070"/>
      <w:bookmarkStart w:id="704" w:name="_Toc352656598"/>
      <w:bookmarkStart w:id="705" w:name="_Toc352697710"/>
      <w:bookmarkStart w:id="706" w:name="_Toc352710277"/>
      <w:bookmarkStart w:id="707" w:name="_Toc352745437"/>
      <w:bookmarkStart w:id="708" w:name="_Toc352752434"/>
      <w:bookmarkStart w:id="709" w:name="_Toc353177147"/>
      <w:bookmarkStart w:id="710" w:name="_Toc353196689"/>
      <w:bookmarkStart w:id="711" w:name="_Toc353464803"/>
      <w:bookmarkStart w:id="712" w:name="_Toc353468799"/>
      <w:bookmarkStart w:id="713" w:name="_Toc353870690"/>
      <w:bookmarkStart w:id="714" w:name="_Toc355798627"/>
      <w:bookmarkStart w:id="715" w:name="_Toc355798802"/>
      <w:bookmarkStart w:id="716" w:name="_Toc355799898"/>
      <w:bookmarkStart w:id="717" w:name="_Toc355800426"/>
      <w:bookmarkStart w:id="718" w:name="_Toc355802240"/>
      <w:bookmarkStart w:id="719" w:name="_Toc355891660"/>
      <w:bookmarkStart w:id="720" w:name="_Toc355891818"/>
      <w:bookmarkStart w:id="721" w:name="_Toc355967628"/>
      <w:bookmarkStart w:id="722" w:name="_Toc358380679"/>
      <w:bookmarkStart w:id="723" w:name="_Toc358382197"/>
      <w:bookmarkStart w:id="724" w:name="_Toc361838647"/>
      <w:bookmarkStart w:id="725" w:name="_Toc362438317"/>
      <w:bookmarkStart w:id="726" w:name="_Toc362438522"/>
      <w:bookmarkStart w:id="727" w:name="_Toc482147584"/>
      <w:bookmarkStart w:id="728" w:name="_Toc482150103"/>
      <w:bookmarkStart w:id="729" w:name="_Toc482163047"/>
      <w:bookmarkStart w:id="730" w:name="_Toc296956231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</w:p>
    <w:p w14:paraId="7BC396D6" w14:textId="77777777" w:rsidR="009B0F57" w:rsidRPr="00A37C07" w:rsidRDefault="009B0F57" w:rsidP="00DD3842">
      <w:pPr>
        <w:pStyle w:val="aa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="黑体" w:hAnsiTheme="majorHAnsi" w:cstheme="majorBidi"/>
          <w:b/>
          <w:bCs/>
          <w:vanish/>
          <w:sz w:val="28"/>
          <w:szCs w:val="32"/>
        </w:rPr>
      </w:pPr>
      <w:bookmarkStart w:id="731" w:name="_Toc328043359"/>
      <w:bookmarkStart w:id="732" w:name="_Toc328043544"/>
      <w:bookmarkStart w:id="733" w:name="_Toc329184319"/>
      <w:bookmarkStart w:id="734" w:name="_Toc329803071"/>
      <w:bookmarkStart w:id="735" w:name="_Toc352656599"/>
      <w:bookmarkStart w:id="736" w:name="_Toc352697711"/>
      <w:bookmarkStart w:id="737" w:name="_Toc352710278"/>
      <w:bookmarkStart w:id="738" w:name="_Toc352745438"/>
      <w:bookmarkStart w:id="739" w:name="_Toc352752435"/>
      <w:bookmarkStart w:id="740" w:name="_Toc353177148"/>
      <w:bookmarkStart w:id="741" w:name="_Toc353196690"/>
      <w:bookmarkStart w:id="742" w:name="_Toc353464804"/>
      <w:bookmarkStart w:id="743" w:name="_Toc353468800"/>
      <w:bookmarkStart w:id="744" w:name="_Toc353870691"/>
      <w:bookmarkStart w:id="745" w:name="_Toc355798628"/>
      <w:bookmarkStart w:id="746" w:name="_Toc355798803"/>
      <w:bookmarkStart w:id="747" w:name="_Toc355799899"/>
      <w:bookmarkStart w:id="748" w:name="_Toc355800427"/>
      <w:bookmarkStart w:id="749" w:name="_Toc355802241"/>
      <w:bookmarkStart w:id="750" w:name="_Toc355891661"/>
      <w:bookmarkStart w:id="751" w:name="_Toc355891819"/>
      <w:bookmarkStart w:id="752" w:name="_Toc355967629"/>
      <w:bookmarkStart w:id="753" w:name="_Toc358380680"/>
      <w:bookmarkStart w:id="754" w:name="_Toc358382198"/>
      <w:bookmarkStart w:id="755" w:name="_Toc361838648"/>
      <w:bookmarkStart w:id="756" w:name="_Toc362438318"/>
      <w:bookmarkStart w:id="757" w:name="_Toc362438523"/>
      <w:bookmarkStart w:id="758" w:name="_Toc482147585"/>
      <w:bookmarkStart w:id="759" w:name="_Toc482150104"/>
      <w:bookmarkStart w:id="760" w:name="_Toc482163048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</w:p>
    <w:p w14:paraId="197E8263" w14:textId="77777777" w:rsidR="009B0F57" w:rsidRPr="00A37C07" w:rsidRDefault="009B0F57" w:rsidP="00DD3842">
      <w:pPr>
        <w:pStyle w:val="aa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="黑体" w:hAnsiTheme="majorHAnsi" w:cstheme="majorBidi"/>
          <w:b/>
          <w:bCs/>
          <w:vanish/>
          <w:sz w:val="28"/>
          <w:szCs w:val="32"/>
        </w:rPr>
      </w:pPr>
      <w:bookmarkStart w:id="761" w:name="_Toc328043360"/>
      <w:bookmarkStart w:id="762" w:name="_Toc328043545"/>
      <w:bookmarkStart w:id="763" w:name="_Toc329184320"/>
      <w:bookmarkStart w:id="764" w:name="_Toc329803072"/>
      <w:bookmarkStart w:id="765" w:name="_Toc352656600"/>
      <w:bookmarkStart w:id="766" w:name="_Toc352697712"/>
      <w:bookmarkStart w:id="767" w:name="_Toc352710279"/>
      <w:bookmarkStart w:id="768" w:name="_Toc352745439"/>
      <w:bookmarkStart w:id="769" w:name="_Toc352752436"/>
      <w:bookmarkStart w:id="770" w:name="_Toc353177149"/>
      <w:bookmarkStart w:id="771" w:name="_Toc353196691"/>
      <w:bookmarkStart w:id="772" w:name="_Toc353464805"/>
      <w:bookmarkStart w:id="773" w:name="_Toc353468801"/>
      <w:bookmarkStart w:id="774" w:name="_Toc353870692"/>
      <w:bookmarkStart w:id="775" w:name="_Toc355798629"/>
      <w:bookmarkStart w:id="776" w:name="_Toc355798804"/>
      <w:bookmarkStart w:id="777" w:name="_Toc355799900"/>
      <w:bookmarkStart w:id="778" w:name="_Toc355800428"/>
      <w:bookmarkStart w:id="779" w:name="_Toc355802242"/>
      <w:bookmarkStart w:id="780" w:name="_Toc355891662"/>
      <w:bookmarkStart w:id="781" w:name="_Toc355891820"/>
      <w:bookmarkStart w:id="782" w:name="_Toc355967630"/>
      <w:bookmarkStart w:id="783" w:name="_Toc358380681"/>
      <w:bookmarkStart w:id="784" w:name="_Toc358382199"/>
      <w:bookmarkStart w:id="785" w:name="_Toc361838649"/>
      <w:bookmarkStart w:id="786" w:name="_Toc362438319"/>
      <w:bookmarkStart w:id="787" w:name="_Toc362438524"/>
      <w:bookmarkStart w:id="788" w:name="_Toc482147586"/>
      <w:bookmarkStart w:id="789" w:name="_Toc482150105"/>
      <w:bookmarkStart w:id="790" w:name="_Toc482163049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</w:p>
    <w:p w14:paraId="255CC025" w14:textId="77777777" w:rsidR="009B0F57" w:rsidRPr="00A37C07" w:rsidRDefault="009B0F57" w:rsidP="00DD3842">
      <w:pPr>
        <w:pStyle w:val="aa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="黑体" w:hAnsiTheme="majorHAnsi" w:cstheme="majorBidi"/>
          <w:b/>
          <w:bCs/>
          <w:vanish/>
          <w:sz w:val="28"/>
          <w:szCs w:val="32"/>
        </w:rPr>
      </w:pPr>
      <w:bookmarkStart w:id="791" w:name="_Toc328043361"/>
      <w:bookmarkStart w:id="792" w:name="_Toc328043546"/>
      <w:bookmarkStart w:id="793" w:name="_Toc329184321"/>
      <w:bookmarkStart w:id="794" w:name="_Toc329803073"/>
      <w:bookmarkStart w:id="795" w:name="_Toc352656601"/>
      <w:bookmarkStart w:id="796" w:name="_Toc352697713"/>
      <w:bookmarkStart w:id="797" w:name="_Toc352710280"/>
      <w:bookmarkStart w:id="798" w:name="_Toc352745440"/>
      <w:bookmarkStart w:id="799" w:name="_Toc352752437"/>
      <w:bookmarkStart w:id="800" w:name="_Toc353177150"/>
      <w:bookmarkStart w:id="801" w:name="_Toc353196692"/>
      <w:bookmarkStart w:id="802" w:name="_Toc353464806"/>
      <w:bookmarkStart w:id="803" w:name="_Toc353468802"/>
      <w:bookmarkStart w:id="804" w:name="_Toc353870693"/>
      <w:bookmarkStart w:id="805" w:name="_Toc355798630"/>
      <w:bookmarkStart w:id="806" w:name="_Toc355798805"/>
      <w:bookmarkStart w:id="807" w:name="_Toc355799901"/>
      <w:bookmarkStart w:id="808" w:name="_Toc355800429"/>
      <w:bookmarkStart w:id="809" w:name="_Toc355802243"/>
      <w:bookmarkStart w:id="810" w:name="_Toc355891663"/>
      <w:bookmarkStart w:id="811" w:name="_Toc355891821"/>
      <w:bookmarkStart w:id="812" w:name="_Toc355967631"/>
      <w:bookmarkStart w:id="813" w:name="_Toc358380682"/>
      <w:bookmarkStart w:id="814" w:name="_Toc358382200"/>
      <w:bookmarkStart w:id="815" w:name="_Toc361838650"/>
      <w:bookmarkStart w:id="816" w:name="_Toc362438320"/>
      <w:bookmarkStart w:id="817" w:name="_Toc362438525"/>
      <w:bookmarkStart w:id="818" w:name="_Toc482147587"/>
      <w:bookmarkStart w:id="819" w:name="_Toc482150106"/>
      <w:bookmarkStart w:id="820" w:name="_Toc48216305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</w:p>
    <w:p w14:paraId="72441D69" w14:textId="77777777" w:rsidR="009B0F57" w:rsidRPr="00A37C07" w:rsidRDefault="009B0F57" w:rsidP="00DD3842">
      <w:pPr>
        <w:pStyle w:val="aa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="黑体" w:hAnsiTheme="majorHAnsi" w:cstheme="majorBidi"/>
          <w:b/>
          <w:bCs/>
          <w:vanish/>
          <w:sz w:val="28"/>
          <w:szCs w:val="32"/>
        </w:rPr>
      </w:pPr>
      <w:bookmarkStart w:id="821" w:name="_Toc328043362"/>
      <w:bookmarkStart w:id="822" w:name="_Toc328043547"/>
      <w:bookmarkStart w:id="823" w:name="_Toc329184322"/>
      <w:bookmarkStart w:id="824" w:name="_Toc329803074"/>
      <w:bookmarkStart w:id="825" w:name="_Toc352656602"/>
      <w:bookmarkStart w:id="826" w:name="_Toc352697714"/>
      <w:bookmarkStart w:id="827" w:name="_Toc352710281"/>
      <w:bookmarkStart w:id="828" w:name="_Toc352745441"/>
      <w:bookmarkStart w:id="829" w:name="_Toc352752438"/>
      <w:bookmarkStart w:id="830" w:name="_Toc353177151"/>
      <w:bookmarkStart w:id="831" w:name="_Toc353196693"/>
      <w:bookmarkStart w:id="832" w:name="_Toc353464807"/>
      <w:bookmarkStart w:id="833" w:name="_Toc353468803"/>
      <w:bookmarkStart w:id="834" w:name="_Toc353870694"/>
      <w:bookmarkStart w:id="835" w:name="_Toc355798631"/>
      <w:bookmarkStart w:id="836" w:name="_Toc355798806"/>
      <w:bookmarkStart w:id="837" w:name="_Toc355799902"/>
      <w:bookmarkStart w:id="838" w:name="_Toc355800430"/>
      <w:bookmarkStart w:id="839" w:name="_Toc355802244"/>
      <w:bookmarkStart w:id="840" w:name="_Toc355891664"/>
      <w:bookmarkStart w:id="841" w:name="_Toc355891822"/>
      <w:bookmarkStart w:id="842" w:name="_Toc355967632"/>
      <w:bookmarkStart w:id="843" w:name="_Toc358380683"/>
      <w:bookmarkStart w:id="844" w:name="_Toc358382201"/>
      <w:bookmarkStart w:id="845" w:name="_Toc361838651"/>
      <w:bookmarkStart w:id="846" w:name="_Toc362438321"/>
      <w:bookmarkStart w:id="847" w:name="_Toc362438526"/>
      <w:bookmarkStart w:id="848" w:name="_Toc482147588"/>
      <w:bookmarkStart w:id="849" w:name="_Toc482150107"/>
      <w:bookmarkStart w:id="850" w:name="_Toc482163051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</w:p>
    <w:p w14:paraId="3A293A68" w14:textId="77777777" w:rsidR="009B0F57" w:rsidRPr="00A37C07" w:rsidRDefault="009B0F57" w:rsidP="009B0F57">
      <w:pPr>
        <w:pStyle w:val="2"/>
        <w:ind w:left="601"/>
      </w:pPr>
      <w:bookmarkStart w:id="851" w:name="_Toc482163052"/>
      <w:r w:rsidRPr="00A37C07">
        <w:rPr>
          <w:rFonts w:hint="eastAsia"/>
        </w:rPr>
        <w:t>性能需求</w:t>
      </w:r>
      <w:bookmarkEnd w:id="730"/>
      <w:bookmarkEnd w:id="851"/>
    </w:p>
    <w:p w14:paraId="5AB28BF6" w14:textId="77777777" w:rsidR="009B0F57" w:rsidRPr="00A37C07" w:rsidRDefault="009B0F57" w:rsidP="000A2E71">
      <w:pPr>
        <w:ind w:firstLine="420"/>
        <w:rPr>
          <w:rFonts w:ascii="宋体" w:hAnsi="宋体"/>
          <w:szCs w:val="21"/>
        </w:rPr>
      </w:pPr>
      <w:r w:rsidRPr="00A37C07">
        <w:rPr>
          <w:rFonts w:ascii="宋体" w:hAnsi="宋体" w:hint="eastAsia"/>
          <w:b/>
          <w:szCs w:val="21"/>
        </w:rPr>
        <w:t>响应性能</w:t>
      </w:r>
      <w:r w:rsidRPr="00A37C07">
        <w:rPr>
          <w:rFonts w:ascii="宋体" w:hAnsi="宋体" w:hint="eastAsia"/>
          <w:szCs w:val="21"/>
        </w:rPr>
        <w:t>：要求一般操作响应时间&lt;</w:t>
      </w:r>
      <w:r w:rsidR="000A2E71">
        <w:rPr>
          <w:rFonts w:ascii="宋体" w:hAnsi="宋体"/>
          <w:szCs w:val="21"/>
        </w:rPr>
        <w:t>3</w:t>
      </w:r>
      <w:r w:rsidRPr="00A37C07">
        <w:rPr>
          <w:rFonts w:ascii="宋体" w:hAnsi="宋体" w:hint="eastAsia"/>
          <w:szCs w:val="21"/>
        </w:rPr>
        <w:t>秒，复杂操作响应时间&lt;</w:t>
      </w:r>
      <w:r w:rsidR="000A2E71">
        <w:rPr>
          <w:rFonts w:ascii="宋体" w:hAnsi="宋体"/>
          <w:szCs w:val="21"/>
        </w:rPr>
        <w:t>1</w:t>
      </w:r>
      <w:r w:rsidRPr="00A37C07">
        <w:rPr>
          <w:rFonts w:ascii="宋体" w:hAnsi="宋体" w:hint="eastAsia"/>
          <w:szCs w:val="21"/>
        </w:rPr>
        <w:t>0秒；</w:t>
      </w:r>
    </w:p>
    <w:p w14:paraId="0EB03097" w14:textId="77777777" w:rsidR="009B0F57" w:rsidRPr="00A37C07" w:rsidRDefault="009B0F57" w:rsidP="009B0F57">
      <w:pPr>
        <w:ind w:firstLine="420"/>
        <w:rPr>
          <w:rFonts w:ascii="宋体" w:hAnsi="宋体"/>
          <w:szCs w:val="21"/>
        </w:rPr>
      </w:pPr>
      <w:r w:rsidRPr="00A37C07">
        <w:rPr>
          <w:rFonts w:ascii="宋体" w:hAnsi="宋体" w:hint="eastAsia"/>
          <w:b/>
          <w:szCs w:val="21"/>
        </w:rPr>
        <w:t>数据存储时间</w:t>
      </w:r>
      <w:r w:rsidRPr="00A37C07">
        <w:rPr>
          <w:rFonts w:ascii="宋体" w:hAnsi="宋体" w:hint="eastAsia"/>
          <w:szCs w:val="21"/>
        </w:rPr>
        <w:t>：</w:t>
      </w:r>
      <w:r w:rsidR="000A2E71">
        <w:rPr>
          <w:rFonts w:ascii="宋体" w:hAnsi="宋体" w:hint="eastAsia"/>
          <w:szCs w:val="21"/>
        </w:rPr>
        <w:t>操作</w:t>
      </w:r>
      <w:r w:rsidRPr="00A37C07">
        <w:rPr>
          <w:rFonts w:ascii="宋体" w:hAnsi="宋体" w:hint="eastAsia"/>
          <w:szCs w:val="21"/>
        </w:rPr>
        <w:t>信息</w:t>
      </w:r>
      <w:r w:rsidR="000A2E71">
        <w:rPr>
          <w:rFonts w:ascii="宋体" w:hAnsi="宋体" w:hint="eastAsia"/>
          <w:szCs w:val="21"/>
        </w:rPr>
        <w:t>可以</w:t>
      </w:r>
      <w:r w:rsidRPr="00A37C07">
        <w:rPr>
          <w:rFonts w:ascii="宋体" w:hAnsi="宋体" w:hint="eastAsia"/>
          <w:szCs w:val="21"/>
        </w:rPr>
        <w:t>长期保存</w:t>
      </w:r>
    </w:p>
    <w:p w14:paraId="1844CAA1" w14:textId="77777777" w:rsidR="009B0F57" w:rsidRPr="000A2E71" w:rsidRDefault="009B0F57" w:rsidP="000A2E71">
      <w:pPr>
        <w:pStyle w:val="2"/>
        <w:ind w:left="601"/>
      </w:pPr>
      <w:bookmarkStart w:id="852" w:name="_Toc296956232"/>
      <w:bookmarkStart w:id="853" w:name="_Toc482163053"/>
      <w:r w:rsidRPr="00A37C07">
        <w:rPr>
          <w:rFonts w:hint="eastAsia"/>
        </w:rPr>
        <w:t>安全性需求</w:t>
      </w:r>
      <w:bookmarkEnd w:id="852"/>
      <w:bookmarkEnd w:id="853"/>
    </w:p>
    <w:p w14:paraId="221E37B1" w14:textId="77777777" w:rsidR="000A2E71" w:rsidRDefault="009B0F57" w:rsidP="000A2E71">
      <w:pPr>
        <w:pStyle w:val="aa"/>
        <w:numPr>
          <w:ilvl w:val="0"/>
          <w:numId w:val="11"/>
        </w:numPr>
        <w:ind w:firstLineChars="0"/>
        <w:rPr>
          <w:rFonts w:ascii="宋体" w:hAnsi="宋体"/>
          <w:szCs w:val="21"/>
        </w:rPr>
      </w:pPr>
      <w:r w:rsidRPr="00A37C07">
        <w:rPr>
          <w:rFonts w:ascii="宋体" w:hAnsi="宋体" w:hint="eastAsia"/>
          <w:szCs w:val="21"/>
        </w:rPr>
        <w:t>数据安全</w:t>
      </w:r>
    </w:p>
    <w:p w14:paraId="7C4B336D" w14:textId="77777777" w:rsidR="009B0F57" w:rsidRPr="00A37C07" w:rsidRDefault="009B0F57" w:rsidP="000A2E71">
      <w:pPr>
        <w:pStyle w:val="aa"/>
        <w:numPr>
          <w:ilvl w:val="0"/>
          <w:numId w:val="11"/>
        </w:numPr>
        <w:ind w:firstLineChars="0"/>
        <w:rPr>
          <w:rFonts w:ascii="宋体" w:hAnsi="宋体"/>
          <w:szCs w:val="21"/>
        </w:rPr>
      </w:pPr>
      <w:r w:rsidRPr="00A37C07">
        <w:rPr>
          <w:rFonts w:ascii="宋体" w:hAnsi="宋体" w:hint="eastAsia"/>
          <w:szCs w:val="21"/>
        </w:rPr>
        <w:t>保证数据的完整性、一致性和有效性。</w:t>
      </w:r>
    </w:p>
    <w:p w14:paraId="6C00CA4A" w14:textId="77777777" w:rsidR="009B0F57" w:rsidRPr="00A37C07" w:rsidRDefault="0022066A" w:rsidP="0022066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</w:p>
    <w:p w14:paraId="755D7616" w14:textId="77777777" w:rsidR="009B0F57" w:rsidRPr="000A2E71" w:rsidRDefault="009B0F57" w:rsidP="000A2E71">
      <w:pPr>
        <w:pStyle w:val="2"/>
        <w:ind w:left="601"/>
      </w:pPr>
      <w:bookmarkStart w:id="854" w:name="_Toc296956233"/>
      <w:bookmarkStart w:id="855" w:name="_Toc482163054"/>
      <w:r w:rsidRPr="00A37C07">
        <w:rPr>
          <w:rFonts w:hint="eastAsia"/>
        </w:rPr>
        <w:t>可维护性需求</w:t>
      </w:r>
      <w:bookmarkEnd w:id="854"/>
      <w:bookmarkEnd w:id="855"/>
    </w:p>
    <w:p w14:paraId="1D8817EA" w14:textId="77777777" w:rsidR="009B0F57" w:rsidRPr="00A37C07" w:rsidRDefault="009B0F57" w:rsidP="00DD3842">
      <w:pPr>
        <w:pStyle w:val="aa"/>
        <w:numPr>
          <w:ilvl w:val="0"/>
          <w:numId w:val="11"/>
        </w:numPr>
        <w:ind w:firstLineChars="0"/>
        <w:rPr>
          <w:rFonts w:ascii="宋体" w:hAnsi="宋体"/>
          <w:szCs w:val="21"/>
        </w:rPr>
      </w:pPr>
      <w:r w:rsidRPr="00A37C07">
        <w:rPr>
          <w:rFonts w:ascii="宋体" w:hAnsi="宋体"/>
          <w:szCs w:val="21"/>
        </w:rPr>
        <w:t>硬件可维护性主要指安装、升级简单方便。</w:t>
      </w:r>
    </w:p>
    <w:p w14:paraId="090A3178" w14:textId="77777777" w:rsidR="009B0F57" w:rsidRPr="00A37C07" w:rsidRDefault="009B0F57" w:rsidP="00DD3842">
      <w:pPr>
        <w:pStyle w:val="aa"/>
        <w:numPr>
          <w:ilvl w:val="0"/>
          <w:numId w:val="11"/>
        </w:numPr>
        <w:ind w:firstLineChars="0"/>
        <w:rPr>
          <w:rFonts w:ascii="宋体" w:hAnsi="宋体"/>
          <w:szCs w:val="21"/>
        </w:rPr>
      </w:pPr>
      <w:r w:rsidRPr="00A37C07">
        <w:rPr>
          <w:rFonts w:ascii="宋体" w:hAnsi="宋体"/>
          <w:szCs w:val="21"/>
        </w:rPr>
        <w:t>软件可维护性主要指体系结构清楚，易理解，同时，管理界面友好，易操作。</w:t>
      </w:r>
    </w:p>
    <w:p w14:paraId="67188AAE" w14:textId="77777777" w:rsidR="009B0F57" w:rsidRPr="00A37C07" w:rsidRDefault="009B0F57" w:rsidP="009B0F57">
      <w:pPr>
        <w:ind w:left="420"/>
        <w:rPr>
          <w:rFonts w:ascii="宋体" w:hAnsi="宋体"/>
          <w:szCs w:val="21"/>
        </w:rPr>
      </w:pPr>
    </w:p>
    <w:p w14:paraId="338D16FE" w14:textId="77777777" w:rsidR="009B0F57" w:rsidRPr="00A37C07" w:rsidRDefault="009B0F57" w:rsidP="000A2E71">
      <w:pPr>
        <w:pStyle w:val="2"/>
        <w:ind w:left="601"/>
        <w:rPr>
          <w:rFonts w:ascii="宋体" w:hAnsi="宋体"/>
          <w:szCs w:val="21"/>
        </w:rPr>
      </w:pPr>
      <w:bookmarkStart w:id="856" w:name="_Toc296956234"/>
      <w:bookmarkStart w:id="857" w:name="_Toc482163055"/>
      <w:r w:rsidRPr="00A37C07">
        <w:rPr>
          <w:rFonts w:hint="eastAsia"/>
        </w:rPr>
        <w:t>可用性需求</w:t>
      </w:r>
      <w:bookmarkEnd w:id="856"/>
      <w:bookmarkEnd w:id="857"/>
    </w:p>
    <w:p w14:paraId="46B7E9B0" w14:textId="77777777" w:rsidR="009B0F57" w:rsidRPr="00A37C07" w:rsidRDefault="009B0F57" w:rsidP="00DD3842">
      <w:pPr>
        <w:pStyle w:val="aa"/>
        <w:numPr>
          <w:ilvl w:val="0"/>
          <w:numId w:val="12"/>
        </w:numPr>
        <w:ind w:firstLineChars="0"/>
        <w:rPr>
          <w:rFonts w:ascii="宋体" w:hAnsi="宋体"/>
          <w:szCs w:val="21"/>
        </w:rPr>
      </w:pPr>
      <w:r w:rsidRPr="00A37C07">
        <w:rPr>
          <w:rFonts w:ascii="宋体" w:hAnsi="宋体" w:hint="eastAsia"/>
          <w:szCs w:val="21"/>
        </w:rPr>
        <w:t>用户操作</w:t>
      </w:r>
    </w:p>
    <w:p w14:paraId="188CCF7E" w14:textId="77777777" w:rsidR="009B0F57" w:rsidRPr="00A37C07" w:rsidRDefault="009B0F57" w:rsidP="009B0F57">
      <w:pPr>
        <w:ind w:firstLine="420"/>
        <w:rPr>
          <w:rFonts w:ascii="宋体" w:hAnsi="宋体"/>
          <w:szCs w:val="21"/>
        </w:rPr>
      </w:pPr>
      <w:r w:rsidRPr="00A37C07">
        <w:rPr>
          <w:rFonts w:ascii="宋体" w:hAnsi="宋体"/>
          <w:szCs w:val="21"/>
        </w:rPr>
        <w:t>提供友好、方便的功能界面。</w:t>
      </w:r>
    </w:p>
    <w:p w14:paraId="6D00E458" w14:textId="77777777" w:rsidR="009B0F57" w:rsidRPr="00A37C07" w:rsidRDefault="009B0F57" w:rsidP="00A317D8">
      <w:pPr>
        <w:ind w:firstLine="420"/>
        <w:rPr>
          <w:rFonts w:ascii="宋体" w:hAnsi="宋体"/>
          <w:szCs w:val="21"/>
        </w:rPr>
      </w:pPr>
      <w:r w:rsidRPr="00A37C07">
        <w:rPr>
          <w:rFonts w:ascii="宋体" w:hAnsi="宋体"/>
          <w:szCs w:val="21"/>
        </w:rPr>
        <w:t>尽量减少用户输入信息量，提高数据信息共享程度，提供充分帮助信息，指导用户操作。</w:t>
      </w:r>
    </w:p>
    <w:p w14:paraId="5645006C" w14:textId="77777777" w:rsidR="00DA7A7A" w:rsidRPr="00A956D8" w:rsidRDefault="00DA7A7A" w:rsidP="009B0F57">
      <w:pPr>
        <w:rPr>
          <w:szCs w:val="21"/>
        </w:rPr>
      </w:pPr>
    </w:p>
    <w:sectPr w:rsidR="00DA7A7A" w:rsidRPr="00A956D8" w:rsidSect="00927B31">
      <w:headerReference w:type="default" r:id="rId10"/>
      <w:footerReference w:type="default" r:id="rId11"/>
      <w:type w:val="continuous"/>
      <w:pgSz w:w="11906" w:h="16838" w:code="9"/>
      <w:pgMar w:top="1701" w:right="1797" w:bottom="1440" w:left="1797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0D2924" w14:textId="77777777" w:rsidR="00C5282E" w:rsidRDefault="00C5282E" w:rsidP="003B22AF">
      <w:r>
        <w:separator/>
      </w:r>
    </w:p>
  </w:endnote>
  <w:endnote w:type="continuationSeparator" w:id="0">
    <w:p w14:paraId="7467F6FD" w14:textId="77777777" w:rsidR="00C5282E" w:rsidRDefault="00C5282E" w:rsidP="003B2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幼圆"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57217"/>
      <w:docPartObj>
        <w:docPartGallery w:val="Page Numbers (Top of Page)"/>
        <w:docPartUnique/>
      </w:docPartObj>
    </w:sdtPr>
    <w:sdtEndPr/>
    <w:sdtContent>
      <w:p w14:paraId="2D71EE9C" w14:textId="77777777" w:rsidR="00110818" w:rsidRPr="00663344" w:rsidRDefault="00110818" w:rsidP="00663344">
        <w:pPr>
          <w:pStyle w:val="a5"/>
          <w:jc w:val="center"/>
        </w:pPr>
        <w:r w:rsidRPr="00EF2768">
          <w:rPr>
            <w:rFonts w:asciiTheme="minorEastAsia" w:hAnsiTheme="minorEastAsia" w:hint="eastAsia"/>
            <w:lang w:val="zh-CN"/>
          </w:rPr>
          <w:t>第</w:t>
        </w:r>
        <w:r w:rsidRPr="00EF2768">
          <w:rPr>
            <w:rFonts w:asciiTheme="minorEastAsia" w:hAnsiTheme="minorEastAsia"/>
          </w:rPr>
          <w:fldChar w:fldCharType="begin"/>
        </w:r>
        <w:r w:rsidRPr="00EF2768">
          <w:rPr>
            <w:rFonts w:asciiTheme="minorEastAsia" w:hAnsiTheme="minorEastAsia"/>
          </w:rPr>
          <w:instrText>PAGE</w:instrText>
        </w:r>
        <w:r w:rsidRPr="00EF2768">
          <w:rPr>
            <w:rFonts w:asciiTheme="minorEastAsia" w:hAnsiTheme="minorEastAsia"/>
          </w:rPr>
          <w:fldChar w:fldCharType="separate"/>
        </w:r>
        <w:r w:rsidR="00470097">
          <w:rPr>
            <w:rFonts w:asciiTheme="minorEastAsia" w:hAnsiTheme="minorEastAsia"/>
            <w:noProof/>
          </w:rPr>
          <w:t>6</w:t>
        </w:r>
        <w:r w:rsidRPr="00EF2768">
          <w:rPr>
            <w:rFonts w:asciiTheme="minorEastAsia" w:hAnsiTheme="minorEastAsia"/>
          </w:rPr>
          <w:fldChar w:fldCharType="end"/>
        </w:r>
        <w:r w:rsidRPr="00EF2768">
          <w:rPr>
            <w:rFonts w:asciiTheme="minorEastAsia" w:hAnsiTheme="minorEastAsia" w:hint="eastAsia"/>
            <w:lang w:val="zh-CN"/>
          </w:rPr>
          <w:t>页</w:t>
        </w:r>
        <w:r>
          <w:rPr>
            <w:rFonts w:asciiTheme="minorEastAsia" w:hAnsiTheme="minorEastAsia" w:hint="eastAsia"/>
            <w:lang w:val="zh-CN"/>
          </w:rPr>
          <w:t xml:space="preserve"> </w:t>
        </w:r>
        <w:r w:rsidRPr="00EF2768">
          <w:rPr>
            <w:rFonts w:asciiTheme="minorEastAsia" w:hAnsiTheme="minorEastAsia" w:hint="eastAsia"/>
            <w:lang w:val="zh-CN"/>
          </w:rPr>
          <w:t>共</w:t>
        </w:r>
        <w:r w:rsidRPr="00EF2768">
          <w:rPr>
            <w:rFonts w:asciiTheme="minorEastAsia" w:hAnsiTheme="minorEastAsia"/>
          </w:rPr>
          <w:fldChar w:fldCharType="begin"/>
        </w:r>
        <w:r w:rsidRPr="00EF2768">
          <w:rPr>
            <w:rFonts w:asciiTheme="minorEastAsia" w:hAnsiTheme="minorEastAsia"/>
          </w:rPr>
          <w:instrText>NUMPAGES</w:instrText>
        </w:r>
        <w:r w:rsidRPr="00EF2768">
          <w:rPr>
            <w:rFonts w:asciiTheme="minorEastAsia" w:hAnsiTheme="minorEastAsia"/>
          </w:rPr>
          <w:fldChar w:fldCharType="separate"/>
        </w:r>
        <w:r w:rsidR="00470097">
          <w:rPr>
            <w:rFonts w:asciiTheme="minorEastAsia" w:hAnsiTheme="minorEastAsia"/>
            <w:noProof/>
          </w:rPr>
          <w:t>13</w:t>
        </w:r>
        <w:r w:rsidRPr="00EF2768">
          <w:rPr>
            <w:rFonts w:asciiTheme="minorEastAsia" w:hAnsiTheme="minorEastAsia"/>
          </w:rPr>
          <w:fldChar w:fldCharType="end"/>
        </w:r>
        <w:r w:rsidRPr="00EF2768">
          <w:rPr>
            <w:rFonts w:asciiTheme="minorEastAsia" w:hAnsiTheme="minorEastAsia" w:hint="eastAsia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3B791" w14:textId="77777777" w:rsidR="00C5282E" w:rsidRDefault="00C5282E" w:rsidP="003B22AF">
      <w:r>
        <w:separator/>
      </w:r>
    </w:p>
  </w:footnote>
  <w:footnote w:type="continuationSeparator" w:id="0">
    <w:p w14:paraId="3437E10F" w14:textId="77777777" w:rsidR="00C5282E" w:rsidRDefault="00C5282E" w:rsidP="003B22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D4B90" w14:textId="77777777" w:rsidR="00110818" w:rsidRPr="00663344" w:rsidRDefault="00110818" w:rsidP="00663344">
    <w:pPr>
      <w:pStyle w:val="a3"/>
      <w:jc w:val="both"/>
      <w:rPr>
        <w:sz w:val="21"/>
        <w:szCs w:val="21"/>
      </w:rPr>
    </w:pPr>
    <w:r w:rsidRPr="005A678F">
      <w:rPr>
        <w:rFonts w:hint="eastAsia"/>
        <w:sz w:val="21"/>
        <w:szCs w:val="21"/>
      </w:rPr>
      <w:t>名称：</w:t>
    </w:r>
    <w:r>
      <w:rPr>
        <w:rFonts w:hint="eastAsia"/>
        <w:sz w:val="21"/>
        <w:szCs w:val="21"/>
      </w:rPr>
      <w:t>产品需求规格说明书</w:t>
    </w:r>
    <w:r>
      <w:rPr>
        <w:rFonts w:hint="eastAsia"/>
        <w:sz w:val="21"/>
        <w:szCs w:val="21"/>
      </w:rPr>
      <w:t xml:space="preserve">           </w:t>
    </w:r>
    <w:r w:rsidRPr="005A678F">
      <w:rPr>
        <w:rFonts w:hint="eastAsia"/>
        <w:sz w:val="21"/>
        <w:szCs w:val="21"/>
      </w:rPr>
      <w:t>效力状态：正式</w:t>
    </w:r>
    <w:r>
      <w:rPr>
        <w:rFonts w:hint="eastAsia"/>
        <w:sz w:val="21"/>
        <w:szCs w:val="21"/>
      </w:rPr>
      <w:t xml:space="preserve">      </w:t>
    </w:r>
    <w:r>
      <w:rPr>
        <w:rFonts w:hint="eastAsia"/>
        <w:sz w:val="21"/>
        <w:szCs w:val="21"/>
      </w:rPr>
      <w:t>模板</w:t>
    </w:r>
    <w:r w:rsidRPr="005A678F">
      <w:rPr>
        <w:rFonts w:hint="eastAsia"/>
        <w:sz w:val="21"/>
        <w:szCs w:val="21"/>
      </w:rPr>
      <w:t>编号：</w:t>
    </w:r>
    <w:r w:rsidRPr="003D2D15">
      <w:rPr>
        <w:rFonts w:asciiTheme="minorEastAsia" w:hAnsiTheme="minorEastAsia" w:hint="eastAsia"/>
        <w:sz w:val="21"/>
        <w:szCs w:val="21"/>
      </w:rPr>
      <w:t>技术部-</w:t>
    </w:r>
    <w:r>
      <w:rPr>
        <w:rFonts w:asciiTheme="minorEastAsia" w:hAnsiTheme="minorEastAsia" w:hint="eastAsia"/>
        <w:sz w:val="21"/>
        <w:szCs w:val="21"/>
      </w:rPr>
      <w:t>REQ</w:t>
    </w:r>
    <w:r w:rsidRPr="003D2D15">
      <w:rPr>
        <w:rFonts w:asciiTheme="minorEastAsia" w:hAnsiTheme="minorEastAsia" w:hint="eastAsia"/>
        <w:sz w:val="21"/>
        <w:szCs w:val="21"/>
      </w:rPr>
      <w:t>-</w:t>
    </w:r>
    <w:r>
      <w:rPr>
        <w:rFonts w:asciiTheme="minorEastAsia" w:hAnsiTheme="minorEastAsia" w:hint="eastAsia"/>
        <w:sz w:val="21"/>
        <w:szCs w:val="21"/>
      </w:rPr>
      <w:t>2</w:t>
    </w:r>
    <w:r w:rsidRPr="003D2D15">
      <w:rPr>
        <w:rFonts w:asciiTheme="minorEastAsia" w:hAnsiTheme="minorEastAsia" w:hint="eastAsia"/>
        <w:sz w:val="21"/>
        <w:szCs w:val="21"/>
      </w:rPr>
      <w:t>0</w:t>
    </w:r>
    <w:r>
      <w:rPr>
        <w:rFonts w:asciiTheme="minorEastAsia" w:hAnsiTheme="minorEastAsia" w:hint="eastAsia"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96CFE"/>
    <w:multiLevelType w:val="hybridMultilevel"/>
    <w:tmpl w:val="5F3AB926"/>
    <w:lvl w:ilvl="0" w:tplc="9E20C8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B74AD"/>
    <w:multiLevelType w:val="hybridMultilevel"/>
    <w:tmpl w:val="6ED8B31E"/>
    <w:lvl w:ilvl="0" w:tplc="C3C2809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617EA5"/>
    <w:multiLevelType w:val="hybridMultilevel"/>
    <w:tmpl w:val="635650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5AB2BD6"/>
    <w:multiLevelType w:val="hybridMultilevel"/>
    <w:tmpl w:val="F16C7C4A"/>
    <w:lvl w:ilvl="0" w:tplc="19AAFF1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067F7B"/>
    <w:multiLevelType w:val="hybridMultilevel"/>
    <w:tmpl w:val="B3880370"/>
    <w:lvl w:ilvl="0" w:tplc="15C69C44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9066470"/>
    <w:multiLevelType w:val="multilevel"/>
    <w:tmpl w:val="CD8043A2"/>
    <w:lvl w:ilvl="0">
      <w:start w:val="1"/>
      <w:numFmt w:val="decimal"/>
      <w:lvlText w:val="%1."/>
      <w:lvlJc w:val="left"/>
      <w:pPr>
        <w:ind w:left="425" w:hanging="425"/>
      </w:pPr>
      <w:rPr>
        <w:rFonts w:ascii="黑体" w:eastAsia="黑体"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09DC00F9"/>
    <w:multiLevelType w:val="hybridMultilevel"/>
    <w:tmpl w:val="E1C271C6"/>
    <w:lvl w:ilvl="0" w:tplc="09EE5576">
      <w:start w:val="1"/>
      <w:numFmt w:val="decimal"/>
      <w:lvlText w:val="%1，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B3827F6"/>
    <w:multiLevelType w:val="multilevel"/>
    <w:tmpl w:val="8D7A045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黑体" w:eastAsia="黑体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0D616B48"/>
    <w:multiLevelType w:val="hybridMultilevel"/>
    <w:tmpl w:val="6E5673AA"/>
    <w:lvl w:ilvl="0" w:tplc="210062A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DD7239E"/>
    <w:multiLevelType w:val="multilevel"/>
    <w:tmpl w:val="346A33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黑体" w:eastAsia="黑体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0EA04AE9"/>
    <w:multiLevelType w:val="hybridMultilevel"/>
    <w:tmpl w:val="F552CD0C"/>
    <w:lvl w:ilvl="0" w:tplc="2D048064">
      <w:start w:val="1"/>
      <w:numFmt w:val="decimal"/>
      <w:lvlText w:val="%1，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0262D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134732E4"/>
    <w:multiLevelType w:val="hybridMultilevel"/>
    <w:tmpl w:val="FD50A798"/>
    <w:lvl w:ilvl="0" w:tplc="09EE5576">
      <w:start w:val="1"/>
      <w:numFmt w:val="decimal"/>
      <w:lvlText w:val="%1，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3DF134D"/>
    <w:multiLevelType w:val="hybridMultilevel"/>
    <w:tmpl w:val="6D6065C6"/>
    <w:lvl w:ilvl="0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14">
    <w:nsid w:val="150A4320"/>
    <w:multiLevelType w:val="hybridMultilevel"/>
    <w:tmpl w:val="F1E0A610"/>
    <w:lvl w:ilvl="0" w:tplc="17E4D69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90A5196"/>
    <w:multiLevelType w:val="hybridMultilevel"/>
    <w:tmpl w:val="E1C271C6"/>
    <w:lvl w:ilvl="0" w:tplc="09EE557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196A36B3"/>
    <w:multiLevelType w:val="hybridMultilevel"/>
    <w:tmpl w:val="65B2F634"/>
    <w:lvl w:ilvl="0" w:tplc="15C69C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A333B2C"/>
    <w:multiLevelType w:val="hybridMultilevel"/>
    <w:tmpl w:val="E1C271C6"/>
    <w:lvl w:ilvl="0" w:tplc="09EE557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1A9334E6"/>
    <w:multiLevelType w:val="hybridMultilevel"/>
    <w:tmpl w:val="E1C271C6"/>
    <w:lvl w:ilvl="0" w:tplc="09EE557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1E1E2049"/>
    <w:multiLevelType w:val="hybridMultilevel"/>
    <w:tmpl w:val="E1C271C6"/>
    <w:lvl w:ilvl="0" w:tplc="09EE557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1F4B2C36"/>
    <w:multiLevelType w:val="hybridMultilevel"/>
    <w:tmpl w:val="6CB4CB2C"/>
    <w:lvl w:ilvl="0" w:tplc="29FC078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20AD492B"/>
    <w:multiLevelType w:val="hybridMultilevel"/>
    <w:tmpl w:val="6CB4CB2C"/>
    <w:lvl w:ilvl="0" w:tplc="29FC078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210868CF"/>
    <w:multiLevelType w:val="multilevel"/>
    <w:tmpl w:val="CC3E10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黑体" w:eastAsia="黑体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210B50AF"/>
    <w:multiLevelType w:val="hybridMultilevel"/>
    <w:tmpl w:val="040CB85A"/>
    <w:lvl w:ilvl="0" w:tplc="565204D0">
      <w:start w:val="1"/>
      <w:numFmt w:val="decimal"/>
      <w:lvlText w:val="%1，"/>
      <w:lvlJc w:val="left"/>
      <w:pPr>
        <w:ind w:left="360" w:hanging="360"/>
      </w:pPr>
      <w:rPr>
        <w:rFonts w:ascii="宋体" w:hAnsi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1207AF3"/>
    <w:multiLevelType w:val="hybridMultilevel"/>
    <w:tmpl w:val="E1C271C6"/>
    <w:lvl w:ilvl="0" w:tplc="09EE557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23E6749A"/>
    <w:multiLevelType w:val="hybridMultilevel"/>
    <w:tmpl w:val="80384B3E"/>
    <w:lvl w:ilvl="0" w:tplc="90022D5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240E7006"/>
    <w:multiLevelType w:val="hybridMultilevel"/>
    <w:tmpl w:val="E1C271C6"/>
    <w:lvl w:ilvl="0" w:tplc="09EE5576">
      <w:start w:val="1"/>
      <w:numFmt w:val="decimal"/>
      <w:lvlText w:val="%1，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242B34DB"/>
    <w:multiLevelType w:val="hybridMultilevel"/>
    <w:tmpl w:val="8182DAAE"/>
    <w:lvl w:ilvl="0" w:tplc="D3806FFE">
      <w:start w:val="1"/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489451E"/>
    <w:multiLevelType w:val="hybridMultilevel"/>
    <w:tmpl w:val="15B2B8C8"/>
    <w:lvl w:ilvl="0" w:tplc="FE18937A">
      <w:start w:val="1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>
    <w:nsid w:val="24A46A20"/>
    <w:multiLevelType w:val="hybridMultilevel"/>
    <w:tmpl w:val="1B7EF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5F443E9"/>
    <w:multiLevelType w:val="multilevel"/>
    <w:tmpl w:val="FCFCE076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b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737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907" w:hanging="73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19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134" w:hanging="567"/>
      </w:pPr>
      <w:rPr>
        <w:rFonts w:hint="eastAsia"/>
        <w:b w:val="0"/>
        <w:i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1">
    <w:nsid w:val="26083505"/>
    <w:multiLevelType w:val="hybridMultilevel"/>
    <w:tmpl w:val="E1C271C6"/>
    <w:lvl w:ilvl="0" w:tplc="09EE557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26AD681E"/>
    <w:multiLevelType w:val="hybridMultilevel"/>
    <w:tmpl w:val="B8123110"/>
    <w:lvl w:ilvl="0" w:tplc="4182A594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6BA7605"/>
    <w:multiLevelType w:val="hybridMultilevel"/>
    <w:tmpl w:val="C37ABF64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>
    <w:nsid w:val="2781423E"/>
    <w:multiLevelType w:val="hybridMultilevel"/>
    <w:tmpl w:val="FD50A798"/>
    <w:lvl w:ilvl="0" w:tplc="09EE5576">
      <w:start w:val="1"/>
      <w:numFmt w:val="decimal"/>
      <w:lvlText w:val="%1，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2C0336A9"/>
    <w:multiLevelType w:val="multilevel"/>
    <w:tmpl w:val="DE60C0CC"/>
    <w:styleLink w:val="10"/>
    <w:lvl w:ilvl="0">
      <w:start w:val="1"/>
      <w:numFmt w:val="decimal"/>
      <w:lvlText w:val="第%1章"/>
      <w:lvlJc w:val="left"/>
      <w:pPr>
        <w:ind w:left="1440" w:hanging="1440"/>
      </w:pPr>
      <w:rPr>
        <w:rFonts w:eastAsia="宋体" w:hint="default"/>
        <w:sz w:val="32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eastAsia="宋体" w:hint="eastAsia"/>
        <w:sz w:val="30"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eastAsia="宋体" w:hint="eastAsia"/>
        <w:sz w:val="28"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eastAsia="宋体" w:hint="eastAsia"/>
        <w:sz w:val="24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6">
    <w:nsid w:val="2F2F5C60"/>
    <w:multiLevelType w:val="multilevel"/>
    <w:tmpl w:val="4C1C28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黑体" w:eastAsia="黑体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2FBF7C19"/>
    <w:multiLevelType w:val="hybridMultilevel"/>
    <w:tmpl w:val="14F0B17A"/>
    <w:lvl w:ilvl="0" w:tplc="19A89366">
      <w:start w:val="1"/>
      <w:numFmt w:val="decimal"/>
      <w:lvlText w:val="%1，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8">
    <w:nsid w:val="31E266B1"/>
    <w:multiLevelType w:val="hybridMultilevel"/>
    <w:tmpl w:val="B3880370"/>
    <w:lvl w:ilvl="0" w:tplc="15C69C44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24E092A"/>
    <w:multiLevelType w:val="hybridMultilevel"/>
    <w:tmpl w:val="FD50A798"/>
    <w:lvl w:ilvl="0" w:tplc="09EE5576">
      <w:start w:val="1"/>
      <w:numFmt w:val="decimal"/>
      <w:lvlText w:val="%1，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36161BA9"/>
    <w:multiLevelType w:val="hybridMultilevel"/>
    <w:tmpl w:val="F1E0A610"/>
    <w:lvl w:ilvl="0" w:tplc="17E4D69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3D855671"/>
    <w:multiLevelType w:val="hybridMultilevel"/>
    <w:tmpl w:val="B3880370"/>
    <w:lvl w:ilvl="0" w:tplc="15C69C44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DB21920"/>
    <w:multiLevelType w:val="hybridMultilevel"/>
    <w:tmpl w:val="E1C271C6"/>
    <w:lvl w:ilvl="0" w:tplc="09EE557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3E411166"/>
    <w:multiLevelType w:val="hybridMultilevel"/>
    <w:tmpl w:val="63345DBA"/>
    <w:lvl w:ilvl="0" w:tplc="880A550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4">
    <w:nsid w:val="420A434B"/>
    <w:multiLevelType w:val="hybridMultilevel"/>
    <w:tmpl w:val="E1C271C6"/>
    <w:lvl w:ilvl="0" w:tplc="09EE557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492A066B"/>
    <w:multiLevelType w:val="multilevel"/>
    <w:tmpl w:val="A9A4A1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黑体" w:eastAsia="黑体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>
    <w:nsid w:val="4CBC13A3"/>
    <w:multiLevelType w:val="hybridMultilevel"/>
    <w:tmpl w:val="E1C271C6"/>
    <w:lvl w:ilvl="0" w:tplc="09EE5576">
      <w:start w:val="1"/>
      <w:numFmt w:val="decimal"/>
      <w:lvlText w:val="%1，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4F9C4B36"/>
    <w:multiLevelType w:val="multilevel"/>
    <w:tmpl w:val="6D7A80A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黑体" w:eastAsia="黑体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>
    <w:nsid w:val="4FAB2894"/>
    <w:multiLevelType w:val="hybridMultilevel"/>
    <w:tmpl w:val="FD50A798"/>
    <w:lvl w:ilvl="0" w:tplc="09EE5576">
      <w:start w:val="1"/>
      <w:numFmt w:val="decimal"/>
      <w:lvlText w:val="%1，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52513316"/>
    <w:multiLevelType w:val="hybridMultilevel"/>
    <w:tmpl w:val="0CF44DA4"/>
    <w:lvl w:ilvl="0" w:tplc="1A1E70AC">
      <w:start w:val="1"/>
      <w:numFmt w:val="decimal"/>
      <w:lvlText w:val="%1，"/>
      <w:lvlJc w:val="left"/>
      <w:pPr>
        <w:ind w:left="76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0">
    <w:nsid w:val="526B153A"/>
    <w:multiLevelType w:val="hybridMultilevel"/>
    <w:tmpl w:val="554482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1">
    <w:nsid w:val="52C9366F"/>
    <w:multiLevelType w:val="hybridMultilevel"/>
    <w:tmpl w:val="54E2B296"/>
    <w:lvl w:ilvl="0" w:tplc="662067C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537C047C"/>
    <w:multiLevelType w:val="hybridMultilevel"/>
    <w:tmpl w:val="39B6749A"/>
    <w:lvl w:ilvl="0" w:tplc="DB68ACE4">
      <w:start w:val="1"/>
      <w:numFmt w:val="decimal"/>
      <w:lvlText w:val="%1，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3">
    <w:nsid w:val="55E92080"/>
    <w:multiLevelType w:val="hybridMultilevel"/>
    <w:tmpl w:val="DAB2A228"/>
    <w:lvl w:ilvl="0" w:tplc="CB90DD1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6804769"/>
    <w:multiLevelType w:val="hybridMultilevel"/>
    <w:tmpl w:val="7B2851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598E736E"/>
    <w:multiLevelType w:val="hybridMultilevel"/>
    <w:tmpl w:val="FA2C26B6"/>
    <w:lvl w:ilvl="0" w:tplc="15C69C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9F976DD"/>
    <w:multiLevelType w:val="hybridMultilevel"/>
    <w:tmpl w:val="E1C271C6"/>
    <w:lvl w:ilvl="0" w:tplc="09EE557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5BA04D69"/>
    <w:multiLevelType w:val="hybridMultilevel"/>
    <w:tmpl w:val="9904BE24"/>
    <w:lvl w:ilvl="0" w:tplc="184A39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BB4439B"/>
    <w:multiLevelType w:val="hybridMultilevel"/>
    <w:tmpl w:val="A3D6EA28"/>
    <w:lvl w:ilvl="0" w:tplc="5546EC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E356618"/>
    <w:multiLevelType w:val="hybridMultilevel"/>
    <w:tmpl w:val="B3880370"/>
    <w:lvl w:ilvl="0" w:tplc="15C69C44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5E923F20"/>
    <w:multiLevelType w:val="hybridMultilevel"/>
    <w:tmpl w:val="28DC0840"/>
    <w:lvl w:ilvl="0" w:tplc="0B1A22E6">
      <w:start w:val="1"/>
      <w:numFmt w:val="decimal"/>
      <w:lvlText w:val="%1，"/>
      <w:lvlJc w:val="left"/>
      <w:pPr>
        <w:ind w:left="360" w:hanging="360"/>
      </w:pPr>
      <w:rPr>
        <w:rFonts w:ascii="宋体" w:hAnsi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5F7B2E37"/>
    <w:multiLevelType w:val="hybridMultilevel"/>
    <w:tmpl w:val="A66E7590"/>
    <w:lvl w:ilvl="0" w:tplc="BC023CA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60F55C46"/>
    <w:multiLevelType w:val="multilevel"/>
    <w:tmpl w:val="52144EF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黑体" w:eastAsia="黑体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3">
    <w:nsid w:val="66756D50"/>
    <w:multiLevelType w:val="hybridMultilevel"/>
    <w:tmpl w:val="389E6F02"/>
    <w:lvl w:ilvl="0" w:tplc="05828E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7CA7267"/>
    <w:multiLevelType w:val="hybridMultilevel"/>
    <w:tmpl w:val="EEE458EE"/>
    <w:lvl w:ilvl="0" w:tplc="790ACF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06F319D"/>
    <w:multiLevelType w:val="hybridMultilevel"/>
    <w:tmpl w:val="E1C271C6"/>
    <w:lvl w:ilvl="0" w:tplc="09EE557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nsid w:val="71C71CD7"/>
    <w:multiLevelType w:val="hybridMultilevel"/>
    <w:tmpl w:val="FD50A798"/>
    <w:lvl w:ilvl="0" w:tplc="09EE5576">
      <w:start w:val="1"/>
      <w:numFmt w:val="decimal"/>
      <w:lvlText w:val="%1，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7">
    <w:nsid w:val="741C2FC6"/>
    <w:multiLevelType w:val="hybridMultilevel"/>
    <w:tmpl w:val="E1C271C6"/>
    <w:lvl w:ilvl="0" w:tplc="09EE5576">
      <w:start w:val="1"/>
      <w:numFmt w:val="decimal"/>
      <w:lvlText w:val="%1，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8">
    <w:nsid w:val="7789270D"/>
    <w:multiLevelType w:val="multilevel"/>
    <w:tmpl w:val="B1AEFB10"/>
    <w:lvl w:ilvl="0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21"/>
        <w:szCs w:val="21"/>
      </w:rPr>
    </w:lvl>
    <w:lvl w:ilvl="1">
      <w:start w:val="1"/>
      <w:numFmt w:val="decimal"/>
      <w:isLgl/>
      <w:lvlText w:val="%1.%2"/>
      <w:lvlJc w:val="left"/>
      <w:pPr>
        <w:ind w:left="1200" w:hanging="4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342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72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  <w:color w:val="000000" w:themeColor="text1"/>
      </w:rPr>
    </w:lvl>
  </w:abstractNum>
  <w:abstractNum w:abstractNumId="69">
    <w:nsid w:val="7A197024"/>
    <w:multiLevelType w:val="hybridMultilevel"/>
    <w:tmpl w:val="B3880370"/>
    <w:lvl w:ilvl="0" w:tplc="15C69C44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BC218ED"/>
    <w:multiLevelType w:val="hybridMultilevel"/>
    <w:tmpl w:val="B3880370"/>
    <w:lvl w:ilvl="0" w:tplc="15C69C44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7FB8190B"/>
    <w:multiLevelType w:val="hybridMultilevel"/>
    <w:tmpl w:val="E1C271C6"/>
    <w:lvl w:ilvl="0" w:tplc="09EE5576">
      <w:start w:val="1"/>
      <w:numFmt w:val="decimal"/>
      <w:lvlText w:val="%1，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8"/>
  </w:num>
  <w:num w:numId="2">
    <w:abstractNumId w:val="62"/>
  </w:num>
  <w:num w:numId="3">
    <w:abstractNumId w:val="11"/>
  </w:num>
  <w:num w:numId="4">
    <w:abstractNumId w:val="7"/>
  </w:num>
  <w:num w:numId="5">
    <w:abstractNumId w:val="22"/>
  </w:num>
  <w:num w:numId="6">
    <w:abstractNumId w:val="45"/>
  </w:num>
  <w:num w:numId="7">
    <w:abstractNumId w:val="35"/>
  </w:num>
  <w:num w:numId="8">
    <w:abstractNumId w:val="5"/>
  </w:num>
  <w:num w:numId="9">
    <w:abstractNumId w:val="36"/>
  </w:num>
  <w:num w:numId="10">
    <w:abstractNumId w:val="9"/>
  </w:num>
  <w:num w:numId="11">
    <w:abstractNumId w:val="50"/>
  </w:num>
  <w:num w:numId="12">
    <w:abstractNumId w:val="2"/>
  </w:num>
  <w:num w:numId="13">
    <w:abstractNumId w:val="54"/>
  </w:num>
  <w:num w:numId="14">
    <w:abstractNumId w:val="13"/>
  </w:num>
  <w:num w:numId="15">
    <w:abstractNumId w:val="51"/>
  </w:num>
  <w:num w:numId="16">
    <w:abstractNumId w:val="44"/>
  </w:num>
  <w:num w:numId="17">
    <w:abstractNumId w:val="15"/>
  </w:num>
  <w:num w:numId="18">
    <w:abstractNumId w:val="26"/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9"/>
  </w:num>
  <w:num w:numId="21">
    <w:abstractNumId w:val="24"/>
  </w:num>
  <w:num w:numId="22">
    <w:abstractNumId w:val="10"/>
  </w:num>
  <w:num w:numId="23">
    <w:abstractNumId w:val="56"/>
  </w:num>
  <w:num w:numId="24">
    <w:abstractNumId w:val="30"/>
    <w:lvlOverride w:ilvl="0">
      <w:startOverride w:val="4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1"/>
  </w:num>
  <w:num w:numId="26">
    <w:abstractNumId w:val="23"/>
  </w:num>
  <w:num w:numId="27">
    <w:abstractNumId w:val="0"/>
  </w:num>
  <w:num w:numId="28">
    <w:abstractNumId w:val="47"/>
  </w:num>
  <w:num w:numId="29">
    <w:abstractNumId w:val="3"/>
  </w:num>
  <w:num w:numId="30">
    <w:abstractNumId w:val="1"/>
  </w:num>
  <w:num w:numId="31">
    <w:abstractNumId w:val="28"/>
  </w:num>
  <w:num w:numId="32">
    <w:abstractNumId w:val="52"/>
  </w:num>
  <w:num w:numId="33">
    <w:abstractNumId w:val="40"/>
  </w:num>
  <w:num w:numId="34">
    <w:abstractNumId w:val="53"/>
  </w:num>
  <w:num w:numId="35">
    <w:abstractNumId w:val="60"/>
  </w:num>
  <w:num w:numId="36">
    <w:abstractNumId w:val="58"/>
  </w:num>
  <w:num w:numId="37">
    <w:abstractNumId w:val="30"/>
  </w:num>
  <w:num w:numId="38">
    <w:abstractNumId w:val="30"/>
    <w:lvlOverride w:ilvl="0">
      <w:startOverride w:val="4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</w:num>
  <w:num w:numId="40">
    <w:abstractNumId w:val="37"/>
  </w:num>
  <w:num w:numId="41">
    <w:abstractNumId w:val="8"/>
  </w:num>
  <w:num w:numId="42">
    <w:abstractNumId w:val="17"/>
  </w:num>
  <w:num w:numId="43">
    <w:abstractNumId w:val="14"/>
  </w:num>
  <w:num w:numId="44">
    <w:abstractNumId w:val="42"/>
  </w:num>
  <w:num w:numId="45">
    <w:abstractNumId w:val="18"/>
  </w:num>
  <w:num w:numId="46">
    <w:abstractNumId w:val="19"/>
  </w:num>
  <w:num w:numId="47">
    <w:abstractNumId w:val="43"/>
  </w:num>
  <w:num w:numId="4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3"/>
  </w:num>
  <w:num w:numId="53">
    <w:abstractNumId w:val="29"/>
  </w:num>
  <w:num w:numId="5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6"/>
  </w:num>
  <w:num w:numId="57">
    <w:abstractNumId w:val="38"/>
  </w:num>
  <w:num w:numId="58">
    <w:abstractNumId w:val="41"/>
  </w:num>
  <w:num w:numId="59">
    <w:abstractNumId w:val="4"/>
  </w:num>
  <w:num w:numId="60">
    <w:abstractNumId w:val="70"/>
  </w:num>
  <w:num w:numId="61">
    <w:abstractNumId w:val="69"/>
  </w:num>
  <w:num w:numId="62">
    <w:abstractNumId w:val="59"/>
  </w:num>
  <w:num w:numId="63">
    <w:abstractNumId w:val="55"/>
  </w:num>
  <w:num w:numId="6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27"/>
  </w:num>
  <w:num w:numId="70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2"/>
  </w:num>
  <w:num w:numId="73">
    <w:abstractNumId w:val="31"/>
  </w:num>
  <w:num w:numId="74">
    <w:abstractNumId w:val="65"/>
  </w:num>
  <w:num w:numId="75">
    <w:abstractNumId w:val="57"/>
  </w:num>
  <w:num w:numId="76">
    <w:abstractNumId w:val="66"/>
  </w:num>
  <w:num w:numId="77">
    <w:abstractNumId w:val="39"/>
  </w:num>
  <w:num w:numId="78">
    <w:abstractNumId w:val="34"/>
  </w:num>
  <w:num w:numId="79">
    <w:abstractNumId w:val="64"/>
  </w:num>
  <w:num w:numId="80">
    <w:abstractNumId w:val="48"/>
  </w:num>
  <w:num w:numId="81">
    <w:abstractNumId w:val="63"/>
  </w:num>
  <w:num w:numId="8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20"/>
  </w:num>
  <w:num w:numId="85">
    <w:abstractNumId w:val="21"/>
  </w:num>
  <w:num w:numId="8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0138"/>
    <w:rsid w:val="00001438"/>
    <w:rsid w:val="000016F0"/>
    <w:rsid w:val="000019ED"/>
    <w:rsid w:val="00001CC2"/>
    <w:rsid w:val="000026A1"/>
    <w:rsid w:val="00003DA8"/>
    <w:rsid w:val="00004767"/>
    <w:rsid w:val="00004C56"/>
    <w:rsid w:val="000060A0"/>
    <w:rsid w:val="000063E0"/>
    <w:rsid w:val="000067A0"/>
    <w:rsid w:val="00006F03"/>
    <w:rsid w:val="000072CB"/>
    <w:rsid w:val="00007B50"/>
    <w:rsid w:val="000105D7"/>
    <w:rsid w:val="00011FBC"/>
    <w:rsid w:val="00012807"/>
    <w:rsid w:val="000144B8"/>
    <w:rsid w:val="00016EB8"/>
    <w:rsid w:val="0002000B"/>
    <w:rsid w:val="00020323"/>
    <w:rsid w:val="00023036"/>
    <w:rsid w:val="000234D0"/>
    <w:rsid w:val="00026A20"/>
    <w:rsid w:val="00030720"/>
    <w:rsid w:val="00032365"/>
    <w:rsid w:val="00032420"/>
    <w:rsid w:val="000331D7"/>
    <w:rsid w:val="00033558"/>
    <w:rsid w:val="0003359C"/>
    <w:rsid w:val="00033C6F"/>
    <w:rsid w:val="00033DF3"/>
    <w:rsid w:val="00034CAC"/>
    <w:rsid w:val="000378DB"/>
    <w:rsid w:val="000379A6"/>
    <w:rsid w:val="00037ED6"/>
    <w:rsid w:val="000405F0"/>
    <w:rsid w:val="00040764"/>
    <w:rsid w:val="00040C17"/>
    <w:rsid w:val="00042806"/>
    <w:rsid w:val="000431D1"/>
    <w:rsid w:val="0004376A"/>
    <w:rsid w:val="00043CA6"/>
    <w:rsid w:val="0004452F"/>
    <w:rsid w:val="000454C8"/>
    <w:rsid w:val="00045816"/>
    <w:rsid w:val="00045B4E"/>
    <w:rsid w:val="000463C5"/>
    <w:rsid w:val="000467BA"/>
    <w:rsid w:val="00052FB9"/>
    <w:rsid w:val="0005336C"/>
    <w:rsid w:val="0005486D"/>
    <w:rsid w:val="00054AD7"/>
    <w:rsid w:val="00055AFB"/>
    <w:rsid w:val="0005692A"/>
    <w:rsid w:val="00057101"/>
    <w:rsid w:val="000575DD"/>
    <w:rsid w:val="00060598"/>
    <w:rsid w:val="00061756"/>
    <w:rsid w:val="00062FC5"/>
    <w:rsid w:val="000639E2"/>
    <w:rsid w:val="00063C37"/>
    <w:rsid w:val="00064529"/>
    <w:rsid w:val="000658ED"/>
    <w:rsid w:val="00065954"/>
    <w:rsid w:val="00065FEC"/>
    <w:rsid w:val="00066514"/>
    <w:rsid w:val="000670FD"/>
    <w:rsid w:val="00067B01"/>
    <w:rsid w:val="00070563"/>
    <w:rsid w:val="000717F7"/>
    <w:rsid w:val="00071CEA"/>
    <w:rsid w:val="00072972"/>
    <w:rsid w:val="00074868"/>
    <w:rsid w:val="00075573"/>
    <w:rsid w:val="000756AD"/>
    <w:rsid w:val="000760DC"/>
    <w:rsid w:val="00076266"/>
    <w:rsid w:val="00077EC4"/>
    <w:rsid w:val="0008160D"/>
    <w:rsid w:val="00081FEE"/>
    <w:rsid w:val="0008227A"/>
    <w:rsid w:val="00084353"/>
    <w:rsid w:val="00084D9D"/>
    <w:rsid w:val="00085111"/>
    <w:rsid w:val="00085524"/>
    <w:rsid w:val="00085696"/>
    <w:rsid w:val="00085EC8"/>
    <w:rsid w:val="000903B4"/>
    <w:rsid w:val="00090CAB"/>
    <w:rsid w:val="00091F62"/>
    <w:rsid w:val="00092C82"/>
    <w:rsid w:val="00093940"/>
    <w:rsid w:val="000947C3"/>
    <w:rsid w:val="00096455"/>
    <w:rsid w:val="00096A3E"/>
    <w:rsid w:val="000A07F8"/>
    <w:rsid w:val="000A0E34"/>
    <w:rsid w:val="000A0F86"/>
    <w:rsid w:val="000A16DE"/>
    <w:rsid w:val="000A1C60"/>
    <w:rsid w:val="000A22D4"/>
    <w:rsid w:val="000A2995"/>
    <w:rsid w:val="000A2B59"/>
    <w:rsid w:val="000A2E71"/>
    <w:rsid w:val="000A30E2"/>
    <w:rsid w:val="000A33B4"/>
    <w:rsid w:val="000A3852"/>
    <w:rsid w:val="000A4A64"/>
    <w:rsid w:val="000A5127"/>
    <w:rsid w:val="000A730B"/>
    <w:rsid w:val="000A7584"/>
    <w:rsid w:val="000B10E5"/>
    <w:rsid w:val="000B41B3"/>
    <w:rsid w:val="000B4B74"/>
    <w:rsid w:val="000B5DF4"/>
    <w:rsid w:val="000B77D9"/>
    <w:rsid w:val="000B77F8"/>
    <w:rsid w:val="000C1A3B"/>
    <w:rsid w:val="000C1A73"/>
    <w:rsid w:val="000C21E4"/>
    <w:rsid w:val="000C2D60"/>
    <w:rsid w:val="000C2ED0"/>
    <w:rsid w:val="000C489E"/>
    <w:rsid w:val="000C4929"/>
    <w:rsid w:val="000C6284"/>
    <w:rsid w:val="000C63B3"/>
    <w:rsid w:val="000C65F9"/>
    <w:rsid w:val="000C736B"/>
    <w:rsid w:val="000D0E4A"/>
    <w:rsid w:val="000D1488"/>
    <w:rsid w:val="000D1F15"/>
    <w:rsid w:val="000D2604"/>
    <w:rsid w:val="000D2789"/>
    <w:rsid w:val="000D34B3"/>
    <w:rsid w:val="000D59C6"/>
    <w:rsid w:val="000D62D0"/>
    <w:rsid w:val="000D63B6"/>
    <w:rsid w:val="000D71BD"/>
    <w:rsid w:val="000D7309"/>
    <w:rsid w:val="000D7EFE"/>
    <w:rsid w:val="000E0A63"/>
    <w:rsid w:val="000E16C2"/>
    <w:rsid w:val="000E2800"/>
    <w:rsid w:val="000E3125"/>
    <w:rsid w:val="000E466D"/>
    <w:rsid w:val="000E47B7"/>
    <w:rsid w:val="000E4D9A"/>
    <w:rsid w:val="000E7775"/>
    <w:rsid w:val="000E77D3"/>
    <w:rsid w:val="000F02C5"/>
    <w:rsid w:val="000F0C44"/>
    <w:rsid w:val="000F36F1"/>
    <w:rsid w:val="000F3CA8"/>
    <w:rsid w:val="000F3CDA"/>
    <w:rsid w:val="000F445C"/>
    <w:rsid w:val="000F474F"/>
    <w:rsid w:val="000F4D08"/>
    <w:rsid w:val="000F4D32"/>
    <w:rsid w:val="000F506E"/>
    <w:rsid w:val="000F568D"/>
    <w:rsid w:val="000F5AF2"/>
    <w:rsid w:val="000F5B0A"/>
    <w:rsid w:val="000F6530"/>
    <w:rsid w:val="00101808"/>
    <w:rsid w:val="00101928"/>
    <w:rsid w:val="00101BE1"/>
    <w:rsid w:val="00102016"/>
    <w:rsid w:val="001026EE"/>
    <w:rsid w:val="00102837"/>
    <w:rsid w:val="00103F7B"/>
    <w:rsid w:val="00104716"/>
    <w:rsid w:val="00105FD8"/>
    <w:rsid w:val="00106FA5"/>
    <w:rsid w:val="00107C53"/>
    <w:rsid w:val="001107EA"/>
    <w:rsid w:val="00110818"/>
    <w:rsid w:val="0011131D"/>
    <w:rsid w:val="00111FA7"/>
    <w:rsid w:val="0011401C"/>
    <w:rsid w:val="00115400"/>
    <w:rsid w:val="0011541D"/>
    <w:rsid w:val="00115F6D"/>
    <w:rsid w:val="001161CA"/>
    <w:rsid w:val="001178E1"/>
    <w:rsid w:val="00120328"/>
    <w:rsid w:val="0012161B"/>
    <w:rsid w:val="00122581"/>
    <w:rsid w:val="00124BB6"/>
    <w:rsid w:val="00124F12"/>
    <w:rsid w:val="00124F3C"/>
    <w:rsid w:val="00127A17"/>
    <w:rsid w:val="00127F9D"/>
    <w:rsid w:val="0013094B"/>
    <w:rsid w:val="00132C67"/>
    <w:rsid w:val="001330F6"/>
    <w:rsid w:val="00133978"/>
    <w:rsid w:val="00134AE2"/>
    <w:rsid w:val="0013697A"/>
    <w:rsid w:val="00137453"/>
    <w:rsid w:val="00140D7C"/>
    <w:rsid w:val="001418F0"/>
    <w:rsid w:val="00146463"/>
    <w:rsid w:val="001469BE"/>
    <w:rsid w:val="00146B27"/>
    <w:rsid w:val="00147D4A"/>
    <w:rsid w:val="001500FF"/>
    <w:rsid w:val="00152160"/>
    <w:rsid w:val="001529CF"/>
    <w:rsid w:val="00154136"/>
    <w:rsid w:val="001556A8"/>
    <w:rsid w:val="00156DA5"/>
    <w:rsid w:val="0016002A"/>
    <w:rsid w:val="001604F4"/>
    <w:rsid w:val="001606A6"/>
    <w:rsid w:val="00161244"/>
    <w:rsid w:val="001612F2"/>
    <w:rsid w:val="001615CA"/>
    <w:rsid w:val="00161C32"/>
    <w:rsid w:val="0016231A"/>
    <w:rsid w:val="0016246A"/>
    <w:rsid w:val="00162DBB"/>
    <w:rsid w:val="00163D3B"/>
    <w:rsid w:val="00164C70"/>
    <w:rsid w:val="00164F3C"/>
    <w:rsid w:val="0016529A"/>
    <w:rsid w:val="0016669D"/>
    <w:rsid w:val="001669A9"/>
    <w:rsid w:val="00166B9A"/>
    <w:rsid w:val="001670BC"/>
    <w:rsid w:val="00167A27"/>
    <w:rsid w:val="00170DBC"/>
    <w:rsid w:val="00173BC9"/>
    <w:rsid w:val="00174124"/>
    <w:rsid w:val="00174B5F"/>
    <w:rsid w:val="00174F94"/>
    <w:rsid w:val="00175F85"/>
    <w:rsid w:val="00176442"/>
    <w:rsid w:val="001767BC"/>
    <w:rsid w:val="00177C7C"/>
    <w:rsid w:val="00182A9D"/>
    <w:rsid w:val="00182FC2"/>
    <w:rsid w:val="00183314"/>
    <w:rsid w:val="001839CE"/>
    <w:rsid w:val="00184686"/>
    <w:rsid w:val="00184B43"/>
    <w:rsid w:val="00185DA3"/>
    <w:rsid w:val="001863FC"/>
    <w:rsid w:val="00186573"/>
    <w:rsid w:val="00186910"/>
    <w:rsid w:val="00186D18"/>
    <w:rsid w:val="00187629"/>
    <w:rsid w:val="001925C5"/>
    <w:rsid w:val="0019281E"/>
    <w:rsid w:val="001936F7"/>
    <w:rsid w:val="001947B5"/>
    <w:rsid w:val="001967DB"/>
    <w:rsid w:val="00197577"/>
    <w:rsid w:val="001A0DF0"/>
    <w:rsid w:val="001A1655"/>
    <w:rsid w:val="001A16DF"/>
    <w:rsid w:val="001A1C7A"/>
    <w:rsid w:val="001A21A7"/>
    <w:rsid w:val="001A31AE"/>
    <w:rsid w:val="001A3DDA"/>
    <w:rsid w:val="001A45CE"/>
    <w:rsid w:val="001A488D"/>
    <w:rsid w:val="001A5708"/>
    <w:rsid w:val="001A6106"/>
    <w:rsid w:val="001A75BF"/>
    <w:rsid w:val="001A7C88"/>
    <w:rsid w:val="001B01B3"/>
    <w:rsid w:val="001B0377"/>
    <w:rsid w:val="001B1184"/>
    <w:rsid w:val="001B1657"/>
    <w:rsid w:val="001B1C94"/>
    <w:rsid w:val="001B2D15"/>
    <w:rsid w:val="001B5421"/>
    <w:rsid w:val="001B72B9"/>
    <w:rsid w:val="001B7BC1"/>
    <w:rsid w:val="001C25BC"/>
    <w:rsid w:val="001C4C26"/>
    <w:rsid w:val="001C5167"/>
    <w:rsid w:val="001C52BE"/>
    <w:rsid w:val="001C5673"/>
    <w:rsid w:val="001C5B94"/>
    <w:rsid w:val="001C72BA"/>
    <w:rsid w:val="001C74FC"/>
    <w:rsid w:val="001C755D"/>
    <w:rsid w:val="001C7AC1"/>
    <w:rsid w:val="001D1027"/>
    <w:rsid w:val="001D1828"/>
    <w:rsid w:val="001D1EC9"/>
    <w:rsid w:val="001D2C21"/>
    <w:rsid w:val="001D3B99"/>
    <w:rsid w:val="001D4B2F"/>
    <w:rsid w:val="001D4E11"/>
    <w:rsid w:val="001D5163"/>
    <w:rsid w:val="001D6524"/>
    <w:rsid w:val="001D6C4A"/>
    <w:rsid w:val="001D71D5"/>
    <w:rsid w:val="001E103F"/>
    <w:rsid w:val="001E47F0"/>
    <w:rsid w:val="001E4FB4"/>
    <w:rsid w:val="001E510A"/>
    <w:rsid w:val="001E5162"/>
    <w:rsid w:val="001E7238"/>
    <w:rsid w:val="001E7D5C"/>
    <w:rsid w:val="001F0713"/>
    <w:rsid w:val="001F1077"/>
    <w:rsid w:val="001F4397"/>
    <w:rsid w:val="001F59AB"/>
    <w:rsid w:val="001F75F0"/>
    <w:rsid w:val="00200FF2"/>
    <w:rsid w:val="00201570"/>
    <w:rsid w:val="00201594"/>
    <w:rsid w:val="00201F6C"/>
    <w:rsid w:val="00202C5B"/>
    <w:rsid w:val="00204AE8"/>
    <w:rsid w:val="00205A90"/>
    <w:rsid w:val="00205B62"/>
    <w:rsid w:val="00210864"/>
    <w:rsid w:val="00210CCF"/>
    <w:rsid w:val="00211A92"/>
    <w:rsid w:val="00213D1E"/>
    <w:rsid w:val="00214BD9"/>
    <w:rsid w:val="00214CE5"/>
    <w:rsid w:val="00215C8E"/>
    <w:rsid w:val="00215F1A"/>
    <w:rsid w:val="002161D7"/>
    <w:rsid w:val="00216BB2"/>
    <w:rsid w:val="002179F5"/>
    <w:rsid w:val="002203F8"/>
    <w:rsid w:val="0022066A"/>
    <w:rsid w:val="00221165"/>
    <w:rsid w:val="00222CA2"/>
    <w:rsid w:val="0022473B"/>
    <w:rsid w:val="00224A60"/>
    <w:rsid w:val="00230198"/>
    <w:rsid w:val="002304F9"/>
    <w:rsid w:val="00230612"/>
    <w:rsid w:val="00231672"/>
    <w:rsid w:val="00232A3E"/>
    <w:rsid w:val="0023527B"/>
    <w:rsid w:val="00235C96"/>
    <w:rsid w:val="002368A7"/>
    <w:rsid w:val="0023698C"/>
    <w:rsid w:val="00236B19"/>
    <w:rsid w:val="00236D40"/>
    <w:rsid w:val="00240BAA"/>
    <w:rsid w:val="0024289E"/>
    <w:rsid w:val="0024290E"/>
    <w:rsid w:val="002512A0"/>
    <w:rsid w:val="00253399"/>
    <w:rsid w:val="00254DEF"/>
    <w:rsid w:val="00255CA6"/>
    <w:rsid w:val="00257906"/>
    <w:rsid w:val="00257BF5"/>
    <w:rsid w:val="002625FF"/>
    <w:rsid w:val="002638CD"/>
    <w:rsid w:val="0026432D"/>
    <w:rsid w:val="00264EEE"/>
    <w:rsid w:val="002656F3"/>
    <w:rsid w:val="00267DA6"/>
    <w:rsid w:val="00270055"/>
    <w:rsid w:val="00270F7C"/>
    <w:rsid w:val="00271D12"/>
    <w:rsid w:val="002753EB"/>
    <w:rsid w:val="0027578C"/>
    <w:rsid w:val="00275861"/>
    <w:rsid w:val="002760E3"/>
    <w:rsid w:val="00276502"/>
    <w:rsid w:val="0027719D"/>
    <w:rsid w:val="00280BAC"/>
    <w:rsid w:val="002812BC"/>
    <w:rsid w:val="00281C6F"/>
    <w:rsid w:val="0028393D"/>
    <w:rsid w:val="00283FF7"/>
    <w:rsid w:val="00284050"/>
    <w:rsid w:val="00284297"/>
    <w:rsid w:val="00284725"/>
    <w:rsid w:val="002868DB"/>
    <w:rsid w:val="002878C6"/>
    <w:rsid w:val="0029087E"/>
    <w:rsid w:val="00290C6E"/>
    <w:rsid w:val="002934BF"/>
    <w:rsid w:val="002935EA"/>
    <w:rsid w:val="00293A59"/>
    <w:rsid w:val="00294B1E"/>
    <w:rsid w:val="002950D5"/>
    <w:rsid w:val="00295240"/>
    <w:rsid w:val="002954CA"/>
    <w:rsid w:val="00295D0B"/>
    <w:rsid w:val="0029695B"/>
    <w:rsid w:val="00297004"/>
    <w:rsid w:val="0029704B"/>
    <w:rsid w:val="00297141"/>
    <w:rsid w:val="002973FE"/>
    <w:rsid w:val="002A0CB0"/>
    <w:rsid w:val="002A12CA"/>
    <w:rsid w:val="002A1527"/>
    <w:rsid w:val="002A1B49"/>
    <w:rsid w:val="002A1BFD"/>
    <w:rsid w:val="002A25B0"/>
    <w:rsid w:val="002A6316"/>
    <w:rsid w:val="002A68AB"/>
    <w:rsid w:val="002A7357"/>
    <w:rsid w:val="002A7E2E"/>
    <w:rsid w:val="002B0309"/>
    <w:rsid w:val="002B0C35"/>
    <w:rsid w:val="002B1947"/>
    <w:rsid w:val="002B1E05"/>
    <w:rsid w:val="002B28C1"/>
    <w:rsid w:val="002B65B8"/>
    <w:rsid w:val="002B73CB"/>
    <w:rsid w:val="002B7602"/>
    <w:rsid w:val="002B78E6"/>
    <w:rsid w:val="002C084A"/>
    <w:rsid w:val="002C50E7"/>
    <w:rsid w:val="002C5B97"/>
    <w:rsid w:val="002C67A4"/>
    <w:rsid w:val="002C73D2"/>
    <w:rsid w:val="002C78B4"/>
    <w:rsid w:val="002C7DBA"/>
    <w:rsid w:val="002D2ADC"/>
    <w:rsid w:val="002D4A65"/>
    <w:rsid w:val="002D4DB2"/>
    <w:rsid w:val="002D7205"/>
    <w:rsid w:val="002E074F"/>
    <w:rsid w:val="002E0959"/>
    <w:rsid w:val="002E170A"/>
    <w:rsid w:val="002E1F65"/>
    <w:rsid w:val="002E2037"/>
    <w:rsid w:val="002E4E9C"/>
    <w:rsid w:val="002E5167"/>
    <w:rsid w:val="002E5201"/>
    <w:rsid w:val="002E6CA1"/>
    <w:rsid w:val="002F0574"/>
    <w:rsid w:val="002F0DB2"/>
    <w:rsid w:val="002F169D"/>
    <w:rsid w:val="002F2449"/>
    <w:rsid w:val="002F2858"/>
    <w:rsid w:val="002F2960"/>
    <w:rsid w:val="002F347A"/>
    <w:rsid w:val="002F6C82"/>
    <w:rsid w:val="00300477"/>
    <w:rsid w:val="00300876"/>
    <w:rsid w:val="00301036"/>
    <w:rsid w:val="00303133"/>
    <w:rsid w:val="00304020"/>
    <w:rsid w:val="003051D2"/>
    <w:rsid w:val="0030556E"/>
    <w:rsid w:val="00305B99"/>
    <w:rsid w:val="00305F17"/>
    <w:rsid w:val="00311800"/>
    <w:rsid w:val="00311C97"/>
    <w:rsid w:val="003121AC"/>
    <w:rsid w:val="0031293E"/>
    <w:rsid w:val="0031308D"/>
    <w:rsid w:val="00315352"/>
    <w:rsid w:val="00315B2A"/>
    <w:rsid w:val="003164FF"/>
    <w:rsid w:val="0031650D"/>
    <w:rsid w:val="00316BE4"/>
    <w:rsid w:val="00316FEC"/>
    <w:rsid w:val="00321DE4"/>
    <w:rsid w:val="00322147"/>
    <w:rsid w:val="00322562"/>
    <w:rsid w:val="003237F9"/>
    <w:rsid w:val="00323BDC"/>
    <w:rsid w:val="00324A79"/>
    <w:rsid w:val="00325A2A"/>
    <w:rsid w:val="00325F02"/>
    <w:rsid w:val="003277AC"/>
    <w:rsid w:val="00330C3E"/>
    <w:rsid w:val="00330FBE"/>
    <w:rsid w:val="003317B2"/>
    <w:rsid w:val="00331B5A"/>
    <w:rsid w:val="0033375B"/>
    <w:rsid w:val="00334330"/>
    <w:rsid w:val="0033470B"/>
    <w:rsid w:val="0033492C"/>
    <w:rsid w:val="003359A6"/>
    <w:rsid w:val="003362C2"/>
    <w:rsid w:val="003372AB"/>
    <w:rsid w:val="003403AC"/>
    <w:rsid w:val="00340655"/>
    <w:rsid w:val="00340BB3"/>
    <w:rsid w:val="00341BAF"/>
    <w:rsid w:val="00342310"/>
    <w:rsid w:val="00342A84"/>
    <w:rsid w:val="00342B9F"/>
    <w:rsid w:val="00344355"/>
    <w:rsid w:val="00345E79"/>
    <w:rsid w:val="00345F84"/>
    <w:rsid w:val="003467E2"/>
    <w:rsid w:val="0035051F"/>
    <w:rsid w:val="0035180F"/>
    <w:rsid w:val="003521AE"/>
    <w:rsid w:val="00352A2C"/>
    <w:rsid w:val="00352F03"/>
    <w:rsid w:val="00353989"/>
    <w:rsid w:val="00353D04"/>
    <w:rsid w:val="00355E83"/>
    <w:rsid w:val="00357D62"/>
    <w:rsid w:val="00357E55"/>
    <w:rsid w:val="0036119B"/>
    <w:rsid w:val="003620F1"/>
    <w:rsid w:val="003625F9"/>
    <w:rsid w:val="00363A4D"/>
    <w:rsid w:val="00364B7E"/>
    <w:rsid w:val="003670B6"/>
    <w:rsid w:val="00367FF1"/>
    <w:rsid w:val="00370FBF"/>
    <w:rsid w:val="00372A1C"/>
    <w:rsid w:val="0037370D"/>
    <w:rsid w:val="00373768"/>
    <w:rsid w:val="003749D1"/>
    <w:rsid w:val="00376247"/>
    <w:rsid w:val="003765E0"/>
    <w:rsid w:val="00376EC1"/>
    <w:rsid w:val="00377AD1"/>
    <w:rsid w:val="00377D9B"/>
    <w:rsid w:val="00381D9F"/>
    <w:rsid w:val="00385971"/>
    <w:rsid w:val="003864F2"/>
    <w:rsid w:val="00386EF8"/>
    <w:rsid w:val="003871A5"/>
    <w:rsid w:val="00390096"/>
    <w:rsid w:val="00392332"/>
    <w:rsid w:val="00392608"/>
    <w:rsid w:val="00392A2D"/>
    <w:rsid w:val="003932BA"/>
    <w:rsid w:val="00394823"/>
    <w:rsid w:val="0039523D"/>
    <w:rsid w:val="003953AB"/>
    <w:rsid w:val="0039596A"/>
    <w:rsid w:val="003A13D8"/>
    <w:rsid w:val="003A1436"/>
    <w:rsid w:val="003A2CAE"/>
    <w:rsid w:val="003A3278"/>
    <w:rsid w:val="003A3304"/>
    <w:rsid w:val="003A388F"/>
    <w:rsid w:val="003A4084"/>
    <w:rsid w:val="003A7670"/>
    <w:rsid w:val="003B0499"/>
    <w:rsid w:val="003B066F"/>
    <w:rsid w:val="003B0941"/>
    <w:rsid w:val="003B0E6F"/>
    <w:rsid w:val="003B22AF"/>
    <w:rsid w:val="003B2E9F"/>
    <w:rsid w:val="003B336B"/>
    <w:rsid w:val="003B4EF2"/>
    <w:rsid w:val="003B6954"/>
    <w:rsid w:val="003B6A60"/>
    <w:rsid w:val="003C0852"/>
    <w:rsid w:val="003C09EE"/>
    <w:rsid w:val="003C0B8F"/>
    <w:rsid w:val="003C1F5F"/>
    <w:rsid w:val="003C2727"/>
    <w:rsid w:val="003C281D"/>
    <w:rsid w:val="003C3D54"/>
    <w:rsid w:val="003C4025"/>
    <w:rsid w:val="003C5367"/>
    <w:rsid w:val="003C58D8"/>
    <w:rsid w:val="003C6145"/>
    <w:rsid w:val="003C6D31"/>
    <w:rsid w:val="003C7581"/>
    <w:rsid w:val="003C76D1"/>
    <w:rsid w:val="003D04CD"/>
    <w:rsid w:val="003D10DB"/>
    <w:rsid w:val="003D17AC"/>
    <w:rsid w:val="003D1A83"/>
    <w:rsid w:val="003D2414"/>
    <w:rsid w:val="003D2711"/>
    <w:rsid w:val="003D2B4C"/>
    <w:rsid w:val="003D2D15"/>
    <w:rsid w:val="003D35EC"/>
    <w:rsid w:val="003D3925"/>
    <w:rsid w:val="003D3C3E"/>
    <w:rsid w:val="003D4A84"/>
    <w:rsid w:val="003D5224"/>
    <w:rsid w:val="003D62DA"/>
    <w:rsid w:val="003E1DEE"/>
    <w:rsid w:val="003E33A6"/>
    <w:rsid w:val="003E4EEE"/>
    <w:rsid w:val="003E5002"/>
    <w:rsid w:val="003E664C"/>
    <w:rsid w:val="003E6683"/>
    <w:rsid w:val="003E6BFC"/>
    <w:rsid w:val="003E7948"/>
    <w:rsid w:val="003E7AF8"/>
    <w:rsid w:val="003E7B1D"/>
    <w:rsid w:val="003F0CC4"/>
    <w:rsid w:val="003F0DA2"/>
    <w:rsid w:val="003F265C"/>
    <w:rsid w:val="003F2F9C"/>
    <w:rsid w:val="003F3B8F"/>
    <w:rsid w:val="003F3D68"/>
    <w:rsid w:val="003F4C8A"/>
    <w:rsid w:val="003F50B0"/>
    <w:rsid w:val="003F6536"/>
    <w:rsid w:val="003F7794"/>
    <w:rsid w:val="00401539"/>
    <w:rsid w:val="00405DE9"/>
    <w:rsid w:val="00405E0B"/>
    <w:rsid w:val="00407343"/>
    <w:rsid w:val="00407616"/>
    <w:rsid w:val="00412630"/>
    <w:rsid w:val="00412640"/>
    <w:rsid w:val="004128ED"/>
    <w:rsid w:val="004141E9"/>
    <w:rsid w:val="0041439B"/>
    <w:rsid w:val="00414A11"/>
    <w:rsid w:val="00414CCF"/>
    <w:rsid w:val="00414D60"/>
    <w:rsid w:val="0041539F"/>
    <w:rsid w:val="004156F3"/>
    <w:rsid w:val="00417BB0"/>
    <w:rsid w:val="00421999"/>
    <w:rsid w:val="00423661"/>
    <w:rsid w:val="00423BD4"/>
    <w:rsid w:val="00423CF0"/>
    <w:rsid w:val="004241D5"/>
    <w:rsid w:val="00425676"/>
    <w:rsid w:val="00425A0E"/>
    <w:rsid w:val="00426909"/>
    <w:rsid w:val="00426C96"/>
    <w:rsid w:val="00427036"/>
    <w:rsid w:val="00431227"/>
    <w:rsid w:val="004326EC"/>
    <w:rsid w:val="004337CE"/>
    <w:rsid w:val="004338BB"/>
    <w:rsid w:val="00434D93"/>
    <w:rsid w:val="004362F9"/>
    <w:rsid w:val="00436D16"/>
    <w:rsid w:val="004406CC"/>
    <w:rsid w:val="00441BF6"/>
    <w:rsid w:val="00441F5F"/>
    <w:rsid w:val="00442309"/>
    <w:rsid w:val="004423B1"/>
    <w:rsid w:val="00442F0F"/>
    <w:rsid w:val="00444AC4"/>
    <w:rsid w:val="00444C10"/>
    <w:rsid w:val="0044556D"/>
    <w:rsid w:val="004456A6"/>
    <w:rsid w:val="00450DCF"/>
    <w:rsid w:val="00451469"/>
    <w:rsid w:val="0045225F"/>
    <w:rsid w:val="00452412"/>
    <w:rsid w:val="0045293F"/>
    <w:rsid w:val="00454B16"/>
    <w:rsid w:val="00455907"/>
    <w:rsid w:val="004566BF"/>
    <w:rsid w:val="0046063B"/>
    <w:rsid w:val="00460E0D"/>
    <w:rsid w:val="00461766"/>
    <w:rsid w:val="0046202B"/>
    <w:rsid w:val="004624AC"/>
    <w:rsid w:val="0046400C"/>
    <w:rsid w:val="00465279"/>
    <w:rsid w:val="004654A1"/>
    <w:rsid w:val="0046570E"/>
    <w:rsid w:val="0046571D"/>
    <w:rsid w:val="004664A6"/>
    <w:rsid w:val="00470097"/>
    <w:rsid w:val="004701DE"/>
    <w:rsid w:val="00472AD3"/>
    <w:rsid w:val="00474A8C"/>
    <w:rsid w:val="00474AA0"/>
    <w:rsid w:val="004752E8"/>
    <w:rsid w:val="00475475"/>
    <w:rsid w:val="004759B3"/>
    <w:rsid w:val="00476D83"/>
    <w:rsid w:val="00476F19"/>
    <w:rsid w:val="004775B2"/>
    <w:rsid w:val="00477C74"/>
    <w:rsid w:val="00477CFE"/>
    <w:rsid w:val="004801FD"/>
    <w:rsid w:val="00482378"/>
    <w:rsid w:val="00482680"/>
    <w:rsid w:val="00482EC3"/>
    <w:rsid w:val="00483739"/>
    <w:rsid w:val="0048456E"/>
    <w:rsid w:val="00485526"/>
    <w:rsid w:val="00485DEB"/>
    <w:rsid w:val="0048749B"/>
    <w:rsid w:val="004879BD"/>
    <w:rsid w:val="00487CB2"/>
    <w:rsid w:val="00490863"/>
    <w:rsid w:val="0049214A"/>
    <w:rsid w:val="0049269A"/>
    <w:rsid w:val="004955E6"/>
    <w:rsid w:val="004966BF"/>
    <w:rsid w:val="004966D5"/>
    <w:rsid w:val="00496E23"/>
    <w:rsid w:val="004973F3"/>
    <w:rsid w:val="004A1307"/>
    <w:rsid w:val="004A24EE"/>
    <w:rsid w:val="004A2BA2"/>
    <w:rsid w:val="004A5269"/>
    <w:rsid w:val="004A56D7"/>
    <w:rsid w:val="004A5878"/>
    <w:rsid w:val="004A5E2B"/>
    <w:rsid w:val="004A608D"/>
    <w:rsid w:val="004A61B0"/>
    <w:rsid w:val="004A7057"/>
    <w:rsid w:val="004B0C5D"/>
    <w:rsid w:val="004B0CBD"/>
    <w:rsid w:val="004B213D"/>
    <w:rsid w:val="004B29D9"/>
    <w:rsid w:val="004B2AC9"/>
    <w:rsid w:val="004B3D4B"/>
    <w:rsid w:val="004B4091"/>
    <w:rsid w:val="004B4EA8"/>
    <w:rsid w:val="004B5224"/>
    <w:rsid w:val="004B552A"/>
    <w:rsid w:val="004B6196"/>
    <w:rsid w:val="004B61DF"/>
    <w:rsid w:val="004B6EB9"/>
    <w:rsid w:val="004C020B"/>
    <w:rsid w:val="004C08B6"/>
    <w:rsid w:val="004C0B28"/>
    <w:rsid w:val="004C0C6B"/>
    <w:rsid w:val="004C153F"/>
    <w:rsid w:val="004C20DB"/>
    <w:rsid w:val="004C270B"/>
    <w:rsid w:val="004C45C5"/>
    <w:rsid w:val="004C4C09"/>
    <w:rsid w:val="004C4D6D"/>
    <w:rsid w:val="004C554B"/>
    <w:rsid w:val="004D0E65"/>
    <w:rsid w:val="004D11F3"/>
    <w:rsid w:val="004D2691"/>
    <w:rsid w:val="004D415A"/>
    <w:rsid w:val="004D6BDA"/>
    <w:rsid w:val="004D701A"/>
    <w:rsid w:val="004D7121"/>
    <w:rsid w:val="004E003F"/>
    <w:rsid w:val="004E0284"/>
    <w:rsid w:val="004E059E"/>
    <w:rsid w:val="004E1773"/>
    <w:rsid w:val="004E2628"/>
    <w:rsid w:val="004E2933"/>
    <w:rsid w:val="004E68A7"/>
    <w:rsid w:val="004E691C"/>
    <w:rsid w:val="004E7C24"/>
    <w:rsid w:val="004E7E4C"/>
    <w:rsid w:val="004F0222"/>
    <w:rsid w:val="004F0D0B"/>
    <w:rsid w:val="004F0D16"/>
    <w:rsid w:val="004F1103"/>
    <w:rsid w:val="004F17AD"/>
    <w:rsid w:val="004F3292"/>
    <w:rsid w:val="004F65A8"/>
    <w:rsid w:val="004F6CEB"/>
    <w:rsid w:val="0050024E"/>
    <w:rsid w:val="005007BB"/>
    <w:rsid w:val="005013C7"/>
    <w:rsid w:val="00501EED"/>
    <w:rsid w:val="00502919"/>
    <w:rsid w:val="00503518"/>
    <w:rsid w:val="00504DB3"/>
    <w:rsid w:val="00505B4E"/>
    <w:rsid w:val="00506AA6"/>
    <w:rsid w:val="00506B8E"/>
    <w:rsid w:val="00507017"/>
    <w:rsid w:val="00507FE8"/>
    <w:rsid w:val="0051054A"/>
    <w:rsid w:val="005124F1"/>
    <w:rsid w:val="00514583"/>
    <w:rsid w:val="00514A46"/>
    <w:rsid w:val="00515066"/>
    <w:rsid w:val="00515C1C"/>
    <w:rsid w:val="00517E30"/>
    <w:rsid w:val="00521049"/>
    <w:rsid w:val="005213C4"/>
    <w:rsid w:val="005226CD"/>
    <w:rsid w:val="00522EA0"/>
    <w:rsid w:val="005237E4"/>
    <w:rsid w:val="00524C37"/>
    <w:rsid w:val="00525306"/>
    <w:rsid w:val="005254FC"/>
    <w:rsid w:val="00526076"/>
    <w:rsid w:val="00526CB1"/>
    <w:rsid w:val="00527A02"/>
    <w:rsid w:val="0053107B"/>
    <w:rsid w:val="00533780"/>
    <w:rsid w:val="0053601A"/>
    <w:rsid w:val="00536B22"/>
    <w:rsid w:val="005376F6"/>
    <w:rsid w:val="00537920"/>
    <w:rsid w:val="00542487"/>
    <w:rsid w:val="005426EE"/>
    <w:rsid w:val="00543E37"/>
    <w:rsid w:val="0054547E"/>
    <w:rsid w:val="00545851"/>
    <w:rsid w:val="00545B21"/>
    <w:rsid w:val="00546025"/>
    <w:rsid w:val="0054785C"/>
    <w:rsid w:val="0055226F"/>
    <w:rsid w:val="005529FA"/>
    <w:rsid w:val="005535DF"/>
    <w:rsid w:val="00553777"/>
    <w:rsid w:val="005549C1"/>
    <w:rsid w:val="00554B58"/>
    <w:rsid w:val="005575AC"/>
    <w:rsid w:val="005575E4"/>
    <w:rsid w:val="005579C7"/>
    <w:rsid w:val="00560850"/>
    <w:rsid w:val="00560CD7"/>
    <w:rsid w:val="00560D85"/>
    <w:rsid w:val="00560F29"/>
    <w:rsid w:val="00560FAF"/>
    <w:rsid w:val="00561135"/>
    <w:rsid w:val="005612F6"/>
    <w:rsid w:val="00561B07"/>
    <w:rsid w:val="00561F77"/>
    <w:rsid w:val="00563728"/>
    <w:rsid w:val="0056387E"/>
    <w:rsid w:val="005638F6"/>
    <w:rsid w:val="005653A1"/>
    <w:rsid w:val="00565993"/>
    <w:rsid w:val="00565B57"/>
    <w:rsid w:val="00566350"/>
    <w:rsid w:val="005674AB"/>
    <w:rsid w:val="005712BD"/>
    <w:rsid w:val="00572154"/>
    <w:rsid w:val="005746B8"/>
    <w:rsid w:val="00574DD5"/>
    <w:rsid w:val="0058070B"/>
    <w:rsid w:val="00581571"/>
    <w:rsid w:val="00581824"/>
    <w:rsid w:val="00581CD0"/>
    <w:rsid w:val="00584039"/>
    <w:rsid w:val="00584055"/>
    <w:rsid w:val="0058407F"/>
    <w:rsid w:val="00584AB6"/>
    <w:rsid w:val="00584B40"/>
    <w:rsid w:val="00586823"/>
    <w:rsid w:val="00587319"/>
    <w:rsid w:val="005879D0"/>
    <w:rsid w:val="0059344A"/>
    <w:rsid w:val="005934F0"/>
    <w:rsid w:val="00593B87"/>
    <w:rsid w:val="00595A11"/>
    <w:rsid w:val="00595B39"/>
    <w:rsid w:val="00595EED"/>
    <w:rsid w:val="00595F10"/>
    <w:rsid w:val="00595FC9"/>
    <w:rsid w:val="005A0338"/>
    <w:rsid w:val="005A0BBC"/>
    <w:rsid w:val="005A2664"/>
    <w:rsid w:val="005A3D14"/>
    <w:rsid w:val="005A4A7E"/>
    <w:rsid w:val="005A4FDE"/>
    <w:rsid w:val="005A5944"/>
    <w:rsid w:val="005A596D"/>
    <w:rsid w:val="005A5A9E"/>
    <w:rsid w:val="005A678F"/>
    <w:rsid w:val="005B10F2"/>
    <w:rsid w:val="005B40A6"/>
    <w:rsid w:val="005B4156"/>
    <w:rsid w:val="005B475D"/>
    <w:rsid w:val="005B4FD2"/>
    <w:rsid w:val="005B58BE"/>
    <w:rsid w:val="005B6945"/>
    <w:rsid w:val="005B6A9A"/>
    <w:rsid w:val="005B7585"/>
    <w:rsid w:val="005B7CB7"/>
    <w:rsid w:val="005C0DD4"/>
    <w:rsid w:val="005C30BC"/>
    <w:rsid w:val="005C362E"/>
    <w:rsid w:val="005C370B"/>
    <w:rsid w:val="005C4A10"/>
    <w:rsid w:val="005C51AC"/>
    <w:rsid w:val="005C64BF"/>
    <w:rsid w:val="005C7982"/>
    <w:rsid w:val="005D35FC"/>
    <w:rsid w:val="005D379F"/>
    <w:rsid w:val="005D3BD4"/>
    <w:rsid w:val="005D3D56"/>
    <w:rsid w:val="005D44C3"/>
    <w:rsid w:val="005D53CC"/>
    <w:rsid w:val="005D5A21"/>
    <w:rsid w:val="005D6619"/>
    <w:rsid w:val="005E14F6"/>
    <w:rsid w:val="005E163A"/>
    <w:rsid w:val="005E1C24"/>
    <w:rsid w:val="005E1DB4"/>
    <w:rsid w:val="005E28D1"/>
    <w:rsid w:val="005E444D"/>
    <w:rsid w:val="005E6810"/>
    <w:rsid w:val="005E722F"/>
    <w:rsid w:val="005E728D"/>
    <w:rsid w:val="005E7DCF"/>
    <w:rsid w:val="005F0283"/>
    <w:rsid w:val="005F20CF"/>
    <w:rsid w:val="005F30B8"/>
    <w:rsid w:val="005F32AC"/>
    <w:rsid w:val="005F5BD5"/>
    <w:rsid w:val="005F5BE5"/>
    <w:rsid w:val="005F6962"/>
    <w:rsid w:val="005F6AA3"/>
    <w:rsid w:val="005F78C8"/>
    <w:rsid w:val="00600324"/>
    <w:rsid w:val="00600984"/>
    <w:rsid w:val="00600A68"/>
    <w:rsid w:val="00603174"/>
    <w:rsid w:val="00603AED"/>
    <w:rsid w:val="006044DE"/>
    <w:rsid w:val="00607256"/>
    <w:rsid w:val="006118B1"/>
    <w:rsid w:val="006128F3"/>
    <w:rsid w:val="006142D2"/>
    <w:rsid w:val="00614B51"/>
    <w:rsid w:val="00614D8B"/>
    <w:rsid w:val="00614F69"/>
    <w:rsid w:val="00615AA8"/>
    <w:rsid w:val="00615D33"/>
    <w:rsid w:val="00616B5D"/>
    <w:rsid w:val="00617264"/>
    <w:rsid w:val="006207A4"/>
    <w:rsid w:val="00620ADE"/>
    <w:rsid w:val="0062227E"/>
    <w:rsid w:val="00622B1B"/>
    <w:rsid w:val="00622D1F"/>
    <w:rsid w:val="006243AF"/>
    <w:rsid w:val="00624797"/>
    <w:rsid w:val="00624F9E"/>
    <w:rsid w:val="006260AD"/>
    <w:rsid w:val="006276E3"/>
    <w:rsid w:val="00627FFA"/>
    <w:rsid w:val="00631011"/>
    <w:rsid w:val="0063135E"/>
    <w:rsid w:val="006313D9"/>
    <w:rsid w:val="0063175E"/>
    <w:rsid w:val="00635A41"/>
    <w:rsid w:val="00636434"/>
    <w:rsid w:val="006367CE"/>
    <w:rsid w:val="0064033A"/>
    <w:rsid w:val="00640A13"/>
    <w:rsid w:val="00641270"/>
    <w:rsid w:val="006421B0"/>
    <w:rsid w:val="0064353D"/>
    <w:rsid w:val="006444BE"/>
    <w:rsid w:val="00644935"/>
    <w:rsid w:val="00645DCD"/>
    <w:rsid w:val="00647BE1"/>
    <w:rsid w:val="00650572"/>
    <w:rsid w:val="00651F1C"/>
    <w:rsid w:val="00652542"/>
    <w:rsid w:val="00652B40"/>
    <w:rsid w:val="0065342C"/>
    <w:rsid w:val="00654127"/>
    <w:rsid w:val="00654A70"/>
    <w:rsid w:val="006559A8"/>
    <w:rsid w:val="00656448"/>
    <w:rsid w:val="00660121"/>
    <w:rsid w:val="00660884"/>
    <w:rsid w:val="00661412"/>
    <w:rsid w:val="006619BB"/>
    <w:rsid w:val="00662822"/>
    <w:rsid w:val="00663344"/>
    <w:rsid w:val="00663B33"/>
    <w:rsid w:val="00666CD0"/>
    <w:rsid w:val="00667070"/>
    <w:rsid w:val="0066779C"/>
    <w:rsid w:val="00667C4B"/>
    <w:rsid w:val="0067164B"/>
    <w:rsid w:val="0067223D"/>
    <w:rsid w:val="00672FC3"/>
    <w:rsid w:val="006732DC"/>
    <w:rsid w:val="00675B2C"/>
    <w:rsid w:val="00677189"/>
    <w:rsid w:val="00680046"/>
    <w:rsid w:val="0068025C"/>
    <w:rsid w:val="00680480"/>
    <w:rsid w:val="00681FD9"/>
    <w:rsid w:val="00682ECA"/>
    <w:rsid w:val="00684616"/>
    <w:rsid w:val="0068568C"/>
    <w:rsid w:val="006856DA"/>
    <w:rsid w:val="00685718"/>
    <w:rsid w:val="0068571A"/>
    <w:rsid w:val="0068589D"/>
    <w:rsid w:val="00686C76"/>
    <w:rsid w:val="00686C7B"/>
    <w:rsid w:val="0069068C"/>
    <w:rsid w:val="00691B55"/>
    <w:rsid w:val="00692395"/>
    <w:rsid w:val="00692C53"/>
    <w:rsid w:val="00693319"/>
    <w:rsid w:val="00693859"/>
    <w:rsid w:val="0069607A"/>
    <w:rsid w:val="00696470"/>
    <w:rsid w:val="00697873"/>
    <w:rsid w:val="00697C70"/>
    <w:rsid w:val="00697E85"/>
    <w:rsid w:val="006A062A"/>
    <w:rsid w:val="006A08B3"/>
    <w:rsid w:val="006A1066"/>
    <w:rsid w:val="006A2803"/>
    <w:rsid w:val="006A29A0"/>
    <w:rsid w:val="006A2B5B"/>
    <w:rsid w:val="006A37D5"/>
    <w:rsid w:val="006A4ADD"/>
    <w:rsid w:val="006A5CE3"/>
    <w:rsid w:val="006A7B07"/>
    <w:rsid w:val="006A7DFA"/>
    <w:rsid w:val="006B052B"/>
    <w:rsid w:val="006B06E2"/>
    <w:rsid w:val="006B0B05"/>
    <w:rsid w:val="006B1AAA"/>
    <w:rsid w:val="006B26B1"/>
    <w:rsid w:val="006B3074"/>
    <w:rsid w:val="006B3EBC"/>
    <w:rsid w:val="006B42C9"/>
    <w:rsid w:val="006B6526"/>
    <w:rsid w:val="006B739C"/>
    <w:rsid w:val="006C0165"/>
    <w:rsid w:val="006C03CB"/>
    <w:rsid w:val="006C0949"/>
    <w:rsid w:val="006C1188"/>
    <w:rsid w:val="006C1650"/>
    <w:rsid w:val="006C1C4D"/>
    <w:rsid w:val="006C2414"/>
    <w:rsid w:val="006C26A4"/>
    <w:rsid w:val="006C62FB"/>
    <w:rsid w:val="006C6665"/>
    <w:rsid w:val="006C7990"/>
    <w:rsid w:val="006D0789"/>
    <w:rsid w:val="006D194B"/>
    <w:rsid w:val="006D1F39"/>
    <w:rsid w:val="006D2473"/>
    <w:rsid w:val="006D301B"/>
    <w:rsid w:val="006D3728"/>
    <w:rsid w:val="006D4316"/>
    <w:rsid w:val="006D478F"/>
    <w:rsid w:val="006D6A6F"/>
    <w:rsid w:val="006D70D5"/>
    <w:rsid w:val="006D78AE"/>
    <w:rsid w:val="006E2326"/>
    <w:rsid w:val="006E359B"/>
    <w:rsid w:val="006E5134"/>
    <w:rsid w:val="006E5F40"/>
    <w:rsid w:val="006E66E2"/>
    <w:rsid w:val="006E72F8"/>
    <w:rsid w:val="006F1914"/>
    <w:rsid w:val="006F22D0"/>
    <w:rsid w:val="006F2C49"/>
    <w:rsid w:val="006F2F5D"/>
    <w:rsid w:val="006F3602"/>
    <w:rsid w:val="006F5793"/>
    <w:rsid w:val="006F5AC2"/>
    <w:rsid w:val="006F5C69"/>
    <w:rsid w:val="006F607E"/>
    <w:rsid w:val="006F625F"/>
    <w:rsid w:val="0070077F"/>
    <w:rsid w:val="00700CE7"/>
    <w:rsid w:val="00701363"/>
    <w:rsid w:val="007045FA"/>
    <w:rsid w:val="0070483A"/>
    <w:rsid w:val="007064EB"/>
    <w:rsid w:val="007078E1"/>
    <w:rsid w:val="00710B7C"/>
    <w:rsid w:val="00710CD5"/>
    <w:rsid w:val="00711002"/>
    <w:rsid w:val="00711EEC"/>
    <w:rsid w:val="007122FA"/>
    <w:rsid w:val="007127D9"/>
    <w:rsid w:val="0071289C"/>
    <w:rsid w:val="00712A0C"/>
    <w:rsid w:val="00713B5A"/>
    <w:rsid w:val="00713EB1"/>
    <w:rsid w:val="007142BD"/>
    <w:rsid w:val="0071510C"/>
    <w:rsid w:val="007153B4"/>
    <w:rsid w:val="0071642E"/>
    <w:rsid w:val="0071696A"/>
    <w:rsid w:val="00716995"/>
    <w:rsid w:val="0071749B"/>
    <w:rsid w:val="00720B0C"/>
    <w:rsid w:val="00721093"/>
    <w:rsid w:val="00721CA3"/>
    <w:rsid w:val="007228C4"/>
    <w:rsid w:val="007246B2"/>
    <w:rsid w:val="00724BFA"/>
    <w:rsid w:val="0072655E"/>
    <w:rsid w:val="007265F5"/>
    <w:rsid w:val="00726EF6"/>
    <w:rsid w:val="00727A53"/>
    <w:rsid w:val="00730F50"/>
    <w:rsid w:val="00731449"/>
    <w:rsid w:val="00731ED4"/>
    <w:rsid w:val="00731EEC"/>
    <w:rsid w:val="00731F32"/>
    <w:rsid w:val="0073399B"/>
    <w:rsid w:val="00733BC5"/>
    <w:rsid w:val="00734BF8"/>
    <w:rsid w:val="007360D4"/>
    <w:rsid w:val="00736919"/>
    <w:rsid w:val="00736C80"/>
    <w:rsid w:val="00737DA1"/>
    <w:rsid w:val="00740005"/>
    <w:rsid w:val="00740323"/>
    <w:rsid w:val="007424BE"/>
    <w:rsid w:val="00742617"/>
    <w:rsid w:val="00742A62"/>
    <w:rsid w:val="00742B17"/>
    <w:rsid w:val="0074389B"/>
    <w:rsid w:val="00743B36"/>
    <w:rsid w:val="0074453E"/>
    <w:rsid w:val="007464B0"/>
    <w:rsid w:val="00747C80"/>
    <w:rsid w:val="00752231"/>
    <w:rsid w:val="00752750"/>
    <w:rsid w:val="00754975"/>
    <w:rsid w:val="00755A16"/>
    <w:rsid w:val="00757E18"/>
    <w:rsid w:val="00760EBB"/>
    <w:rsid w:val="00760F2E"/>
    <w:rsid w:val="0076145C"/>
    <w:rsid w:val="00761E8A"/>
    <w:rsid w:val="007631B6"/>
    <w:rsid w:val="007636F3"/>
    <w:rsid w:val="00763A9D"/>
    <w:rsid w:val="00763C6D"/>
    <w:rsid w:val="007643BF"/>
    <w:rsid w:val="00764A2D"/>
    <w:rsid w:val="0076561E"/>
    <w:rsid w:val="00765B94"/>
    <w:rsid w:val="00765D8A"/>
    <w:rsid w:val="00767BC5"/>
    <w:rsid w:val="00767D4F"/>
    <w:rsid w:val="00770ECA"/>
    <w:rsid w:val="0077236E"/>
    <w:rsid w:val="007724D7"/>
    <w:rsid w:val="0077265C"/>
    <w:rsid w:val="00773A88"/>
    <w:rsid w:val="00774B23"/>
    <w:rsid w:val="0077632C"/>
    <w:rsid w:val="00780470"/>
    <w:rsid w:val="0078065A"/>
    <w:rsid w:val="00780E6A"/>
    <w:rsid w:val="0078162E"/>
    <w:rsid w:val="00782178"/>
    <w:rsid w:val="0078272B"/>
    <w:rsid w:val="00782CFE"/>
    <w:rsid w:val="00782E0F"/>
    <w:rsid w:val="0078350A"/>
    <w:rsid w:val="0078424F"/>
    <w:rsid w:val="00784426"/>
    <w:rsid w:val="007857C2"/>
    <w:rsid w:val="00785BFC"/>
    <w:rsid w:val="00786B2B"/>
    <w:rsid w:val="00787C98"/>
    <w:rsid w:val="007900E7"/>
    <w:rsid w:val="00791729"/>
    <w:rsid w:val="007917C9"/>
    <w:rsid w:val="00791A5F"/>
    <w:rsid w:val="0079273E"/>
    <w:rsid w:val="00792793"/>
    <w:rsid w:val="00794FDC"/>
    <w:rsid w:val="00795141"/>
    <w:rsid w:val="007951B0"/>
    <w:rsid w:val="007959F1"/>
    <w:rsid w:val="007966B1"/>
    <w:rsid w:val="007A084D"/>
    <w:rsid w:val="007A19DF"/>
    <w:rsid w:val="007A1E2A"/>
    <w:rsid w:val="007A219E"/>
    <w:rsid w:val="007A2599"/>
    <w:rsid w:val="007A28A0"/>
    <w:rsid w:val="007A3E78"/>
    <w:rsid w:val="007A44F1"/>
    <w:rsid w:val="007A4591"/>
    <w:rsid w:val="007A595E"/>
    <w:rsid w:val="007A6541"/>
    <w:rsid w:val="007A7F20"/>
    <w:rsid w:val="007B0043"/>
    <w:rsid w:val="007B04B9"/>
    <w:rsid w:val="007B0B81"/>
    <w:rsid w:val="007B10E6"/>
    <w:rsid w:val="007B1E7F"/>
    <w:rsid w:val="007B3553"/>
    <w:rsid w:val="007B35F6"/>
    <w:rsid w:val="007B3A35"/>
    <w:rsid w:val="007B45F0"/>
    <w:rsid w:val="007B516F"/>
    <w:rsid w:val="007B58D6"/>
    <w:rsid w:val="007B6863"/>
    <w:rsid w:val="007B725B"/>
    <w:rsid w:val="007B7B11"/>
    <w:rsid w:val="007C0681"/>
    <w:rsid w:val="007C16DD"/>
    <w:rsid w:val="007C1D08"/>
    <w:rsid w:val="007C1E41"/>
    <w:rsid w:val="007C2D6A"/>
    <w:rsid w:val="007C3AAE"/>
    <w:rsid w:val="007C4868"/>
    <w:rsid w:val="007C75A7"/>
    <w:rsid w:val="007C7FA0"/>
    <w:rsid w:val="007D09F7"/>
    <w:rsid w:val="007D0B1E"/>
    <w:rsid w:val="007D0C98"/>
    <w:rsid w:val="007D103F"/>
    <w:rsid w:val="007D2E69"/>
    <w:rsid w:val="007D4166"/>
    <w:rsid w:val="007D439F"/>
    <w:rsid w:val="007D43AB"/>
    <w:rsid w:val="007D53D6"/>
    <w:rsid w:val="007D55BF"/>
    <w:rsid w:val="007D5CC1"/>
    <w:rsid w:val="007D7F2D"/>
    <w:rsid w:val="007E0F4D"/>
    <w:rsid w:val="007E109D"/>
    <w:rsid w:val="007E28E2"/>
    <w:rsid w:val="007E2995"/>
    <w:rsid w:val="007E2BC4"/>
    <w:rsid w:val="007E3F0B"/>
    <w:rsid w:val="007E47D2"/>
    <w:rsid w:val="007E4930"/>
    <w:rsid w:val="007E51C2"/>
    <w:rsid w:val="007E51FB"/>
    <w:rsid w:val="007E5D7B"/>
    <w:rsid w:val="007E636F"/>
    <w:rsid w:val="007E6825"/>
    <w:rsid w:val="007E6BF3"/>
    <w:rsid w:val="007E6FD8"/>
    <w:rsid w:val="007E7C29"/>
    <w:rsid w:val="007F2827"/>
    <w:rsid w:val="007F372E"/>
    <w:rsid w:val="007F472B"/>
    <w:rsid w:val="007F50CB"/>
    <w:rsid w:val="007F5979"/>
    <w:rsid w:val="007F782F"/>
    <w:rsid w:val="007F7BBE"/>
    <w:rsid w:val="00800C7B"/>
    <w:rsid w:val="00801D12"/>
    <w:rsid w:val="0080340B"/>
    <w:rsid w:val="00803554"/>
    <w:rsid w:val="00803B15"/>
    <w:rsid w:val="008060DF"/>
    <w:rsid w:val="00806194"/>
    <w:rsid w:val="00807BC2"/>
    <w:rsid w:val="00807DFC"/>
    <w:rsid w:val="00811CE8"/>
    <w:rsid w:val="00811FAD"/>
    <w:rsid w:val="0081206D"/>
    <w:rsid w:val="00814B3C"/>
    <w:rsid w:val="0081749E"/>
    <w:rsid w:val="008207BA"/>
    <w:rsid w:val="00821453"/>
    <w:rsid w:val="00821981"/>
    <w:rsid w:val="00822C9A"/>
    <w:rsid w:val="0082441A"/>
    <w:rsid w:val="00824F9E"/>
    <w:rsid w:val="00825CC8"/>
    <w:rsid w:val="00826BA7"/>
    <w:rsid w:val="00826D01"/>
    <w:rsid w:val="00826E5C"/>
    <w:rsid w:val="0082770B"/>
    <w:rsid w:val="00827D62"/>
    <w:rsid w:val="0083014D"/>
    <w:rsid w:val="008312A8"/>
    <w:rsid w:val="00833085"/>
    <w:rsid w:val="008334E7"/>
    <w:rsid w:val="00833B21"/>
    <w:rsid w:val="00833F17"/>
    <w:rsid w:val="00833FEC"/>
    <w:rsid w:val="008345C2"/>
    <w:rsid w:val="0083481B"/>
    <w:rsid w:val="00842C01"/>
    <w:rsid w:val="00842C17"/>
    <w:rsid w:val="008447A1"/>
    <w:rsid w:val="00845231"/>
    <w:rsid w:val="0084528B"/>
    <w:rsid w:val="00845316"/>
    <w:rsid w:val="008463F5"/>
    <w:rsid w:val="008515CA"/>
    <w:rsid w:val="00853EF7"/>
    <w:rsid w:val="0085564D"/>
    <w:rsid w:val="008564F3"/>
    <w:rsid w:val="00857A40"/>
    <w:rsid w:val="0086175F"/>
    <w:rsid w:val="00861BBA"/>
    <w:rsid w:val="008634DA"/>
    <w:rsid w:val="00863D3F"/>
    <w:rsid w:val="0086464C"/>
    <w:rsid w:val="0086468C"/>
    <w:rsid w:val="0086572C"/>
    <w:rsid w:val="00865A60"/>
    <w:rsid w:val="0086618B"/>
    <w:rsid w:val="00870085"/>
    <w:rsid w:val="00871206"/>
    <w:rsid w:val="008712F4"/>
    <w:rsid w:val="00872306"/>
    <w:rsid w:val="0087360C"/>
    <w:rsid w:val="0087401F"/>
    <w:rsid w:val="008752AB"/>
    <w:rsid w:val="008752E9"/>
    <w:rsid w:val="008754F2"/>
    <w:rsid w:val="0087793F"/>
    <w:rsid w:val="00881932"/>
    <w:rsid w:val="0088432E"/>
    <w:rsid w:val="008843D7"/>
    <w:rsid w:val="0088493A"/>
    <w:rsid w:val="00884983"/>
    <w:rsid w:val="00884E8B"/>
    <w:rsid w:val="00885E92"/>
    <w:rsid w:val="0088644B"/>
    <w:rsid w:val="00886EE3"/>
    <w:rsid w:val="00887384"/>
    <w:rsid w:val="008874CA"/>
    <w:rsid w:val="008901AB"/>
    <w:rsid w:val="00890647"/>
    <w:rsid w:val="00891F50"/>
    <w:rsid w:val="00894C91"/>
    <w:rsid w:val="008971D1"/>
    <w:rsid w:val="0089737D"/>
    <w:rsid w:val="008A2510"/>
    <w:rsid w:val="008A2611"/>
    <w:rsid w:val="008A2694"/>
    <w:rsid w:val="008A33B6"/>
    <w:rsid w:val="008A3F09"/>
    <w:rsid w:val="008A4B47"/>
    <w:rsid w:val="008A5BB1"/>
    <w:rsid w:val="008A6488"/>
    <w:rsid w:val="008A6984"/>
    <w:rsid w:val="008A6FAD"/>
    <w:rsid w:val="008B0173"/>
    <w:rsid w:val="008B08A7"/>
    <w:rsid w:val="008B29E1"/>
    <w:rsid w:val="008B321A"/>
    <w:rsid w:val="008B66D8"/>
    <w:rsid w:val="008B697A"/>
    <w:rsid w:val="008B7E6C"/>
    <w:rsid w:val="008C003C"/>
    <w:rsid w:val="008C21BA"/>
    <w:rsid w:val="008C2938"/>
    <w:rsid w:val="008C4D22"/>
    <w:rsid w:val="008C51E3"/>
    <w:rsid w:val="008C5592"/>
    <w:rsid w:val="008C70B7"/>
    <w:rsid w:val="008C7607"/>
    <w:rsid w:val="008C7B8F"/>
    <w:rsid w:val="008D07DB"/>
    <w:rsid w:val="008D1B9A"/>
    <w:rsid w:val="008D256A"/>
    <w:rsid w:val="008D314F"/>
    <w:rsid w:val="008D423D"/>
    <w:rsid w:val="008D4523"/>
    <w:rsid w:val="008D4D37"/>
    <w:rsid w:val="008D5554"/>
    <w:rsid w:val="008D586C"/>
    <w:rsid w:val="008D5FDA"/>
    <w:rsid w:val="008D6015"/>
    <w:rsid w:val="008D7495"/>
    <w:rsid w:val="008D7F0A"/>
    <w:rsid w:val="008E13AB"/>
    <w:rsid w:val="008E1504"/>
    <w:rsid w:val="008E1BF7"/>
    <w:rsid w:val="008E271A"/>
    <w:rsid w:val="008E2A04"/>
    <w:rsid w:val="008E3B63"/>
    <w:rsid w:val="008E3D25"/>
    <w:rsid w:val="008E3F62"/>
    <w:rsid w:val="008E3F6E"/>
    <w:rsid w:val="008E4639"/>
    <w:rsid w:val="008E488B"/>
    <w:rsid w:val="008E4CAA"/>
    <w:rsid w:val="008E570A"/>
    <w:rsid w:val="008E5D99"/>
    <w:rsid w:val="008E71A6"/>
    <w:rsid w:val="008E7465"/>
    <w:rsid w:val="008E7E5D"/>
    <w:rsid w:val="008F00DF"/>
    <w:rsid w:val="008F1A7A"/>
    <w:rsid w:val="008F2844"/>
    <w:rsid w:val="008F3B6D"/>
    <w:rsid w:val="008F482F"/>
    <w:rsid w:val="008F4ED2"/>
    <w:rsid w:val="008F5336"/>
    <w:rsid w:val="008F542B"/>
    <w:rsid w:val="008F6293"/>
    <w:rsid w:val="008F78CE"/>
    <w:rsid w:val="008F7B8C"/>
    <w:rsid w:val="00900622"/>
    <w:rsid w:val="00900659"/>
    <w:rsid w:val="009027CC"/>
    <w:rsid w:val="00902997"/>
    <w:rsid w:val="0090318C"/>
    <w:rsid w:val="00903A8B"/>
    <w:rsid w:val="00905D1C"/>
    <w:rsid w:val="00905D54"/>
    <w:rsid w:val="00906530"/>
    <w:rsid w:val="00906ED4"/>
    <w:rsid w:val="00907504"/>
    <w:rsid w:val="009106C1"/>
    <w:rsid w:val="00911371"/>
    <w:rsid w:val="009113D2"/>
    <w:rsid w:val="00911A73"/>
    <w:rsid w:val="00912314"/>
    <w:rsid w:val="009138E8"/>
    <w:rsid w:val="009139CE"/>
    <w:rsid w:val="00913A46"/>
    <w:rsid w:val="00913B38"/>
    <w:rsid w:val="009153B8"/>
    <w:rsid w:val="00915637"/>
    <w:rsid w:val="009157EA"/>
    <w:rsid w:val="00916AAC"/>
    <w:rsid w:val="00920A6B"/>
    <w:rsid w:val="00922EC7"/>
    <w:rsid w:val="009233B3"/>
    <w:rsid w:val="00923D28"/>
    <w:rsid w:val="00924DB4"/>
    <w:rsid w:val="00925E75"/>
    <w:rsid w:val="009260BF"/>
    <w:rsid w:val="0092639A"/>
    <w:rsid w:val="00926B57"/>
    <w:rsid w:val="00927B31"/>
    <w:rsid w:val="00927B8C"/>
    <w:rsid w:val="00927F0B"/>
    <w:rsid w:val="00927F19"/>
    <w:rsid w:val="00930B8F"/>
    <w:rsid w:val="00931406"/>
    <w:rsid w:val="00934C44"/>
    <w:rsid w:val="00937BC2"/>
    <w:rsid w:val="0094070F"/>
    <w:rsid w:val="00941D0A"/>
    <w:rsid w:val="00942ACF"/>
    <w:rsid w:val="009431A2"/>
    <w:rsid w:val="00943C24"/>
    <w:rsid w:val="00943FB9"/>
    <w:rsid w:val="00944199"/>
    <w:rsid w:val="00944D1A"/>
    <w:rsid w:val="00945485"/>
    <w:rsid w:val="00945E22"/>
    <w:rsid w:val="009462E9"/>
    <w:rsid w:val="00947411"/>
    <w:rsid w:val="0095032D"/>
    <w:rsid w:val="009504D4"/>
    <w:rsid w:val="009518FA"/>
    <w:rsid w:val="00953857"/>
    <w:rsid w:val="009538C9"/>
    <w:rsid w:val="00954A6A"/>
    <w:rsid w:val="00955274"/>
    <w:rsid w:val="00956F9F"/>
    <w:rsid w:val="00957991"/>
    <w:rsid w:val="00957FE9"/>
    <w:rsid w:val="009602C3"/>
    <w:rsid w:val="009606C7"/>
    <w:rsid w:val="00963035"/>
    <w:rsid w:val="00963F38"/>
    <w:rsid w:val="00964060"/>
    <w:rsid w:val="00967616"/>
    <w:rsid w:val="0097014A"/>
    <w:rsid w:val="00970844"/>
    <w:rsid w:val="009741C6"/>
    <w:rsid w:val="00974400"/>
    <w:rsid w:val="0097461E"/>
    <w:rsid w:val="009746EC"/>
    <w:rsid w:val="00974C2D"/>
    <w:rsid w:val="009756CA"/>
    <w:rsid w:val="00975EFB"/>
    <w:rsid w:val="009763F1"/>
    <w:rsid w:val="0098047E"/>
    <w:rsid w:val="00980480"/>
    <w:rsid w:val="00980D20"/>
    <w:rsid w:val="009813EB"/>
    <w:rsid w:val="0098142B"/>
    <w:rsid w:val="00981550"/>
    <w:rsid w:val="00981F45"/>
    <w:rsid w:val="0098377A"/>
    <w:rsid w:val="00983C5A"/>
    <w:rsid w:val="009843A2"/>
    <w:rsid w:val="00984880"/>
    <w:rsid w:val="009873FE"/>
    <w:rsid w:val="00992232"/>
    <w:rsid w:val="00992FB0"/>
    <w:rsid w:val="00993971"/>
    <w:rsid w:val="00993B6F"/>
    <w:rsid w:val="0099403E"/>
    <w:rsid w:val="00994356"/>
    <w:rsid w:val="00995512"/>
    <w:rsid w:val="00996546"/>
    <w:rsid w:val="009975A9"/>
    <w:rsid w:val="009A0455"/>
    <w:rsid w:val="009A1208"/>
    <w:rsid w:val="009A1F8C"/>
    <w:rsid w:val="009A2EAF"/>
    <w:rsid w:val="009A48F7"/>
    <w:rsid w:val="009A78B2"/>
    <w:rsid w:val="009B02DE"/>
    <w:rsid w:val="009B0F57"/>
    <w:rsid w:val="009B269A"/>
    <w:rsid w:val="009B4654"/>
    <w:rsid w:val="009B57D2"/>
    <w:rsid w:val="009B5B65"/>
    <w:rsid w:val="009B6135"/>
    <w:rsid w:val="009B6939"/>
    <w:rsid w:val="009B7BC6"/>
    <w:rsid w:val="009C1724"/>
    <w:rsid w:val="009C2094"/>
    <w:rsid w:val="009C25A6"/>
    <w:rsid w:val="009C2CB5"/>
    <w:rsid w:val="009C302E"/>
    <w:rsid w:val="009C3978"/>
    <w:rsid w:val="009C3C06"/>
    <w:rsid w:val="009C4335"/>
    <w:rsid w:val="009C578B"/>
    <w:rsid w:val="009C5809"/>
    <w:rsid w:val="009C5FD1"/>
    <w:rsid w:val="009C73C7"/>
    <w:rsid w:val="009C7E68"/>
    <w:rsid w:val="009D04FF"/>
    <w:rsid w:val="009D088A"/>
    <w:rsid w:val="009D0E07"/>
    <w:rsid w:val="009D2B91"/>
    <w:rsid w:val="009D2CD0"/>
    <w:rsid w:val="009D3D79"/>
    <w:rsid w:val="009D43CA"/>
    <w:rsid w:val="009D46D9"/>
    <w:rsid w:val="009D56D9"/>
    <w:rsid w:val="009D5EB4"/>
    <w:rsid w:val="009D6CB4"/>
    <w:rsid w:val="009D6EFD"/>
    <w:rsid w:val="009D7BC7"/>
    <w:rsid w:val="009E0DDD"/>
    <w:rsid w:val="009E10B7"/>
    <w:rsid w:val="009E351D"/>
    <w:rsid w:val="009E3822"/>
    <w:rsid w:val="009E515D"/>
    <w:rsid w:val="009E5757"/>
    <w:rsid w:val="009E5B39"/>
    <w:rsid w:val="009E5F4E"/>
    <w:rsid w:val="009E72B6"/>
    <w:rsid w:val="009F10F2"/>
    <w:rsid w:val="009F14CD"/>
    <w:rsid w:val="009F2011"/>
    <w:rsid w:val="009F227E"/>
    <w:rsid w:val="009F2374"/>
    <w:rsid w:val="009F2731"/>
    <w:rsid w:val="009F35E9"/>
    <w:rsid w:val="009F41C5"/>
    <w:rsid w:val="009F5FB3"/>
    <w:rsid w:val="009F62B3"/>
    <w:rsid w:val="009F72D9"/>
    <w:rsid w:val="00A00B98"/>
    <w:rsid w:val="00A0182C"/>
    <w:rsid w:val="00A03E91"/>
    <w:rsid w:val="00A058B2"/>
    <w:rsid w:val="00A05B94"/>
    <w:rsid w:val="00A05D89"/>
    <w:rsid w:val="00A07C1B"/>
    <w:rsid w:val="00A125EC"/>
    <w:rsid w:val="00A128D7"/>
    <w:rsid w:val="00A14794"/>
    <w:rsid w:val="00A14CE9"/>
    <w:rsid w:val="00A15161"/>
    <w:rsid w:val="00A156F9"/>
    <w:rsid w:val="00A173C3"/>
    <w:rsid w:val="00A21371"/>
    <w:rsid w:val="00A2206B"/>
    <w:rsid w:val="00A22813"/>
    <w:rsid w:val="00A23A28"/>
    <w:rsid w:val="00A2458F"/>
    <w:rsid w:val="00A262A7"/>
    <w:rsid w:val="00A26B3A"/>
    <w:rsid w:val="00A26C44"/>
    <w:rsid w:val="00A27588"/>
    <w:rsid w:val="00A27F66"/>
    <w:rsid w:val="00A309F7"/>
    <w:rsid w:val="00A317D8"/>
    <w:rsid w:val="00A317D9"/>
    <w:rsid w:val="00A323CE"/>
    <w:rsid w:val="00A3399D"/>
    <w:rsid w:val="00A33E26"/>
    <w:rsid w:val="00A344A1"/>
    <w:rsid w:val="00A346BE"/>
    <w:rsid w:val="00A35A44"/>
    <w:rsid w:val="00A3671E"/>
    <w:rsid w:val="00A37905"/>
    <w:rsid w:val="00A37C07"/>
    <w:rsid w:val="00A42227"/>
    <w:rsid w:val="00A4279F"/>
    <w:rsid w:val="00A43A29"/>
    <w:rsid w:val="00A446AA"/>
    <w:rsid w:val="00A45161"/>
    <w:rsid w:val="00A46182"/>
    <w:rsid w:val="00A466A7"/>
    <w:rsid w:val="00A467CF"/>
    <w:rsid w:val="00A50129"/>
    <w:rsid w:val="00A51835"/>
    <w:rsid w:val="00A51E4C"/>
    <w:rsid w:val="00A527E6"/>
    <w:rsid w:val="00A5344A"/>
    <w:rsid w:val="00A54254"/>
    <w:rsid w:val="00A548E2"/>
    <w:rsid w:val="00A54EBF"/>
    <w:rsid w:val="00A560D2"/>
    <w:rsid w:val="00A5619F"/>
    <w:rsid w:val="00A568E6"/>
    <w:rsid w:val="00A60109"/>
    <w:rsid w:val="00A605D0"/>
    <w:rsid w:val="00A626CA"/>
    <w:rsid w:val="00A639FB"/>
    <w:rsid w:val="00A65250"/>
    <w:rsid w:val="00A66B8C"/>
    <w:rsid w:val="00A71C37"/>
    <w:rsid w:val="00A7253E"/>
    <w:rsid w:val="00A745CF"/>
    <w:rsid w:val="00A74BBF"/>
    <w:rsid w:val="00A7656F"/>
    <w:rsid w:val="00A76D39"/>
    <w:rsid w:val="00A774D9"/>
    <w:rsid w:val="00A77568"/>
    <w:rsid w:val="00A80185"/>
    <w:rsid w:val="00A80469"/>
    <w:rsid w:val="00A82862"/>
    <w:rsid w:val="00A8628A"/>
    <w:rsid w:val="00A868EC"/>
    <w:rsid w:val="00A87781"/>
    <w:rsid w:val="00A87A59"/>
    <w:rsid w:val="00A9227C"/>
    <w:rsid w:val="00A92A5A"/>
    <w:rsid w:val="00A92BB3"/>
    <w:rsid w:val="00A930AC"/>
    <w:rsid w:val="00A94AD5"/>
    <w:rsid w:val="00A956D8"/>
    <w:rsid w:val="00A9642A"/>
    <w:rsid w:val="00A97156"/>
    <w:rsid w:val="00A976D0"/>
    <w:rsid w:val="00AA20AB"/>
    <w:rsid w:val="00AA38BB"/>
    <w:rsid w:val="00AA3A2D"/>
    <w:rsid w:val="00AA7768"/>
    <w:rsid w:val="00AB198B"/>
    <w:rsid w:val="00AB28A5"/>
    <w:rsid w:val="00AB318C"/>
    <w:rsid w:val="00AB337C"/>
    <w:rsid w:val="00AB4EAD"/>
    <w:rsid w:val="00AB52BB"/>
    <w:rsid w:val="00AB5596"/>
    <w:rsid w:val="00AB7A55"/>
    <w:rsid w:val="00AC0683"/>
    <w:rsid w:val="00AC0F5B"/>
    <w:rsid w:val="00AC1770"/>
    <w:rsid w:val="00AC1B76"/>
    <w:rsid w:val="00AC5824"/>
    <w:rsid w:val="00AC5ABE"/>
    <w:rsid w:val="00AC6375"/>
    <w:rsid w:val="00AC6845"/>
    <w:rsid w:val="00AC6B83"/>
    <w:rsid w:val="00AC7FF5"/>
    <w:rsid w:val="00AD0A9F"/>
    <w:rsid w:val="00AD4344"/>
    <w:rsid w:val="00AD4816"/>
    <w:rsid w:val="00AD4CDB"/>
    <w:rsid w:val="00AD542E"/>
    <w:rsid w:val="00AD6F6E"/>
    <w:rsid w:val="00AD79B2"/>
    <w:rsid w:val="00AE02C5"/>
    <w:rsid w:val="00AE03B5"/>
    <w:rsid w:val="00AE119C"/>
    <w:rsid w:val="00AE14B1"/>
    <w:rsid w:val="00AE5973"/>
    <w:rsid w:val="00AE5ECE"/>
    <w:rsid w:val="00AE6821"/>
    <w:rsid w:val="00AE689C"/>
    <w:rsid w:val="00AE6A9F"/>
    <w:rsid w:val="00AE7796"/>
    <w:rsid w:val="00AE7A3D"/>
    <w:rsid w:val="00AF1CE8"/>
    <w:rsid w:val="00AF1D1D"/>
    <w:rsid w:val="00AF1EA0"/>
    <w:rsid w:val="00AF2587"/>
    <w:rsid w:val="00AF329F"/>
    <w:rsid w:val="00AF39C4"/>
    <w:rsid w:val="00AF4E83"/>
    <w:rsid w:val="00AF572F"/>
    <w:rsid w:val="00AF7075"/>
    <w:rsid w:val="00B00069"/>
    <w:rsid w:val="00B016A7"/>
    <w:rsid w:val="00B02ECA"/>
    <w:rsid w:val="00B037C8"/>
    <w:rsid w:val="00B03CC8"/>
    <w:rsid w:val="00B04CB8"/>
    <w:rsid w:val="00B04F60"/>
    <w:rsid w:val="00B07129"/>
    <w:rsid w:val="00B12D50"/>
    <w:rsid w:val="00B136BE"/>
    <w:rsid w:val="00B13A22"/>
    <w:rsid w:val="00B1406D"/>
    <w:rsid w:val="00B21DAE"/>
    <w:rsid w:val="00B2294C"/>
    <w:rsid w:val="00B23899"/>
    <w:rsid w:val="00B23F55"/>
    <w:rsid w:val="00B24558"/>
    <w:rsid w:val="00B25976"/>
    <w:rsid w:val="00B2766D"/>
    <w:rsid w:val="00B27E2B"/>
    <w:rsid w:val="00B30312"/>
    <w:rsid w:val="00B30F15"/>
    <w:rsid w:val="00B32286"/>
    <w:rsid w:val="00B3234E"/>
    <w:rsid w:val="00B333E7"/>
    <w:rsid w:val="00B34FCF"/>
    <w:rsid w:val="00B35083"/>
    <w:rsid w:val="00B3565D"/>
    <w:rsid w:val="00B360C9"/>
    <w:rsid w:val="00B36174"/>
    <w:rsid w:val="00B4149B"/>
    <w:rsid w:val="00B42449"/>
    <w:rsid w:val="00B427AE"/>
    <w:rsid w:val="00B43ABF"/>
    <w:rsid w:val="00B452BF"/>
    <w:rsid w:val="00B45DC4"/>
    <w:rsid w:val="00B4659A"/>
    <w:rsid w:val="00B46829"/>
    <w:rsid w:val="00B470D5"/>
    <w:rsid w:val="00B47A6A"/>
    <w:rsid w:val="00B507F0"/>
    <w:rsid w:val="00B50953"/>
    <w:rsid w:val="00B51987"/>
    <w:rsid w:val="00B521E6"/>
    <w:rsid w:val="00B52369"/>
    <w:rsid w:val="00B52E59"/>
    <w:rsid w:val="00B54C3B"/>
    <w:rsid w:val="00B5508D"/>
    <w:rsid w:val="00B56A69"/>
    <w:rsid w:val="00B5737F"/>
    <w:rsid w:val="00B57E60"/>
    <w:rsid w:val="00B6002B"/>
    <w:rsid w:val="00B63C4A"/>
    <w:rsid w:val="00B64226"/>
    <w:rsid w:val="00B6520B"/>
    <w:rsid w:val="00B65357"/>
    <w:rsid w:val="00B6670B"/>
    <w:rsid w:val="00B669FD"/>
    <w:rsid w:val="00B70CCD"/>
    <w:rsid w:val="00B71463"/>
    <w:rsid w:val="00B7287C"/>
    <w:rsid w:val="00B73EC3"/>
    <w:rsid w:val="00B74519"/>
    <w:rsid w:val="00B74A58"/>
    <w:rsid w:val="00B75016"/>
    <w:rsid w:val="00B754F7"/>
    <w:rsid w:val="00B75F9C"/>
    <w:rsid w:val="00B762AF"/>
    <w:rsid w:val="00B82528"/>
    <w:rsid w:val="00B852E7"/>
    <w:rsid w:val="00B854B2"/>
    <w:rsid w:val="00B86B97"/>
    <w:rsid w:val="00B87050"/>
    <w:rsid w:val="00B90885"/>
    <w:rsid w:val="00B90A17"/>
    <w:rsid w:val="00B914BC"/>
    <w:rsid w:val="00B91F75"/>
    <w:rsid w:val="00B927BB"/>
    <w:rsid w:val="00B93E19"/>
    <w:rsid w:val="00B94635"/>
    <w:rsid w:val="00B95B60"/>
    <w:rsid w:val="00B965CC"/>
    <w:rsid w:val="00B966DA"/>
    <w:rsid w:val="00B96EEC"/>
    <w:rsid w:val="00B974B7"/>
    <w:rsid w:val="00B976FF"/>
    <w:rsid w:val="00B97F0F"/>
    <w:rsid w:val="00BA3173"/>
    <w:rsid w:val="00BA3F55"/>
    <w:rsid w:val="00BA4BA0"/>
    <w:rsid w:val="00BA5B6B"/>
    <w:rsid w:val="00BA6AFF"/>
    <w:rsid w:val="00BA6B0A"/>
    <w:rsid w:val="00BA6C4E"/>
    <w:rsid w:val="00BA6CD4"/>
    <w:rsid w:val="00BA7813"/>
    <w:rsid w:val="00BA7C18"/>
    <w:rsid w:val="00BB1C74"/>
    <w:rsid w:val="00BB2F68"/>
    <w:rsid w:val="00BB588A"/>
    <w:rsid w:val="00BB6445"/>
    <w:rsid w:val="00BB79C1"/>
    <w:rsid w:val="00BC0CE4"/>
    <w:rsid w:val="00BC0CEB"/>
    <w:rsid w:val="00BC1259"/>
    <w:rsid w:val="00BC23DB"/>
    <w:rsid w:val="00BC2E63"/>
    <w:rsid w:val="00BC2FB3"/>
    <w:rsid w:val="00BC384E"/>
    <w:rsid w:val="00BC4288"/>
    <w:rsid w:val="00BC4EC7"/>
    <w:rsid w:val="00BC4ECD"/>
    <w:rsid w:val="00BC65E6"/>
    <w:rsid w:val="00BC6722"/>
    <w:rsid w:val="00BC792A"/>
    <w:rsid w:val="00BD0230"/>
    <w:rsid w:val="00BD0ABE"/>
    <w:rsid w:val="00BD0D34"/>
    <w:rsid w:val="00BD1469"/>
    <w:rsid w:val="00BD2074"/>
    <w:rsid w:val="00BD24D3"/>
    <w:rsid w:val="00BE14CB"/>
    <w:rsid w:val="00BE221B"/>
    <w:rsid w:val="00BE4262"/>
    <w:rsid w:val="00BE4E5E"/>
    <w:rsid w:val="00BE4F79"/>
    <w:rsid w:val="00BE5123"/>
    <w:rsid w:val="00BE63F9"/>
    <w:rsid w:val="00BE7724"/>
    <w:rsid w:val="00BF05A2"/>
    <w:rsid w:val="00BF0AA5"/>
    <w:rsid w:val="00BF1EE8"/>
    <w:rsid w:val="00BF29D1"/>
    <w:rsid w:val="00BF3C7E"/>
    <w:rsid w:val="00BF4BB0"/>
    <w:rsid w:val="00BF4C81"/>
    <w:rsid w:val="00BF7B1A"/>
    <w:rsid w:val="00C00740"/>
    <w:rsid w:val="00C00E47"/>
    <w:rsid w:val="00C01D1F"/>
    <w:rsid w:val="00C037E0"/>
    <w:rsid w:val="00C054ED"/>
    <w:rsid w:val="00C05AA5"/>
    <w:rsid w:val="00C05FC0"/>
    <w:rsid w:val="00C0735A"/>
    <w:rsid w:val="00C103CD"/>
    <w:rsid w:val="00C11800"/>
    <w:rsid w:val="00C11A3F"/>
    <w:rsid w:val="00C12DD2"/>
    <w:rsid w:val="00C13D9F"/>
    <w:rsid w:val="00C14835"/>
    <w:rsid w:val="00C1510B"/>
    <w:rsid w:val="00C17C61"/>
    <w:rsid w:val="00C20261"/>
    <w:rsid w:val="00C20DBB"/>
    <w:rsid w:val="00C22259"/>
    <w:rsid w:val="00C2336E"/>
    <w:rsid w:val="00C2460C"/>
    <w:rsid w:val="00C2504D"/>
    <w:rsid w:val="00C25E01"/>
    <w:rsid w:val="00C30D93"/>
    <w:rsid w:val="00C31E0E"/>
    <w:rsid w:val="00C32B7C"/>
    <w:rsid w:val="00C33382"/>
    <w:rsid w:val="00C33DF5"/>
    <w:rsid w:val="00C33E1B"/>
    <w:rsid w:val="00C33F8D"/>
    <w:rsid w:val="00C34019"/>
    <w:rsid w:val="00C36A5A"/>
    <w:rsid w:val="00C36CAE"/>
    <w:rsid w:val="00C3753A"/>
    <w:rsid w:val="00C4167B"/>
    <w:rsid w:val="00C41E10"/>
    <w:rsid w:val="00C437AE"/>
    <w:rsid w:val="00C44641"/>
    <w:rsid w:val="00C46636"/>
    <w:rsid w:val="00C46A16"/>
    <w:rsid w:val="00C470FE"/>
    <w:rsid w:val="00C47FA3"/>
    <w:rsid w:val="00C500D2"/>
    <w:rsid w:val="00C50138"/>
    <w:rsid w:val="00C50EA6"/>
    <w:rsid w:val="00C50EAE"/>
    <w:rsid w:val="00C5282E"/>
    <w:rsid w:val="00C52837"/>
    <w:rsid w:val="00C5425F"/>
    <w:rsid w:val="00C561BF"/>
    <w:rsid w:val="00C57C6D"/>
    <w:rsid w:val="00C61604"/>
    <w:rsid w:val="00C62340"/>
    <w:rsid w:val="00C62860"/>
    <w:rsid w:val="00C62A4E"/>
    <w:rsid w:val="00C62B7A"/>
    <w:rsid w:val="00C6627C"/>
    <w:rsid w:val="00C67B92"/>
    <w:rsid w:val="00C67F1D"/>
    <w:rsid w:val="00C70618"/>
    <w:rsid w:val="00C7065E"/>
    <w:rsid w:val="00C70919"/>
    <w:rsid w:val="00C70DBB"/>
    <w:rsid w:val="00C72025"/>
    <w:rsid w:val="00C72A80"/>
    <w:rsid w:val="00C74293"/>
    <w:rsid w:val="00C74377"/>
    <w:rsid w:val="00C7587D"/>
    <w:rsid w:val="00C75D8E"/>
    <w:rsid w:val="00C80286"/>
    <w:rsid w:val="00C80FA9"/>
    <w:rsid w:val="00C811E8"/>
    <w:rsid w:val="00C813E6"/>
    <w:rsid w:val="00C815C0"/>
    <w:rsid w:val="00C81BB0"/>
    <w:rsid w:val="00C82BF2"/>
    <w:rsid w:val="00C83A2A"/>
    <w:rsid w:val="00C83DCF"/>
    <w:rsid w:val="00C84141"/>
    <w:rsid w:val="00C8437D"/>
    <w:rsid w:val="00C869A0"/>
    <w:rsid w:val="00C86E3B"/>
    <w:rsid w:val="00C92B9C"/>
    <w:rsid w:val="00C93C74"/>
    <w:rsid w:val="00C94744"/>
    <w:rsid w:val="00C95ACE"/>
    <w:rsid w:val="00C963F8"/>
    <w:rsid w:val="00C9693D"/>
    <w:rsid w:val="00C9752C"/>
    <w:rsid w:val="00CA0322"/>
    <w:rsid w:val="00CA15A5"/>
    <w:rsid w:val="00CA179C"/>
    <w:rsid w:val="00CA20D3"/>
    <w:rsid w:val="00CA2742"/>
    <w:rsid w:val="00CA2882"/>
    <w:rsid w:val="00CA2C2F"/>
    <w:rsid w:val="00CA2C47"/>
    <w:rsid w:val="00CA3003"/>
    <w:rsid w:val="00CA3A46"/>
    <w:rsid w:val="00CA428D"/>
    <w:rsid w:val="00CA437F"/>
    <w:rsid w:val="00CA506C"/>
    <w:rsid w:val="00CA5282"/>
    <w:rsid w:val="00CA57F0"/>
    <w:rsid w:val="00CA59B4"/>
    <w:rsid w:val="00CA5FA6"/>
    <w:rsid w:val="00CA65DA"/>
    <w:rsid w:val="00CA696C"/>
    <w:rsid w:val="00CA7539"/>
    <w:rsid w:val="00CB0E11"/>
    <w:rsid w:val="00CB0EE3"/>
    <w:rsid w:val="00CB0EE7"/>
    <w:rsid w:val="00CB168E"/>
    <w:rsid w:val="00CB2382"/>
    <w:rsid w:val="00CB27FF"/>
    <w:rsid w:val="00CB3D8D"/>
    <w:rsid w:val="00CB4A25"/>
    <w:rsid w:val="00CB4F9F"/>
    <w:rsid w:val="00CB53CD"/>
    <w:rsid w:val="00CB5A3D"/>
    <w:rsid w:val="00CB7B69"/>
    <w:rsid w:val="00CC17FC"/>
    <w:rsid w:val="00CC2A02"/>
    <w:rsid w:val="00CC31CA"/>
    <w:rsid w:val="00CC36B8"/>
    <w:rsid w:val="00CC4400"/>
    <w:rsid w:val="00CC641C"/>
    <w:rsid w:val="00CC794D"/>
    <w:rsid w:val="00CC7B6B"/>
    <w:rsid w:val="00CD0CB4"/>
    <w:rsid w:val="00CD1411"/>
    <w:rsid w:val="00CD2F23"/>
    <w:rsid w:val="00CD3A07"/>
    <w:rsid w:val="00CD605B"/>
    <w:rsid w:val="00CD68BB"/>
    <w:rsid w:val="00CD7E5C"/>
    <w:rsid w:val="00CE05E7"/>
    <w:rsid w:val="00CE2558"/>
    <w:rsid w:val="00CE3433"/>
    <w:rsid w:val="00CE379A"/>
    <w:rsid w:val="00CE5106"/>
    <w:rsid w:val="00CE53FE"/>
    <w:rsid w:val="00CE579C"/>
    <w:rsid w:val="00CE629E"/>
    <w:rsid w:val="00CF420E"/>
    <w:rsid w:val="00CF57E0"/>
    <w:rsid w:val="00CF5F05"/>
    <w:rsid w:val="00CF63FE"/>
    <w:rsid w:val="00CF6757"/>
    <w:rsid w:val="00CF6D1E"/>
    <w:rsid w:val="00CF70FE"/>
    <w:rsid w:val="00CF7B83"/>
    <w:rsid w:val="00CF7E01"/>
    <w:rsid w:val="00D00FB5"/>
    <w:rsid w:val="00D021E4"/>
    <w:rsid w:val="00D02E01"/>
    <w:rsid w:val="00D0312F"/>
    <w:rsid w:val="00D032E6"/>
    <w:rsid w:val="00D03C64"/>
    <w:rsid w:val="00D03E4B"/>
    <w:rsid w:val="00D04521"/>
    <w:rsid w:val="00D04C41"/>
    <w:rsid w:val="00D056BA"/>
    <w:rsid w:val="00D0625D"/>
    <w:rsid w:val="00D06645"/>
    <w:rsid w:val="00D07362"/>
    <w:rsid w:val="00D07D8D"/>
    <w:rsid w:val="00D11054"/>
    <w:rsid w:val="00D14403"/>
    <w:rsid w:val="00D1527E"/>
    <w:rsid w:val="00D152F0"/>
    <w:rsid w:val="00D15A3F"/>
    <w:rsid w:val="00D15D86"/>
    <w:rsid w:val="00D1666F"/>
    <w:rsid w:val="00D16772"/>
    <w:rsid w:val="00D20B74"/>
    <w:rsid w:val="00D211AA"/>
    <w:rsid w:val="00D21327"/>
    <w:rsid w:val="00D21AE5"/>
    <w:rsid w:val="00D2305F"/>
    <w:rsid w:val="00D23125"/>
    <w:rsid w:val="00D2638D"/>
    <w:rsid w:val="00D26E8A"/>
    <w:rsid w:val="00D27B54"/>
    <w:rsid w:val="00D30224"/>
    <w:rsid w:val="00D3108F"/>
    <w:rsid w:val="00D335E3"/>
    <w:rsid w:val="00D33D0D"/>
    <w:rsid w:val="00D3414A"/>
    <w:rsid w:val="00D346E3"/>
    <w:rsid w:val="00D34952"/>
    <w:rsid w:val="00D35534"/>
    <w:rsid w:val="00D3596B"/>
    <w:rsid w:val="00D36857"/>
    <w:rsid w:val="00D36E5B"/>
    <w:rsid w:val="00D376D6"/>
    <w:rsid w:val="00D37761"/>
    <w:rsid w:val="00D40E20"/>
    <w:rsid w:val="00D4139E"/>
    <w:rsid w:val="00D447E5"/>
    <w:rsid w:val="00D45122"/>
    <w:rsid w:val="00D4561A"/>
    <w:rsid w:val="00D46D02"/>
    <w:rsid w:val="00D46DE5"/>
    <w:rsid w:val="00D4700D"/>
    <w:rsid w:val="00D47390"/>
    <w:rsid w:val="00D47437"/>
    <w:rsid w:val="00D5057D"/>
    <w:rsid w:val="00D50A16"/>
    <w:rsid w:val="00D5305E"/>
    <w:rsid w:val="00D53409"/>
    <w:rsid w:val="00D534C2"/>
    <w:rsid w:val="00D56F63"/>
    <w:rsid w:val="00D600FB"/>
    <w:rsid w:val="00D60C03"/>
    <w:rsid w:val="00D6100A"/>
    <w:rsid w:val="00D61546"/>
    <w:rsid w:val="00D61DF8"/>
    <w:rsid w:val="00D623AF"/>
    <w:rsid w:val="00D63260"/>
    <w:rsid w:val="00D63D35"/>
    <w:rsid w:val="00D64506"/>
    <w:rsid w:val="00D647E4"/>
    <w:rsid w:val="00D648D5"/>
    <w:rsid w:val="00D64C8C"/>
    <w:rsid w:val="00D66118"/>
    <w:rsid w:val="00D704F6"/>
    <w:rsid w:val="00D729D8"/>
    <w:rsid w:val="00D72C53"/>
    <w:rsid w:val="00D73643"/>
    <w:rsid w:val="00D73A7B"/>
    <w:rsid w:val="00D748DE"/>
    <w:rsid w:val="00D75824"/>
    <w:rsid w:val="00D7683C"/>
    <w:rsid w:val="00D77277"/>
    <w:rsid w:val="00D777A7"/>
    <w:rsid w:val="00D77906"/>
    <w:rsid w:val="00D77C74"/>
    <w:rsid w:val="00D77EED"/>
    <w:rsid w:val="00D802E0"/>
    <w:rsid w:val="00D8118A"/>
    <w:rsid w:val="00D8137D"/>
    <w:rsid w:val="00D828A4"/>
    <w:rsid w:val="00D83355"/>
    <w:rsid w:val="00D833E3"/>
    <w:rsid w:val="00D843B2"/>
    <w:rsid w:val="00D8487F"/>
    <w:rsid w:val="00D84D29"/>
    <w:rsid w:val="00D852AC"/>
    <w:rsid w:val="00D86D09"/>
    <w:rsid w:val="00D90C30"/>
    <w:rsid w:val="00D914C3"/>
    <w:rsid w:val="00D926DB"/>
    <w:rsid w:val="00D93367"/>
    <w:rsid w:val="00D967BB"/>
    <w:rsid w:val="00D96875"/>
    <w:rsid w:val="00D96DEA"/>
    <w:rsid w:val="00D971ED"/>
    <w:rsid w:val="00DA0BF4"/>
    <w:rsid w:val="00DA2DF1"/>
    <w:rsid w:val="00DA3891"/>
    <w:rsid w:val="00DA49A6"/>
    <w:rsid w:val="00DA4F4E"/>
    <w:rsid w:val="00DA7A7A"/>
    <w:rsid w:val="00DB1906"/>
    <w:rsid w:val="00DB1DFD"/>
    <w:rsid w:val="00DB364F"/>
    <w:rsid w:val="00DB3CCD"/>
    <w:rsid w:val="00DB4B90"/>
    <w:rsid w:val="00DB5955"/>
    <w:rsid w:val="00DB7B4C"/>
    <w:rsid w:val="00DC00DF"/>
    <w:rsid w:val="00DC0730"/>
    <w:rsid w:val="00DC10C3"/>
    <w:rsid w:val="00DC1C99"/>
    <w:rsid w:val="00DC2FFB"/>
    <w:rsid w:val="00DC33DC"/>
    <w:rsid w:val="00DC4808"/>
    <w:rsid w:val="00DC53CE"/>
    <w:rsid w:val="00DC6AB3"/>
    <w:rsid w:val="00DC6D9B"/>
    <w:rsid w:val="00DC6F5F"/>
    <w:rsid w:val="00DD02A9"/>
    <w:rsid w:val="00DD1684"/>
    <w:rsid w:val="00DD16DA"/>
    <w:rsid w:val="00DD2EEC"/>
    <w:rsid w:val="00DD356A"/>
    <w:rsid w:val="00DD3842"/>
    <w:rsid w:val="00DD503E"/>
    <w:rsid w:val="00DD5833"/>
    <w:rsid w:val="00DD5965"/>
    <w:rsid w:val="00DE282B"/>
    <w:rsid w:val="00DE33C2"/>
    <w:rsid w:val="00DE5C61"/>
    <w:rsid w:val="00DE5D1F"/>
    <w:rsid w:val="00DE6E33"/>
    <w:rsid w:val="00DE7776"/>
    <w:rsid w:val="00DE7A30"/>
    <w:rsid w:val="00DF048C"/>
    <w:rsid w:val="00DF16F5"/>
    <w:rsid w:val="00DF1BBA"/>
    <w:rsid w:val="00DF2286"/>
    <w:rsid w:val="00DF23C5"/>
    <w:rsid w:val="00DF24FB"/>
    <w:rsid w:val="00DF275A"/>
    <w:rsid w:val="00DF3C47"/>
    <w:rsid w:val="00DF49FB"/>
    <w:rsid w:val="00DF4BA0"/>
    <w:rsid w:val="00DF55DE"/>
    <w:rsid w:val="00DF5BBE"/>
    <w:rsid w:val="00DF655F"/>
    <w:rsid w:val="00DF7470"/>
    <w:rsid w:val="00DF7AAA"/>
    <w:rsid w:val="00E028D3"/>
    <w:rsid w:val="00E033A6"/>
    <w:rsid w:val="00E03869"/>
    <w:rsid w:val="00E04517"/>
    <w:rsid w:val="00E07248"/>
    <w:rsid w:val="00E07347"/>
    <w:rsid w:val="00E07BD9"/>
    <w:rsid w:val="00E10266"/>
    <w:rsid w:val="00E12654"/>
    <w:rsid w:val="00E13A0B"/>
    <w:rsid w:val="00E14138"/>
    <w:rsid w:val="00E14872"/>
    <w:rsid w:val="00E150C8"/>
    <w:rsid w:val="00E1515B"/>
    <w:rsid w:val="00E154CB"/>
    <w:rsid w:val="00E16BB9"/>
    <w:rsid w:val="00E16D8B"/>
    <w:rsid w:val="00E20B21"/>
    <w:rsid w:val="00E22126"/>
    <w:rsid w:val="00E23C03"/>
    <w:rsid w:val="00E240FF"/>
    <w:rsid w:val="00E253E2"/>
    <w:rsid w:val="00E26287"/>
    <w:rsid w:val="00E26519"/>
    <w:rsid w:val="00E2742D"/>
    <w:rsid w:val="00E27D11"/>
    <w:rsid w:val="00E27E20"/>
    <w:rsid w:val="00E30B0D"/>
    <w:rsid w:val="00E32AF6"/>
    <w:rsid w:val="00E3355B"/>
    <w:rsid w:val="00E33879"/>
    <w:rsid w:val="00E33943"/>
    <w:rsid w:val="00E3395E"/>
    <w:rsid w:val="00E35173"/>
    <w:rsid w:val="00E35256"/>
    <w:rsid w:val="00E35456"/>
    <w:rsid w:val="00E360F8"/>
    <w:rsid w:val="00E36AC1"/>
    <w:rsid w:val="00E37E89"/>
    <w:rsid w:val="00E40D89"/>
    <w:rsid w:val="00E422DC"/>
    <w:rsid w:val="00E4238F"/>
    <w:rsid w:val="00E4397B"/>
    <w:rsid w:val="00E44A6B"/>
    <w:rsid w:val="00E44AAC"/>
    <w:rsid w:val="00E450FD"/>
    <w:rsid w:val="00E45D40"/>
    <w:rsid w:val="00E45F1F"/>
    <w:rsid w:val="00E4602E"/>
    <w:rsid w:val="00E46832"/>
    <w:rsid w:val="00E475DA"/>
    <w:rsid w:val="00E505DD"/>
    <w:rsid w:val="00E51437"/>
    <w:rsid w:val="00E51482"/>
    <w:rsid w:val="00E52389"/>
    <w:rsid w:val="00E5296A"/>
    <w:rsid w:val="00E52FCF"/>
    <w:rsid w:val="00E536EE"/>
    <w:rsid w:val="00E53F4F"/>
    <w:rsid w:val="00E54E7D"/>
    <w:rsid w:val="00E56862"/>
    <w:rsid w:val="00E569A8"/>
    <w:rsid w:val="00E570D3"/>
    <w:rsid w:val="00E57D79"/>
    <w:rsid w:val="00E6055E"/>
    <w:rsid w:val="00E606F4"/>
    <w:rsid w:val="00E623CF"/>
    <w:rsid w:val="00E62977"/>
    <w:rsid w:val="00E62EB0"/>
    <w:rsid w:val="00E6522A"/>
    <w:rsid w:val="00E6547B"/>
    <w:rsid w:val="00E655EB"/>
    <w:rsid w:val="00E67864"/>
    <w:rsid w:val="00E71286"/>
    <w:rsid w:val="00E7190A"/>
    <w:rsid w:val="00E71DCF"/>
    <w:rsid w:val="00E732D9"/>
    <w:rsid w:val="00E73BB7"/>
    <w:rsid w:val="00E73F42"/>
    <w:rsid w:val="00E753CD"/>
    <w:rsid w:val="00E75F3B"/>
    <w:rsid w:val="00E80E2C"/>
    <w:rsid w:val="00E82144"/>
    <w:rsid w:val="00E82448"/>
    <w:rsid w:val="00E825BD"/>
    <w:rsid w:val="00E826B5"/>
    <w:rsid w:val="00E82829"/>
    <w:rsid w:val="00E82B60"/>
    <w:rsid w:val="00E830B0"/>
    <w:rsid w:val="00E84A0D"/>
    <w:rsid w:val="00E8589A"/>
    <w:rsid w:val="00E86189"/>
    <w:rsid w:val="00E86C78"/>
    <w:rsid w:val="00E86EA0"/>
    <w:rsid w:val="00E87C2C"/>
    <w:rsid w:val="00E87CC2"/>
    <w:rsid w:val="00E91DC9"/>
    <w:rsid w:val="00E924C8"/>
    <w:rsid w:val="00E92DC5"/>
    <w:rsid w:val="00E93197"/>
    <w:rsid w:val="00E934CA"/>
    <w:rsid w:val="00E93E88"/>
    <w:rsid w:val="00E94427"/>
    <w:rsid w:val="00E954AA"/>
    <w:rsid w:val="00E96D15"/>
    <w:rsid w:val="00E97B86"/>
    <w:rsid w:val="00EA0D3C"/>
    <w:rsid w:val="00EA1159"/>
    <w:rsid w:val="00EA119E"/>
    <w:rsid w:val="00EA2772"/>
    <w:rsid w:val="00EA2846"/>
    <w:rsid w:val="00EA2B7F"/>
    <w:rsid w:val="00EA37E0"/>
    <w:rsid w:val="00EA3958"/>
    <w:rsid w:val="00EA3BC7"/>
    <w:rsid w:val="00EA3CD0"/>
    <w:rsid w:val="00EA4A03"/>
    <w:rsid w:val="00EA5795"/>
    <w:rsid w:val="00EA5941"/>
    <w:rsid w:val="00EA74F9"/>
    <w:rsid w:val="00EA7C24"/>
    <w:rsid w:val="00EB043F"/>
    <w:rsid w:val="00EB064F"/>
    <w:rsid w:val="00EB0B19"/>
    <w:rsid w:val="00EB0E16"/>
    <w:rsid w:val="00EB1044"/>
    <w:rsid w:val="00EB1342"/>
    <w:rsid w:val="00EB185E"/>
    <w:rsid w:val="00EB238F"/>
    <w:rsid w:val="00EB270C"/>
    <w:rsid w:val="00EB29E1"/>
    <w:rsid w:val="00EB3ED8"/>
    <w:rsid w:val="00EB6781"/>
    <w:rsid w:val="00EB7FE3"/>
    <w:rsid w:val="00EC125C"/>
    <w:rsid w:val="00EC1B0B"/>
    <w:rsid w:val="00EC2174"/>
    <w:rsid w:val="00EC23BB"/>
    <w:rsid w:val="00EC2A3E"/>
    <w:rsid w:val="00EC2A50"/>
    <w:rsid w:val="00EC2EC3"/>
    <w:rsid w:val="00EC3161"/>
    <w:rsid w:val="00EC31DE"/>
    <w:rsid w:val="00EC3322"/>
    <w:rsid w:val="00ED1050"/>
    <w:rsid w:val="00ED2EEB"/>
    <w:rsid w:val="00ED3FD0"/>
    <w:rsid w:val="00ED6AC7"/>
    <w:rsid w:val="00EE0D24"/>
    <w:rsid w:val="00EE0E9C"/>
    <w:rsid w:val="00EE195F"/>
    <w:rsid w:val="00EE1CFA"/>
    <w:rsid w:val="00EE1F5F"/>
    <w:rsid w:val="00EE23A9"/>
    <w:rsid w:val="00EE2C18"/>
    <w:rsid w:val="00EE30C1"/>
    <w:rsid w:val="00EE327D"/>
    <w:rsid w:val="00EE5289"/>
    <w:rsid w:val="00EE5680"/>
    <w:rsid w:val="00EE626F"/>
    <w:rsid w:val="00EE6CC5"/>
    <w:rsid w:val="00EE710C"/>
    <w:rsid w:val="00EF1772"/>
    <w:rsid w:val="00EF2283"/>
    <w:rsid w:val="00EF253F"/>
    <w:rsid w:val="00EF2768"/>
    <w:rsid w:val="00EF320F"/>
    <w:rsid w:val="00EF45B2"/>
    <w:rsid w:val="00EF595E"/>
    <w:rsid w:val="00EF679F"/>
    <w:rsid w:val="00EF785E"/>
    <w:rsid w:val="00F0022C"/>
    <w:rsid w:val="00F00C1D"/>
    <w:rsid w:val="00F02A75"/>
    <w:rsid w:val="00F02AAF"/>
    <w:rsid w:val="00F02AE3"/>
    <w:rsid w:val="00F05961"/>
    <w:rsid w:val="00F1014B"/>
    <w:rsid w:val="00F119E2"/>
    <w:rsid w:val="00F1252F"/>
    <w:rsid w:val="00F12A61"/>
    <w:rsid w:val="00F12ED4"/>
    <w:rsid w:val="00F136D5"/>
    <w:rsid w:val="00F139C3"/>
    <w:rsid w:val="00F13D69"/>
    <w:rsid w:val="00F13EE7"/>
    <w:rsid w:val="00F14FEC"/>
    <w:rsid w:val="00F16CB5"/>
    <w:rsid w:val="00F177BC"/>
    <w:rsid w:val="00F2057F"/>
    <w:rsid w:val="00F21C3A"/>
    <w:rsid w:val="00F22937"/>
    <w:rsid w:val="00F22CDF"/>
    <w:rsid w:val="00F22D63"/>
    <w:rsid w:val="00F2340C"/>
    <w:rsid w:val="00F250DD"/>
    <w:rsid w:val="00F25C85"/>
    <w:rsid w:val="00F26A9E"/>
    <w:rsid w:val="00F26DDD"/>
    <w:rsid w:val="00F2739C"/>
    <w:rsid w:val="00F300AE"/>
    <w:rsid w:val="00F30E92"/>
    <w:rsid w:val="00F31FB0"/>
    <w:rsid w:val="00F32324"/>
    <w:rsid w:val="00F32696"/>
    <w:rsid w:val="00F356AD"/>
    <w:rsid w:val="00F35F83"/>
    <w:rsid w:val="00F36EB4"/>
    <w:rsid w:val="00F3778E"/>
    <w:rsid w:val="00F377A2"/>
    <w:rsid w:val="00F414D3"/>
    <w:rsid w:val="00F43006"/>
    <w:rsid w:val="00F43CBD"/>
    <w:rsid w:val="00F4483A"/>
    <w:rsid w:val="00F44C77"/>
    <w:rsid w:val="00F45869"/>
    <w:rsid w:val="00F45DC5"/>
    <w:rsid w:val="00F46B25"/>
    <w:rsid w:val="00F477DB"/>
    <w:rsid w:val="00F47FD6"/>
    <w:rsid w:val="00F5056A"/>
    <w:rsid w:val="00F5122F"/>
    <w:rsid w:val="00F5130C"/>
    <w:rsid w:val="00F51BC1"/>
    <w:rsid w:val="00F52EB7"/>
    <w:rsid w:val="00F5350B"/>
    <w:rsid w:val="00F5361A"/>
    <w:rsid w:val="00F5413C"/>
    <w:rsid w:val="00F5537A"/>
    <w:rsid w:val="00F553F9"/>
    <w:rsid w:val="00F555B7"/>
    <w:rsid w:val="00F55ED3"/>
    <w:rsid w:val="00F561AF"/>
    <w:rsid w:val="00F57C23"/>
    <w:rsid w:val="00F57F16"/>
    <w:rsid w:val="00F61DA1"/>
    <w:rsid w:val="00F621BB"/>
    <w:rsid w:val="00F629C4"/>
    <w:rsid w:val="00F63943"/>
    <w:rsid w:val="00F717CF"/>
    <w:rsid w:val="00F71851"/>
    <w:rsid w:val="00F722D2"/>
    <w:rsid w:val="00F764C2"/>
    <w:rsid w:val="00F768B0"/>
    <w:rsid w:val="00F774FF"/>
    <w:rsid w:val="00F77E31"/>
    <w:rsid w:val="00F803BA"/>
    <w:rsid w:val="00F85078"/>
    <w:rsid w:val="00F875FF"/>
    <w:rsid w:val="00F909CB"/>
    <w:rsid w:val="00F915F4"/>
    <w:rsid w:val="00F91B6D"/>
    <w:rsid w:val="00F927AA"/>
    <w:rsid w:val="00F92C17"/>
    <w:rsid w:val="00F935F5"/>
    <w:rsid w:val="00F96BB2"/>
    <w:rsid w:val="00FA01DC"/>
    <w:rsid w:val="00FA14A6"/>
    <w:rsid w:val="00FA16B0"/>
    <w:rsid w:val="00FA2B4A"/>
    <w:rsid w:val="00FA2C70"/>
    <w:rsid w:val="00FA37ED"/>
    <w:rsid w:val="00FA4225"/>
    <w:rsid w:val="00FA4D1B"/>
    <w:rsid w:val="00FA5E54"/>
    <w:rsid w:val="00FA68D2"/>
    <w:rsid w:val="00FA69A6"/>
    <w:rsid w:val="00FA71D8"/>
    <w:rsid w:val="00FA743F"/>
    <w:rsid w:val="00FA7721"/>
    <w:rsid w:val="00FA7E6F"/>
    <w:rsid w:val="00FB05B9"/>
    <w:rsid w:val="00FB0F89"/>
    <w:rsid w:val="00FB13FC"/>
    <w:rsid w:val="00FB1AC9"/>
    <w:rsid w:val="00FB1FD1"/>
    <w:rsid w:val="00FB2A04"/>
    <w:rsid w:val="00FB4213"/>
    <w:rsid w:val="00FB4217"/>
    <w:rsid w:val="00FB511E"/>
    <w:rsid w:val="00FB5AEB"/>
    <w:rsid w:val="00FB5DE7"/>
    <w:rsid w:val="00FB6CEE"/>
    <w:rsid w:val="00FB6FA5"/>
    <w:rsid w:val="00FC149D"/>
    <w:rsid w:val="00FC2BA4"/>
    <w:rsid w:val="00FC2CC9"/>
    <w:rsid w:val="00FC38D6"/>
    <w:rsid w:val="00FC427D"/>
    <w:rsid w:val="00FC4ADB"/>
    <w:rsid w:val="00FC54D4"/>
    <w:rsid w:val="00FC5A9D"/>
    <w:rsid w:val="00FC6F3E"/>
    <w:rsid w:val="00FC6F8C"/>
    <w:rsid w:val="00FD090D"/>
    <w:rsid w:val="00FD2B8D"/>
    <w:rsid w:val="00FD4FDC"/>
    <w:rsid w:val="00FD5791"/>
    <w:rsid w:val="00FD6D37"/>
    <w:rsid w:val="00FE02F1"/>
    <w:rsid w:val="00FE246C"/>
    <w:rsid w:val="00FE2623"/>
    <w:rsid w:val="00FE2A55"/>
    <w:rsid w:val="00FE2D68"/>
    <w:rsid w:val="00FE34BB"/>
    <w:rsid w:val="00FE3C8D"/>
    <w:rsid w:val="00FE42BB"/>
    <w:rsid w:val="00FE5681"/>
    <w:rsid w:val="00FE57F6"/>
    <w:rsid w:val="00FE5EBA"/>
    <w:rsid w:val="00FE6FD1"/>
    <w:rsid w:val="00FF0EBE"/>
    <w:rsid w:val="00FF15F3"/>
    <w:rsid w:val="00FF39A9"/>
    <w:rsid w:val="00FF469F"/>
    <w:rsid w:val="00FF60B7"/>
    <w:rsid w:val="00FF69E0"/>
    <w:rsid w:val="00FF6A30"/>
    <w:rsid w:val="00FF6CE1"/>
    <w:rsid w:val="00FF6DFA"/>
    <w:rsid w:val="00FF77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51DA0"/>
  <w15:docId w15:val="{7E1DBF80-A93A-4FDC-92A4-491960EB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5231"/>
    <w:pPr>
      <w:widowControl w:val="0"/>
      <w:spacing w:line="440" w:lineRule="exact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845231"/>
    <w:pPr>
      <w:keepNext/>
      <w:keepLines/>
      <w:numPr>
        <w:numId w:val="37"/>
      </w:numPr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5231"/>
    <w:pPr>
      <w:keepNext/>
      <w:keepLines/>
      <w:numPr>
        <w:ilvl w:val="1"/>
        <w:numId w:val="37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5231"/>
    <w:pPr>
      <w:keepNext/>
      <w:keepLines/>
      <w:numPr>
        <w:ilvl w:val="2"/>
        <w:numId w:val="37"/>
      </w:numPr>
      <w:spacing w:before="260" w:after="260" w:line="416" w:lineRule="atLeast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A5E54"/>
    <w:pPr>
      <w:keepNext/>
      <w:keepLines/>
      <w:numPr>
        <w:ilvl w:val="3"/>
        <w:numId w:val="37"/>
      </w:numPr>
      <w:spacing w:before="280" w:after="290" w:line="376" w:lineRule="atLeast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45231"/>
    <w:pPr>
      <w:keepNext/>
      <w:keepLines/>
      <w:numPr>
        <w:ilvl w:val="4"/>
        <w:numId w:val="37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B22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2A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B22A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B22AF"/>
    <w:rPr>
      <w:rFonts w:asciiTheme="minorHAnsi" w:eastAsiaTheme="minorEastAsia" w:hAnsiTheme="minorHAns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3B22AF"/>
    <w:rPr>
      <w:sz w:val="18"/>
      <w:szCs w:val="18"/>
    </w:rPr>
  </w:style>
  <w:style w:type="paragraph" w:styleId="21">
    <w:name w:val="Body Text Indent 2"/>
    <w:basedOn w:val="a"/>
    <w:next w:val="a"/>
    <w:link w:val="22"/>
    <w:rsid w:val="003B22AF"/>
    <w:pPr>
      <w:autoSpaceDE w:val="0"/>
      <w:autoSpaceDN w:val="0"/>
      <w:adjustRightInd w:val="0"/>
      <w:jc w:val="left"/>
    </w:pPr>
    <w:rPr>
      <w:rFonts w:ascii="仿宋_GB2312" w:eastAsia="仿宋_GB2312"/>
      <w:kern w:val="0"/>
      <w:sz w:val="20"/>
    </w:rPr>
  </w:style>
  <w:style w:type="character" w:customStyle="1" w:styleId="22">
    <w:name w:val="正文文本缩进 2字符"/>
    <w:basedOn w:val="a0"/>
    <w:link w:val="21"/>
    <w:rsid w:val="003B22AF"/>
    <w:rPr>
      <w:rFonts w:ascii="仿宋_GB2312" w:eastAsia="仿宋_GB2312" w:hAnsi="Times New Roman" w:cs="Times New Roman"/>
      <w:kern w:val="0"/>
      <w:sz w:val="20"/>
      <w:szCs w:val="24"/>
    </w:rPr>
  </w:style>
  <w:style w:type="table" w:styleId="a9">
    <w:name w:val="Table Grid"/>
    <w:basedOn w:val="a1"/>
    <w:uiPriority w:val="59"/>
    <w:rsid w:val="003B22A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45231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F44C7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F44C77"/>
    <w:pPr>
      <w:jc w:val="left"/>
    </w:pPr>
  </w:style>
  <w:style w:type="character" w:customStyle="1" w:styleId="ad">
    <w:name w:val="批注文字字符"/>
    <w:basedOn w:val="a0"/>
    <w:link w:val="ac"/>
    <w:uiPriority w:val="99"/>
    <w:semiHidden/>
    <w:rsid w:val="00F44C77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44C77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F44C77"/>
    <w:rPr>
      <w:rFonts w:ascii="Times New Roman" w:eastAsia="宋体" w:hAnsi="Times New Roman" w:cs="Times New Roman"/>
      <w:b/>
      <w:bCs/>
      <w:szCs w:val="24"/>
    </w:rPr>
  </w:style>
  <w:style w:type="paragraph" w:styleId="af0">
    <w:name w:val="Title"/>
    <w:basedOn w:val="a"/>
    <w:next w:val="a"/>
    <w:link w:val="af1"/>
    <w:uiPriority w:val="10"/>
    <w:qFormat/>
    <w:rsid w:val="0084523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1">
    <w:name w:val="标题字符"/>
    <w:basedOn w:val="a0"/>
    <w:link w:val="af0"/>
    <w:uiPriority w:val="10"/>
    <w:rsid w:val="00845231"/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footnote text"/>
    <w:basedOn w:val="a"/>
    <w:link w:val="af3"/>
    <w:uiPriority w:val="99"/>
    <w:semiHidden/>
    <w:unhideWhenUsed/>
    <w:rsid w:val="00276502"/>
    <w:pPr>
      <w:snapToGrid w:val="0"/>
      <w:jc w:val="left"/>
    </w:pPr>
    <w:rPr>
      <w:sz w:val="18"/>
      <w:szCs w:val="18"/>
    </w:rPr>
  </w:style>
  <w:style w:type="character" w:customStyle="1" w:styleId="af3">
    <w:name w:val="脚注文本字符"/>
    <w:basedOn w:val="a0"/>
    <w:link w:val="af2"/>
    <w:uiPriority w:val="99"/>
    <w:semiHidden/>
    <w:rsid w:val="00276502"/>
    <w:rPr>
      <w:rFonts w:ascii="Times New Roman" w:eastAsia="宋体" w:hAnsi="Times New Roman" w:cs="Times New Roman"/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276502"/>
    <w:rPr>
      <w:vertAlign w:val="superscript"/>
    </w:rPr>
  </w:style>
  <w:style w:type="character" w:styleId="af5">
    <w:name w:val="line number"/>
    <w:basedOn w:val="a0"/>
    <w:uiPriority w:val="99"/>
    <w:semiHidden/>
    <w:unhideWhenUsed/>
    <w:rsid w:val="00054AD7"/>
  </w:style>
  <w:style w:type="character" w:customStyle="1" w:styleId="11">
    <w:name w:val="标题 1字符"/>
    <w:basedOn w:val="a0"/>
    <w:link w:val="1"/>
    <w:uiPriority w:val="9"/>
    <w:rsid w:val="00845231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f6">
    <w:name w:val="TOC Heading"/>
    <w:basedOn w:val="1"/>
    <w:next w:val="a"/>
    <w:uiPriority w:val="39"/>
    <w:unhideWhenUsed/>
    <w:qFormat/>
    <w:rsid w:val="00845231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845231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F1014B"/>
    <w:pPr>
      <w:widowControl/>
      <w:tabs>
        <w:tab w:val="left" w:pos="440"/>
        <w:tab w:val="right" w:leader="dot" w:pos="8302"/>
      </w:tabs>
      <w:spacing w:after="100" w:line="276" w:lineRule="auto"/>
      <w:jc w:val="left"/>
    </w:pPr>
    <w:rPr>
      <w:rFonts w:ascii="黑体" w:eastAsia="黑体" w:hAnsi="黑体"/>
      <w:noProof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845231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customStyle="1" w:styleId="Char">
    <w:name w:val="Char"/>
    <w:basedOn w:val="a"/>
    <w:rsid w:val="00065954"/>
    <w:rPr>
      <w:sz w:val="24"/>
      <w:szCs w:val="20"/>
    </w:rPr>
  </w:style>
  <w:style w:type="paragraph" w:customStyle="1" w:styleId="Char1">
    <w:name w:val="Char1"/>
    <w:basedOn w:val="a"/>
    <w:rsid w:val="00DD02A9"/>
    <w:rPr>
      <w:sz w:val="24"/>
      <w:szCs w:val="20"/>
    </w:rPr>
  </w:style>
  <w:style w:type="character" w:styleId="af7">
    <w:name w:val="Hyperlink"/>
    <w:basedOn w:val="a0"/>
    <w:uiPriority w:val="99"/>
    <w:unhideWhenUsed/>
    <w:rsid w:val="009D088A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845231"/>
    <w:rPr>
      <w:rFonts w:asciiTheme="majorHAnsi" w:eastAsia="黑体" w:hAnsiTheme="majorHAnsi" w:cstheme="majorBidi"/>
      <w:b/>
      <w:bCs/>
      <w:sz w:val="28"/>
      <w:szCs w:val="32"/>
    </w:rPr>
  </w:style>
  <w:style w:type="paragraph" w:styleId="af8">
    <w:name w:val="Document Map"/>
    <w:basedOn w:val="a"/>
    <w:link w:val="af9"/>
    <w:uiPriority w:val="99"/>
    <w:semiHidden/>
    <w:unhideWhenUsed/>
    <w:rsid w:val="00B51987"/>
    <w:rPr>
      <w:rFonts w:ascii="宋体"/>
      <w:sz w:val="18"/>
      <w:szCs w:val="18"/>
    </w:rPr>
  </w:style>
  <w:style w:type="character" w:customStyle="1" w:styleId="af9">
    <w:name w:val="文档结构图字符"/>
    <w:basedOn w:val="a0"/>
    <w:link w:val="af8"/>
    <w:uiPriority w:val="99"/>
    <w:semiHidden/>
    <w:rsid w:val="00B51987"/>
    <w:rPr>
      <w:rFonts w:ascii="宋体" w:eastAsia="宋体" w:hAnsi="Times New Roman" w:cs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45231"/>
    <w:rPr>
      <w:rFonts w:ascii="Times New Roman" w:eastAsia="黑体" w:hAnsi="Times New Roman"/>
      <w:b/>
      <w:bCs/>
      <w:sz w:val="28"/>
      <w:szCs w:val="32"/>
    </w:rPr>
  </w:style>
  <w:style w:type="paragraph" w:customStyle="1" w:styleId="CharCharCharCharCharCharChar">
    <w:name w:val="Char Char Char Char Char Char Char"/>
    <w:basedOn w:val="a"/>
    <w:rsid w:val="00D03C64"/>
    <w:pPr>
      <w:spacing w:line="240" w:lineRule="auto"/>
    </w:pPr>
    <w:rPr>
      <w:rFonts w:ascii="Tahoma" w:hAnsi="Tahoma"/>
      <w:sz w:val="24"/>
      <w:szCs w:val="20"/>
    </w:rPr>
  </w:style>
  <w:style w:type="paragraph" w:styleId="afa">
    <w:name w:val="Date"/>
    <w:basedOn w:val="a"/>
    <w:next w:val="a"/>
    <w:link w:val="afb"/>
    <w:rsid w:val="00D03C64"/>
    <w:pPr>
      <w:spacing w:line="240" w:lineRule="atLeast"/>
      <w:jc w:val="left"/>
    </w:pPr>
    <w:rPr>
      <w:rFonts w:ascii="幼圆" w:eastAsia="幼圆" w:hAnsi="Arial"/>
      <w:snapToGrid w:val="0"/>
      <w:kern w:val="0"/>
      <w:sz w:val="28"/>
      <w:szCs w:val="20"/>
    </w:rPr>
  </w:style>
  <w:style w:type="character" w:customStyle="1" w:styleId="afb">
    <w:name w:val="日期字符"/>
    <w:basedOn w:val="a0"/>
    <w:link w:val="afa"/>
    <w:rsid w:val="00D03C64"/>
    <w:rPr>
      <w:rFonts w:ascii="幼圆" w:eastAsia="幼圆" w:hAnsi="Arial" w:cs="Times New Roman"/>
      <w:snapToGrid w:val="0"/>
      <w:kern w:val="0"/>
      <w:sz w:val="28"/>
      <w:szCs w:val="20"/>
    </w:rPr>
  </w:style>
  <w:style w:type="paragraph" w:customStyle="1" w:styleId="InfoBlue">
    <w:name w:val="InfoBlue"/>
    <w:basedOn w:val="a"/>
    <w:next w:val="afc"/>
    <w:autoRedefine/>
    <w:rsid w:val="00D03C64"/>
    <w:pPr>
      <w:tabs>
        <w:tab w:val="num" w:pos="900"/>
        <w:tab w:val="left" w:pos="1260"/>
      </w:tabs>
      <w:spacing w:after="120" w:line="240" w:lineRule="atLeast"/>
      <w:ind w:left="900" w:right="-26" w:hanging="420"/>
      <w:jc w:val="left"/>
    </w:pPr>
    <w:rPr>
      <w:rFonts w:ascii="Arial" w:hAnsi="Arial"/>
      <w:iCs/>
      <w:snapToGrid w:val="0"/>
      <w:kern w:val="0"/>
      <w:szCs w:val="20"/>
    </w:rPr>
  </w:style>
  <w:style w:type="paragraph" w:styleId="afc">
    <w:name w:val="Body Text"/>
    <w:basedOn w:val="a"/>
    <w:link w:val="afd"/>
    <w:uiPriority w:val="99"/>
    <w:semiHidden/>
    <w:unhideWhenUsed/>
    <w:rsid w:val="00D03C64"/>
    <w:pPr>
      <w:spacing w:after="120"/>
    </w:pPr>
  </w:style>
  <w:style w:type="character" w:customStyle="1" w:styleId="afd">
    <w:name w:val="正文文本字符"/>
    <w:basedOn w:val="a0"/>
    <w:link w:val="afc"/>
    <w:uiPriority w:val="99"/>
    <w:semiHidden/>
    <w:rsid w:val="00D03C64"/>
    <w:rPr>
      <w:rFonts w:ascii="Times New Roman" w:eastAsia="宋体" w:hAnsi="Times New Roman" w:cs="Times New Roman"/>
      <w:szCs w:val="24"/>
    </w:rPr>
  </w:style>
  <w:style w:type="character" w:customStyle="1" w:styleId="40">
    <w:name w:val="标题 4字符"/>
    <w:basedOn w:val="a0"/>
    <w:link w:val="4"/>
    <w:uiPriority w:val="9"/>
    <w:rsid w:val="00FA5E54"/>
    <w:rPr>
      <w:rFonts w:asciiTheme="majorHAnsi" w:eastAsia="黑体" w:hAnsiTheme="majorHAnsi" w:cstheme="majorBidi"/>
      <w:b/>
      <w:bCs/>
      <w:sz w:val="28"/>
      <w:szCs w:val="28"/>
    </w:rPr>
  </w:style>
  <w:style w:type="numbering" w:customStyle="1" w:styleId="10">
    <w:name w:val="样式1"/>
    <w:uiPriority w:val="99"/>
    <w:rsid w:val="005612F6"/>
    <w:pPr>
      <w:numPr>
        <w:numId w:val="7"/>
      </w:numPr>
    </w:pPr>
  </w:style>
  <w:style w:type="character" w:customStyle="1" w:styleId="50">
    <w:name w:val="标题 5字符"/>
    <w:basedOn w:val="a0"/>
    <w:link w:val="5"/>
    <w:uiPriority w:val="9"/>
    <w:rsid w:val="00845231"/>
    <w:rPr>
      <w:rFonts w:ascii="Times New Roman" w:eastAsia="宋体" w:hAnsi="Times New Roman"/>
      <w:b/>
      <w:bCs/>
      <w:sz w:val="28"/>
      <w:szCs w:val="28"/>
    </w:rPr>
  </w:style>
  <w:style w:type="paragraph" w:styleId="afe">
    <w:name w:val="Revision"/>
    <w:hidden/>
    <w:uiPriority w:val="99"/>
    <w:semiHidden/>
    <w:rsid w:val="009B0F57"/>
    <w:rPr>
      <w:rFonts w:ascii="Times New Roman" w:eastAsia="宋体" w:hAnsi="Times New Roman" w:cs="Times New Roman"/>
      <w:szCs w:val="24"/>
    </w:rPr>
  </w:style>
  <w:style w:type="paragraph" w:styleId="aff">
    <w:name w:val="Normal (Web)"/>
    <w:basedOn w:val="a"/>
    <w:uiPriority w:val="99"/>
    <w:semiHidden/>
    <w:unhideWhenUsed/>
    <w:rsid w:val="0051458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41">
    <w:name w:val="toc 4"/>
    <w:basedOn w:val="a"/>
    <w:next w:val="a"/>
    <w:autoRedefine/>
    <w:uiPriority w:val="39"/>
    <w:unhideWhenUsed/>
    <w:rsid w:val="00727A53"/>
    <w:pPr>
      <w:spacing w:line="240" w:lineRule="auto"/>
      <w:ind w:leftChars="600" w:left="1260"/>
    </w:pPr>
    <w:rPr>
      <w:rFonts w:asciiTheme="minorHAnsi" w:eastAsiaTheme="minorEastAsia" w:hAnsiTheme="minorHAns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727A53"/>
    <w:pPr>
      <w:spacing w:line="240" w:lineRule="auto"/>
      <w:ind w:leftChars="800" w:left="168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727A53"/>
    <w:pPr>
      <w:spacing w:line="240" w:lineRule="auto"/>
      <w:ind w:leftChars="1000" w:left="2100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727A53"/>
    <w:pPr>
      <w:spacing w:line="240" w:lineRule="auto"/>
      <w:ind w:leftChars="1200" w:left="252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727A53"/>
    <w:pPr>
      <w:spacing w:line="240" w:lineRule="auto"/>
      <w:ind w:leftChars="1400" w:left="2940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727A53"/>
    <w:pPr>
      <w:spacing w:line="240" w:lineRule="auto"/>
      <w:ind w:leftChars="1600" w:left="3360"/>
    </w:pPr>
    <w:rPr>
      <w:rFonts w:asciiTheme="minorHAnsi" w:eastAsiaTheme="minorEastAsia" w:hAnsiTheme="minorHAns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0748">
                      <w:marLeft w:val="0"/>
                      <w:marRight w:val="0"/>
                      <w:marTop w:val="1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0232">
                              <w:marLeft w:val="0"/>
                              <w:marRight w:val="41"/>
                              <w:marTop w:val="54"/>
                              <w:marBottom w:val="0"/>
                              <w:divBdr>
                                <w:top w:val="single" w:sz="6" w:space="11" w:color="DDDDDD"/>
                                <w:left w:val="single" w:sz="6" w:space="14" w:color="DDDDDD"/>
                                <w:bottom w:val="single" w:sz="6" w:space="7" w:color="DDDDDD"/>
                                <w:right w:val="single" w:sz="6" w:space="20" w:color="DDDDDD"/>
                              </w:divBdr>
                              <w:divsChild>
                                <w:div w:id="107960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15214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952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5213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04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&#37096;&#38376;\CMMI\0713&#25991;&#26723;&#26816;&#26597;\&#38656;&#27714;--&#38634;&#26757;\&#20135;&#21697;&#38656;&#27714;&#35268;&#26684;&#35828;&#26126;&#2007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7A91B-57F4-7049-A5A6-D241C21B2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E:\部门\CMMI\0713文档检查\需求--雪梅\产品需求规格说明书.dotx</Template>
  <TotalTime>3823</TotalTime>
  <Pages>13</Pages>
  <Words>866</Words>
  <Characters>4937</Characters>
  <Application>Microsoft Macintosh Word</Application>
  <DocSecurity>0</DocSecurity>
  <Lines>41</Lines>
  <Paragraphs>11</Paragraphs>
  <ScaleCrop>false</ScaleCrop>
  <Company>www.xpxzlt.cn</Company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296</cp:revision>
  <cp:lastPrinted>2017-05-09T23:21:00Z</cp:lastPrinted>
  <dcterms:created xsi:type="dcterms:W3CDTF">2013-05-08T10:41:00Z</dcterms:created>
  <dcterms:modified xsi:type="dcterms:W3CDTF">2017-05-11T01:22:00Z</dcterms:modified>
</cp:coreProperties>
</file>